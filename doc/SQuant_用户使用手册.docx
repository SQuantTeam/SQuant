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706CA" w14:textId="77777777" w:rsidR="00A65321" w:rsidRDefault="00A65321" w:rsidP="00731A5A">
      <w:pPr>
        <w:pStyle w:val="af2"/>
        <w:rPr>
          <w:rFonts w:ascii="黑体" w:eastAsia="黑体" w:hAnsi="黑体"/>
          <w:sz w:val="44"/>
        </w:rPr>
      </w:pPr>
    </w:p>
    <w:p w14:paraId="160C613B" w14:textId="77777777" w:rsidR="00A65321" w:rsidRDefault="00A65321" w:rsidP="00A65321"/>
    <w:p w14:paraId="73FAD2FF" w14:textId="77777777" w:rsidR="00A65321" w:rsidRDefault="00A65321" w:rsidP="00A65321"/>
    <w:p w14:paraId="787D742C" w14:textId="77777777" w:rsidR="00A65321" w:rsidRDefault="00A65321" w:rsidP="00A65321"/>
    <w:p w14:paraId="7FDEBFC8" w14:textId="77777777" w:rsidR="00A65321" w:rsidRDefault="00A65321" w:rsidP="00A65321"/>
    <w:p w14:paraId="1F7048FB" w14:textId="77777777" w:rsidR="00A65321" w:rsidRDefault="00A65321" w:rsidP="00A65321"/>
    <w:p w14:paraId="31AC7943" w14:textId="77777777" w:rsidR="00A65321" w:rsidRDefault="00A65321" w:rsidP="00A65321"/>
    <w:p w14:paraId="40B4BC08" w14:textId="77777777" w:rsidR="00A65321" w:rsidRDefault="00A65321" w:rsidP="00A65321"/>
    <w:p w14:paraId="709E5DB0" w14:textId="77777777" w:rsidR="00A65321" w:rsidRDefault="00A65321" w:rsidP="00A65321"/>
    <w:p w14:paraId="067D2087" w14:textId="77777777" w:rsidR="00A65321" w:rsidRDefault="00A65321" w:rsidP="00A65321"/>
    <w:p w14:paraId="09558AA0" w14:textId="77777777" w:rsidR="00A65321" w:rsidRDefault="00A65321" w:rsidP="00A65321"/>
    <w:p w14:paraId="31B3DCB7" w14:textId="77777777" w:rsidR="00A65321" w:rsidRDefault="00A65321" w:rsidP="00A65321"/>
    <w:p w14:paraId="5C2721FC" w14:textId="77777777" w:rsidR="00A65321" w:rsidRDefault="00A65321" w:rsidP="00A65321"/>
    <w:p w14:paraId="644FA1A7" w14:textId="77777777" w:rsidR="00A65321" w:rsidRDefault="00A65321" w:rsidP="00A65321"/>
    <w:p w14:paraId="5DF96D17" w14:textId="77777777" w:rsidR="00A65321" w:rsidRDefault="00A65321" w:rsidP="00A65321"/>
    <w:p w14:paraId="44DAFB00" w14:textId="77777777" w:rsidR="00A65321" w:rsidRDefault="00A65321" w:rsidP="00A65321"/>
    <w:p w14:paraId="1FDBFB34" w14:textId="77777777" w:rsidR="00A65321" w:rsidRPr="00A65321" w:rsidRDefault="00A65321" w:rsidP="00A65321"/>
    <w:p w14:paraId="5540C950" w14:textId="004CBE03" w:rsidR="00DA4061" w:rsidRDefault="002B67A7" w:rsidP="00DA4061">
      <w:pPr>
        <w:pStyle w:val="af2"/>
        <w:rPr>
          <w:rFonts w:ascii="黑体" w:eastAsia="黑体" w:hAnsi="黑体"/>
          <w:sz w:val="44"/>
        </w:rPr>
      </w:pPr>
      <w:proofErr w:type="spellStart"/>
      <w:r w:rsidRPr="003F230C">
        <w:rPr>
          <w:rFonts w:ascii="黑体" w:eastAsia="黑体" w:hAnsi="黑体" w:hint="eastAsia"/>
          <w:sz w:val="44"/>
        </w:rPr>
        <w:t>SQuant</w:t>
      </w:r>
      <w:proofErr w:type="spellEnd"/>
      <w:r w:rsidR="008B40E4">
        <w:rPr>
          <w:rFonts w:ascii="黑体" w:eastAsia="黑体" w:hAnsi="黑体" w:hint="eastAsia"/>
          <w:sz w:val="44"/>
        </w:rPr>
        <w:t>量化</w:t>
      </w:r>
      <w:r w:rsidR="00555C26" w:rsidRPr="003F230C">
        <w:rPr>
          <w:rFonts w:ascii="黑体" w:eastAsia="黑体" w:hAnsi="黑体" w:hint="eastAsia"/>
          <w:sz w:val="44"/>
        </w:rPr>
        <w:t>交易</w:t>
      </w:r>
      <w:r w:rsidR="008B40E4">
        <w:rPr>
          <w:rFonts w:ascii="黑体" w:eastAsia="黑体" w:hAnsi="黑体" w:hint="eastAsia"/>
          <w:sz w:val="44"/>
        </w:rPr>
        <w:t>策略</w:t>
      </w:r>
      <w:r w:rsidR="00555C26" w:rsidRPr="003F230C">
        <w:rPr>
          <w:rFonts w:ascii="黑体" w:eastAsia="黑体" w:hAnsi="黑体" w:hint="eastAsia"/>
          <w:sz w:val="44"/>
        </w:rPr>
        <w:t>平台</w:t>
      </w:r>
    </w:p>
    <w:p w14:paraId="3177F095" w14:textId="77777777" w:rsidR="00ED086F" w:rsidRPr="00DA4061" w:rsidRDefault="00DA4061" w:rsidP="00DA4061">
      <w:pPr>
        <w:pStyle w:val="af2"/>
        <w:rPr>
          <w:rFonts w:ascii="黑体" w:eastAsia="黑体" w:hAnsi="黑体"/>
          <w:sz w:val="44"/>
        </w:rPr>
      </w:pPr>
      <w:r>
        <w:rPr>
          <w:rFonts w:ascii="黑体" w:eastAsia="黑体" w:hAnsi="黑体" w:hint="eastAsia"/>
          <w:snapToGrid w:val="0"/>
        </w:rPr>
        <w:t>用户使用手册</w:t>
      </w:r>
    </w:p>
    <w:p w14:paraId="61555AE5" w14:textId="77777777" w:rsidR="00ED086F" w:rsidRDefault="00B25740">
      <w:pPr>
        <w:widowControl/>
        <w:spacing w:line="240" w:lineRule="auto"/>
      </w:pPr>
      <w:r>
        <w:br w:type="page"/>
      </w:r>
    </w:p>
    <w:p w14:paraId="228CEA12" w14:textId="77777777" w:rsidR="00ED086F" w:rsidRDefault="00ED086F">
      <w:pPr>
        <w:widowControl/>
        <w:spacing w:line="240" w:lineRule="auto"/>
      </w:pPr>
    </w:p>
    <w:p w14:paraId="12FC7714" w14:textId="77777777" w:rsidR="00ED086F" w:rsidRDefault="00B25740">
      <w:pPr>
        <w:pStyle w:val="af2"/>
        <w:rPr>
          <w:rFonts w:ascii="黑体" w:eastAsia="黑体" w:hAnsi="黑体"/>
          <w:snapToGrid w:val="0"/>
        </w:rPr>
      </w:pPr>
      <w:r>
        <w:rPr>
          <w:rFonts w:ascii="黑体" w:eastAsia="黑体" w:hAnsi="黑体" w:hint="eastAsia"/>
          <w:snapToGrid w:val="0"/>
        </w:rPr>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ED086F" w14:paraId="38FA8CAF" w14:textId="77777777">
        <w:tc>
          <w:tcPr>
            <w:tcW w:w="2304" w:type="dxa"/>
          </w:tcPr>
          <w:p w14:paraId="7A70F921"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日期</w:t>
            </w:r>
          </w:p>
        </w:tc>
        <w:tc>
          <w:tcPr>
            <w:tcW w:w="1152" w:type="dxa"/>
          </w:tcPr>
          <w:p w14:paraId="5B125009"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版本</w:t>
            </w:r>
          </w:p>
        </w:tc>
        <w:tc>
          <w:tcPr>
            <w:tcW w:w="3744" w:type="dxa"/>
          </w:tcPr>
          <w:p w14:paraId="68955C95"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说明</w:t>
            </w:r>
          </w:p>
        </w:tc>
        <w:tc>
          <w:tcPr>
            <w:tcW w:w="2304" w:type="dxa"/>
          </w:tcPr>
          <w:p w14:paraId="450DAEDF" w14:textId="77777777" w:rsidR="00ED086F" w:rsidRDefault="00B25740">
            <w:pPr>
              <w:pStyle w:val="Tabletext"/>
              <w:jc w:val="center"/>
              <w:rPr>
                <w:rFonts w:asciiTheme="minorEastAsia" w:eastAsiaTheme="minorEastAsia" w:hAnsiTheme="minorEastAsia"/>
                <w:b/>
              </w:rPr>
            </w:pPr>
            <w:r>
              <w:rPr>
                <w:rFonts w:asciiTheme="minorEastAsia" w:eastAsiaTheme="minorEastAsia" w:hAnsiTheme="minorEastAsia" w:hint="eastAsia"/>
                <w:b/>
              </w:rPr>
              <w:t>作者</w:t>
            </w:r>
          </w:p>
        </w:tc>
      </w:tr>
      <w:tr w:rsidR="00ED086F" w14:paraId="26FF4652" w14:textId="77777777">
        <w:tc>
          <w:tcPr>
            <w:tcW w:w="2304" w:type="dxa"/>
          </w:tcPr>
          <w:p w14:paraId="7EF3F016" w14:textId="53168D2B" w:rsidR="00ED086F" w:rsidRDefault="00B25740">
            <w:pPr>
              <w:pStyle w:val="Tabletext"/>
              <w:rPr>
                <w:rFonts w:asciiTheme="minorEastAsia" w:eastAsiaTheme="minorEastAsia" w:hAnsiTheme="minorEastAsia"/>
              </w:rPr>
            </w:pPr>
            <w:r>
              <w:rPr>
                <w:rFonts w:asciiTheme="minorEastAsia" w:eastAsiaTheme="minorEastAsia" w:hAnsiTheme="minorEastAsia"/>
              </w:rPr>
              <w:t>201</w:t>
            </w:r>
            <w:r w:rsidR="008B40E4">
              <w:rPr>
                <w:rFonts w:asciiTheme="minorEastAsia" w:eastAsiaTheme="minorEastAsia" w:hAnsiTheme="minorEastAsia"/>
              </w:rPr>
              <w:t>9-01</w:t>
            </w:r>
            <w:r>
              <w:rPr>
                <w:rFonts w:asciiTheme="minorEastAsia" w:eastAsiaTheme="minorEastAsia" w:hAnsiTheme="minorEastAsia"/>
              </w:rPr>
              <w:t>-</w:t>
            </w:r>
            <w:r w:rsidR="008B40E4">
              <w:rPr>
                <w:rFonts w:asciiTheme="minorEastAsia" w:eastAsiaTheme="minorEastAsia" w:hAnsiTheme="minorEastAsia"/>
              </w:rPr>
              <w:t>08</w:t>
            </w:r>
          </w:p>
        </w:tc>
        <w:tc>
          <w:tcPr>
            <w:tcW w:w="1152" w:type="dxa"/>
          </w:tcPr>
          <w:p w14:paraId="6F4E6603" w14:textId="77777777" w:rsidR="00ED086F" w:rsidRDefault="00B25740">
            <w:pPr>
              <w:pStyle w:val="Tabletext"/>
              <w:rPr>
                <w:rFonts w:asciiTheme="minorEastAsia" w:eastAsiaTheme="minorEastAsia" w:hAnsiTheme="minorEastAsia"/>
              </w:rPr>
            </w:pPr>
            <w:r>
              <w:rPr>
                <w:rFonts w:asciiTheme="minorEastAsia" w:eastAsiaTheme="minorEastAsia" w:hAnsiTheme="minorEastAsia"/>
              </w:rPr>
              <w:t>1.0</w:t>
            </w:r>
          </w:p>
        </w:tc>
        <w:tc>
          <w:tcPr>
            <w:tcW w:w="3744" w:type="dxa"/>
          </w:tcPr>
          <w:p w14:paraId="2DAC8231" w14:textId="77777777" w:rsidR="00ED086F" w:rsidRDefault="00B25740">
            <w:pPr>
              <w:pStyle w:val="Tabletext"/>
              <w:rPr>
                <w:rFonts w:asciiTheme="minorEastAsia" w:eastAsiaTheme="minorEastAsia" w:hAnsiTheme="minorEastAsia"/>
              </w:rPr>
            </w:pPr>
            <w:r>
              <w:rPr>
                <w:rFonts w:asciiTheme="minorEastAsia" w:eastAsiaTheme="minorEastAsia" w:hAnsiTheme="minorEastAsia" w:hint="eastAsia"/>
              </w:rPr>
              <w:t>初始版本</w:t>
            </w:r>
          </w:p>
        </w:tc>
        <w:tc>
          <w:tcPr>
            <w:tcW w:w="2304" w:type="dxa"/>
          </w:tcPr>
          <w:p w14:paraId="4E0B6A71" w14:textId="08F472B5" w:rsidR="00ED086F" w:rsidRDefault="00E5477F">
            <w:pPr>
              <w:pStyle w:val="Tabletext"/>
              <w:rPr>
                <w:rFonts w:asciiTheme="minorEastAsia" w:eastAsiaTheme="minorEastAsia" w:hAnsiTheme="minorEastAsia"/>
              </w:rPr>
            </w:pPr>
            <w:proofErr w:type="gramStart"/>
            <w:r>
              <w:rPr>
                <w:rFonts w:asciiTheme="minorEastAsia" w:eastAsiaTheme="minorEastAsia" w:hAnsiTheme="minorEastAsia" w:hint="eastAsia"/>
              </w:rPr>
              <w:t>陈东仪</w:t>
            </w:r>
            <w:proofErr w:type="gramEnd"/>
          </w:p>
        </w:tc>
      </w:tr>
    </w:tbl>
    <w:p w14:paraId="1A6338FC" w14:textId="77777777" w:rsidR="00ED086F" w:rsidRDefault="00ED086F">
      <w:pPr>
        <w:rPr>
          <w:rFonts w:asciiTheme="minorEastAsia" w:eastAsiaTheme="minorEastAsia" w:hAnsiTheme="minorEastAsia"/>
        </w:rPr>
      </w:pPr>
    </w:p>
    <w:p w14:paraId="6B8DCA13" w14:textId="77777777" w:rsidR="00ED086F" w:rsidRDefault="00B25740">
      <w:pPr>
        <w:widowControl/>
        <w:spacing w:line="240" w:lineRule="auto"/>
      </w:pPr>
      <w:r>
        <w:br w:type="page"/>
      </w:r>
    </w:p>
    <w:sdt>
      <w:sdtPr>
        <w:rPr>
          <w:rFonts w:ascii="宋体" w:eastAsia="宋体" w:hAnsi="Times New Roman" w:cs="Times New Roman"/>
          <w:b w:val="0"/>
          <w:bCs w:val="0"/>
          <w:color w:val="auto"/>
          <w:sz w:val="20"/>
          <w:szCs w:val="20"/>
          <w:lang w:val="zh-CN"/>
        </w:rPr>
        <w:id w:val="-1011598863"/>
        <w:docPartObj>
          <w:docPartGallery w:val="Table of Contents"/>
          <w:docPartUnique/>
        </w:docPartObj>
      </w:sdtPr>
      <w:sdtEndPr>
        <w:rPr>
          <w:lang w:val="en-US"/>
        </w:rPr>
      </w:sdtEndPr>
      <w:sdtContent>
        <w:p w14:paraId="398E3363" w14:textId="77777777" w:rsidR="00ED086F" w:rsidRDefault="00B25740">
          <w:pPr>
            <w:pStyle w:val="TOC10"/>
            <w:jc w:val="center"/>
            <w:rPr>
              <w:color w:val="000000" w:themeColor="text1"/>
              <w:sz w:val="32"/>
              <w:szCs w:val="32"/>
            </w:rPr>
          </w:pPr>
          <w:r>
            <w:rPr>
              <w:color w:val="000000" w:themeColor="text1"/>
              <w:sz w:val="32"/>
              <w:szCs w:val="32"/>
              <w:lang w:val="zh-CN"/>
            </w:rPr>
            <w:t>目录</w:t>
          </w:r>
        </w:p>
        <w:p w14:paraId="13255D41" w14:textId="0C592F7C" w:rsidR="00483B3B" w:rsidRDefault="00B25740">
          <w:pPr>
            <w:pStyle w:val="TOC1"/>
            <w:tabs>
              <w:tab w:val="left" w:pos="400"/>
              <w:tab w:val="right" w:leader="dot" w:pos="9350"/>
            </w:tabs>
            <w:rPr>
              <w:rFonts w:eastAsiaTheme="minorEastAsia" w:hAnsiTheme="minorHAnsi" w:cstheme="minorBidi"/>
              <w:b w:val="0"/>
              <w:bCs w:val="0"/>
              <w:caps w:val="0"/>
              <w:noProof/>
              <w:kern w:val="2"/>
              <w:sz w:val="21"/>
            </w:rPr>
          </w:pPr>
          <w:r>
            <w:rPr>
              <w:b w:val="0"/>
              <w:bCs w:val="0"/>
            </w:rPr>
            <w:fldChar w:fldCharType="begin"/>
          </w:r>
          <w:r>
            <w:instrText>TOC \o "1-3" \h \z \u</w:instrText>
          </w:r>
          <w:r>
            <w:rPr>
              <w:b w:val="0"/>
              <w:bCs w:val="0"/>
            </w:rPr>
            <w:fldChar w:fldCharType="separate"/>
          </w:r>
          <w:hyperlink w:anchor="_Toc534812973" w:history="1">
            <w:r w:rsidR="00483B3B" w:rsidRPr="00420C9E">
              <w:rPr>
                <w:rStyle w:val="af7"/>
                <w:noProof/>
              </w:rPr>
              <w:t>1.</w:t>
            </w:r>
            <w:r w:rsidR="00483B3B">
              <w:rPr>
                <w:rFonts w:eastAsiaTheme="minorEastAsia" w:hAnsiTheme="minorHAnsi" w:cstheme="minorBidi"/>
                <w:b w:val="0"/>
                <w:bCs w:val="0"/>
                <w:caps w:val="0"/>
                <w:noProof/>
                <w:kern w:val="2"/>
                <w:sz w:val="21"/>
              </w:rPr>
              <w:tab/>
            </w:r>
            <w:r w:rsidR="00483B3B" w:rsidRPr="00420C9E">
              <w:rPr>
                <w:rStyle w:val="af7"/>
                <w:noProof/>
              </w:rPr>
              <w:t>软件概述</w:t>
            </w:r>
            <w:r w:rsidR="00483B3B">
              <w:rPr>
                <w:noProof/>
                <w:webHidden/>
              </w:rPr>
              <w:tab/>
            </w:r>
            <w:r w:rsidR="00483B3B">
              <w:rPr>
                <w:noProof/>
                <w:webHidden/>
              </w:rPr>
              <w:fldChar w:fldCharType="begin"/>
            </w:r>
            <w:r w:rsidR="00483B3B">
              <w:rPr>
                <w:noProof/>
                <w:webHidden/>
              </w:rPr>
              <w:instrText xml:space="preserve"> PAGEREF _Toc534812973 \h </w:instrText>
            </w:r>
            <w:r w:rsidR="00483B3B">
              <w:rPr>
                <w:noProof/>
                <w:webHidden/>
              </w:rPr>
            </w:r>
            <w:r w:rsidR="00483B3B">
              <w:rPr>
                <w:noProof/>
                <w:webHidden/>
              </w:rPr>
              <w:fldChar w:fldCharType="separate"/>
            </w:r>
            <w:r w:rsidR="00483B3B">
              <w:rPr>
                <w:noProof/>
                <w:webHidden/>
              </w:rPr>
              <w:t>4</w:t>
            </w:r>
            <w:r w:rsidR="00483B3B">
              <w:rPr>
                <w:noProof/>
                <w:webHidden/>
              </w:rPr>
              <w:fldChar w:fldCharType="end"/>
            </w:r>
          </w:hyperlink>
        </w:p>
        <w:p w14:paraId="1B774209" w14:textId="72DD73B4"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74" w:history="1">
            <w:r w:rsidRPr="00420C9E">
              <w:rPr>
                <w:rStyle w:val="af7"/>
                <w:noProof/>
              </w:rPr>
              <w:t>1.1</w:t>
            </w:r>
            <w:r>
              <w:rPr>
                <w:rFonts w:eastAsiaTheme="minorEastAsia" w:hAnsiTheme="minorHAnsi" w:cstheme="minorBidi"/>
                <w:smallCaps w:val="0"/>
                <w:noProof/>
                <w:kern w:val="2"/>
                <w:sz w:val="21"/>
              </w:rPr>
              <w:tab/>
            </w:r>
            <w:r w:rsidRPr="00420C9E">
              <w:rPr>
                <w:rStyle w:val="af7"/>
                <w:noProof/>
              </w:rPr>
              <w:t>概述</w:t>
            </w:r>
            <w:r>
              <w:rPr>
                <w:noProof/>
                <w:webHidden/>
              </w:rPr>
              <w:tab/>
            </w:r>
            <w:r>
              <w:rPr>
                <w:noProof/>
                <w:webHidden/>
              </w:rPr>
              <w:fldChar w:fldCharType="begin"/>
            </w:r>
            <w:r>
              <w:rPr>
                <w:noProof/>
                <w:webHidden/>
              </w:rPr>
              <w:instrText xml:space="preserve"> PAGEREF _Toc534812974 \h </w:instrText>
            </w:r>
            <w:r>
              <w:rPr>
                <w:noProof/>
                <w:webHidden/>
              </w:rPr>
            </w:r>
            <w:r>
              <w:rPr>
                <w:noProof/>
                <w:webHidden/>
              </w:rPr>
              <w:fldChar w:fldCharType="separate"/>
            </w:r>
            <w:r>
              <w:rPr>
                <w:noProof/>
                <w:webHidden/>
              </w:rPr>
              <w:t>4</w:t>
            </w:r>
            <w:r>
              <w:rPr>
                <w:noProof/>
                <w:webHidden/>
              </w:rPr>
              <w:fldChar w:fldCharType="end"/>
            </w:r>
          </w:hyperlink>
        </w:p>
        <w:p w14:paraId="492D0852" w14:textId="39926BDF"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75" w:history="1">
            <w:r w:rsidRPr="00420C9E">
              <w:rPr>
                <w:rStyle w:val="af7"/>
                <w:noProof/>
              </w:rPr>
              <w:t>1.2</w:t>
            </w:r>
            <w:r>
              <w:rPr>
                <w:rFonts w:eastAsiaTheme="minorEastAsia" w:hAnsiTheme="minorHAnsi" w:cstheme="minorBidi"/>
                <w:smallCaps w:val="0"/>
                <w:noProof/>
                <w:kern w:val="2"/>
                <w:sz w:val="21"/>
              </w:rPr>
              <w:tab/>
            </w:r>
            <w:r w:rsidRPr="00420C9E">
              <w:rPr>
                <w:rStyle w:val="af7"/>
                <w:noProof/>
              </w:rPr>
              <w:t>功能</w:t>
            </w:r>
            <w:r>
              <w:rPr>
                <w:noProof/>
                <w:webHidden/>
              </w:rPr>
              <w:tab/>
            </w:r>
            <w:r>
              <w:rPr>
                <w:noProof/>
                <w:webHidden/>
              </w:rPr>
              <w:fldChar w:fldCharType="begin"/>
            </w:r>
            <w:r>
              <w:rPr>
                <w:noProof/>
                <w:webHidden/>
              </w:rPr>
              <w:instrText xml:space="preserve"> PAGEREF _Toc534812975 \h </w:instrText>
            </w:r>
            <w:r>
              <w:rPr>
                <w:noProof/>
                <w:webHidden/>
              </w:rPr>
            </w:r>
            <w:r>
              <w:rPr>
                <w:noProof/>
                <w:webHidden/>
              </w:rPr>
              <w:fldChar w:fldCharType="separate"/>
            </w:r>
            <w:r>
              <w:rPr>
                <w:noProof/>
                <w:webHidden/>
              </w:rPr>
              <w:t>4</w:t>
            </w:r>
            <w:r>
              <w:rPr>
                <w:noProof/>
                <w:webHidden/>
              </w:rPr>
              <w:fldChar w:fldCharType="end"/>
            </w:r>
          </w:hyperlink>
        </w:p>
        <w:p w14:paraId="5FA4FC57" w14:textId="3B7C3204" w:rsidR="00483B3B" w:rsidRDefault="00483B3B">
          <w:pPr>
            <w:pStyle w:val="TOC1"/>
            <w:tabs>
              <w:tab w:val="left" w:pos="400"/>
              <w:tab w:val="right" w:leader="dot" w:pos="9350"/>
            </w:tabs>
            <w:rPr>
              <w:rFonts w:eastAsiaTheme="minorEastAsia" w:hAnsiTheme="minorHAnsi" w:cstheme="minorBidi"/>
              <w:b w:val="0"/>
              <w:bCs w:val="0"/>
              <w:caps w:val="0"/>
              <w:noProof/>
              <w:kern w:val="2"/>
              <w:sz w:val="21"/>
            </w:rPr>
          </w:pPr>
          <w:hyperlink w:anchor="_Toc534812976" w:history="1">
            <w:r w:rsidRPr="00420C9E">
              <w:rPr>
                <w:rStyle w:val="af7"/>
                <w:noProof/>
              </w:rPr>
              <w:t>2.</w:t>
            </w:r>
            <w:r>
              <w:rPr>
                <w:rFonts w:eastAsiaTheme="minorEastAsia" w:hAnsiTheme="minorHAnsi" w:cstheme="minorBidi"/>
                <w:b w:val="0"/>
                <w:bCs w:val="0"/>
                <w:caps w:val="0"/>
                <w:noProof/>
                <w:kern w:val="2"/>
                <w:sz w:val="21"/>
              </w:rPr>
              <w:tab/>
            </w:r>
            <w:r w:rsidRPr="00420C9E">
              <w:rPr>
                <w:rStyle w:val="af7"/>
                <w:noProof/>
              </w:rPr>
              <w:t>运行环境</w:t>
            </w:r>
            <w:r>
              <w:rPr>
                <w:noProof/>
                <w:webHidden/>
              </w:rPr>
              <w:tab/>
            </w:r>
            <w:r>
              <w:rPr>
                <w:noProof/>
                <w:webHidden/>
              </w:rPr>
              <w:fldChar w:fldCharType="begin"/>
            </w:r>
            <w:r>
              <w:rPr>
                <w:noProof/>
                <w:webHidden/>
              </w:rPr>
              <w:instrText xml:space="preserve"> PAGEREF _Toc534812976 \h </w:instrText>
            </w:r>
            <w:r>
              <w:rPr>
                <w:noProof/>
                <w:webHidden/>
              </w:rPr>
            </w:r>
            <w:r>
              <w:rPr>
                <w:noProof/>
                <w:webHidden/>
              </w:rPr>
              <w:fldChar w:fldCharType="separate"/>
            </w:r>
            <w:r>
              <w:rPr>
                <w:noProof/>
                <w:webHidden/>
              </w:rPr>
              <w:t>4</w:t>
            </w:r>
            <w:r>
              <w:rPr>
                <w:noProof/>
                <w:webHidden/>
              </w:rPr>
              <w:fldChar w:fldCharType="end"/>
            </w:r>
          </w:hyperlink>
        </w:p>
        <w:p w14:paraId="57718B8B" w14:textId="7EB7501C" w:rsidR="00483B3B" w:rsidRDefault="00483B3B">
          <w:pPr>
            <w:pStyle w:val="TOC1"/>
            <w:tabs>
              <w:tab w:val="left" w:pos="400"/>
              <w:tab w:val="right" w:leader="dot" w:pos="9350"/>
            </w:tabs>
            <w:rPr>
              <w:rFonts w:eastAsiaTheme="minorEastAsia" w:hAnsiTheme="minorHAnsi" w:cstheme="minorBidi"/>
              <w:b w:val="0"/>
              <w:bCs w:val="0"/>
              <w:caps w:val="0"/>
              <w:noProof/>
              <w:kern w:val="2"/>
              <w:sz w:val="21"/>
            </w:rPr>
          </w:pPr>
          <w:hyperlink w:anchor="_Toc534812977" w:history="1">
            <w:r w:rsidRPr="00420C9E">
              <w:rPr>
                <w:rStyle w:val="af7"/>
                <w:noProof/>
              </w:rPr>
              <w:t>3.</w:t>
            </w:r>
            <w:r>
              <w:rPr>
                <w:rFonts w:eastAsiaTheme="minorEastAsia" w:hAnsiTheme="minorHAnsi" w:cstheme="minorBidi"/>
                <w:b w:val="0"/>
                <w:bCs w:val="0"/>
                <w:caps w:val="0"/>
                <w:noProof/>
                <w:kern w:val="2"/>
                <w:sz w:val="21"/>
              </w:rPr>
              <w:tab/>
            </w:r>
            <w:r w:rsidRPr="00420C9E">
              <w:rPr>
                <w:rStyle w:val="af7"/>
                <w:noProof/>
              </w:rPr>
              <w:t>使用方法</w:t>
            </w:r>
            <w:r>
              <w:rPr>
                <w:noProof/>
                <w:webHidden/>
              </w:rPr>
              <w:tab/>
            </w:r>
            <w:r>
              <w:rPr>
                <w:noProof/>
                <w:webHidden/>
              </w:rPr>
              <w:fldChar w:fldCharType="begin"/>
            </w:r>
            <w:r>
              <w:rPr>
                <w:noProof/>
                <w:webHidden/>
              </w:rPr>
              <w:instrText xml:space="preserve"> PAGEREF _Toc534812977 \h </w:instrText>
            </w:r>
            <w:r>
              <w:rPr>
                <w:noProof/>
                <w:webHidden/>
              </w:rPr>
            </w:r>
            <w:r>
              <w:rPr>
                <w:noProof/>
                <w:webHidden/>
              </w:rPr>
              <w:fldChar w:fldCharType="separate"/>
            </w:r>
            <w:r>
              <w:rPr>
                <w:noProof/>
                <w:webHidden/>
              </w:rPr>
              <w:t>4</w:t>
            </w:r>
            <w:r>
              <w:rPr>
                <w:noProof/>
                <w:webHidden/>
              </w:rPr>
              <w:fldChar w:fldCharType="end"/>
            </w:r>
          </w:hyperlink>
        </w:p>
        <w:p w14:paraId="3A032997" w14:textId="0FBB3245"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78" w:history="1">
            <w:r w:rsidRPr="00420C9E">
              <w:rPr>
                <w:rStyle w:val="af7"/>
                <w:noProof/>
              </w:rPr>
              <w:t>1.1</w:t>
            </w:r>
            <w:r>
              <w:rPr>
                <w:rFonts w:eastAsiaTheme="minorEastAsia" w:hAnsiTheme="minorHAnsi" w:cstheme="minorBidi"/>
                <w:smallCaps w:val="0"/>
                <w:noProof/>
                <w:kern w:val="2"/>
                <w:sz w:val="21"/>
              </w:rPr>
              <w:tab/>
            </w:r>
            <w:r w:rsidRPr="00420C9E">
              <w:rPr>
                <w:rStyle w:val="af7"/>
                <w:noProof/>
              </w:rPr>
              <w:t>进入主页</w:t>
            </w:r>
            <w:r>
              <w:rPr>
                <w:noProof/>
                <w:webHidden/>
              </w:rPr>
              <w:tab/>
            </w:r>
            <w:r>
              <w:rPr>
                <w:noProof/>
                <w:webHidden/>
              </w:rPr>
              <w:fldChar w:fldCharType="begin"/>
            </w:r>
            <w:r>
              <w:rPr>
                <w:noProof/>
                <w:webHidden/>
              </w:rPr>
              <w:instrText xml:space="preserve"> PAGEREF _Toc534812978 \h </w:instrText>
            </w:r>
            <w:r>
              <w:rPr>
                <w:noProof/>
                <w:webHidden/>
              </w:rPr>
            </w:r>
            <w:r>
              <w:rPr>
                <w:noProof/>
                <w:webHidden/>
              </w:rPr>
              <w:fldChar w:fldCharType="separate"/>
            </w:r>
            <w:r>
              <w:rPr>
                <w:noProof/>
                <w:webHidden/>
              </w:rPr>
              <w:t>4</w:t>
            </w:r>
            <w:r>
              <w:rPr>
                <w:noProof/>
                <w:webHidden/>
              </w:rPr>
              <w:fldChar w:fldCharType="end"/>
            </w:r>
          </w:hyperlink>
        </w:p>
        <w:p w14:paraId="265F5462" w14:textId="539D00C5"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79" w:history="1">
            <w:r w:rsidRPr="00420C9E">
              <w:rPr>
                <w:rStyle w:val="af7"/>
                <w:noProof/>
              </w:rPr>
              <w:t>1.2</w:t>
            </w:r>
            <w:r>
              <w:rPr>
                <w:rFonts w:eastAsiaTheme="minorEastAsia" w:hAnsiTheme="minorHAnsi" w:cstheme="minorBidi"/>
                <w:smallCaps w:val="0"/>
                <w:noProof/>
                <w:kern w:val="2"/>
                <w:sz w:val="21"/>
              </w:rPr>
              <w:tab/>
            </w:r>
            <w:r w:rsidRPr="00420C9E">
              <w:rPr>
                <w:rStyle w:val="af7"/>
                <w:noProof/>
              </w:rPr>
              <w:t>用户注册</w:t>
            </w:r>
            <w:r>
              <w:rPr>
                <w:noProof/>
                <w:webHidden/>
              </w:rPr>
              <w:tab/>
            </w:r>
            <w:r>
              <w:rPr>
                <w:noProof/>
                <w:webHidden/>
              </w:rPr>
              <w:fldChar w:fldCharType="begin"/>
            </w:r>
            <w:r>
              <w:rPr>
                <w:noProof/>
                <w:webHidden/>
              </w:rPr>
              <w:instrText xml:space="preserve"> PAGEREF _Toc534812979 \h </w:instrText>
            </w:r>
            <w:r>
              <w:rPr>
                <w:noProof/>
                <w:webHidden/>
              </w:rPr>
            </w:r>
            <w:r>
              <w:rPr>
                <w:noProof/>
                <w:webHidden/>
              </w:rPr>
              <w:fldChar w:fldCharType="separate"/>
            </w:r>
            <w:r>
              <w:rPr>
                <w:noProof/>
                <w:webHidden/>
              </w:rPr>
              <w:t>4</w:t>
            </w:r>
            <w:r>
              <w:rPr>
                <w:noProof/>
                <w:webHidden/>
              </w:rPr>
              <w:fldChar w:fldCharType="end"/>
            </w:r>
          </w:hyperlink>
        </w:p>
        <w:p w14:paraId="3234F4DE" w14:textId="5E6A48E8"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0" w:history="1">
            <w:r w:rsidRPr="00420C9E">
              <w:rPr>
                <w:rStyle w:val="af7"/>
                <w:noProof/>
              </w:rPr>
              <w:t>1.3</w:t>
            </w:r>
            <w:r>
              <w:rPr>
                <w:rFonts w:eastAsiaTheme="minorEastAsia" w:hAnsiTheme="minorHAnsi" w:cstheme="minorBidi"/>
                <w:smallCaps w:val="0"/>
                <w:noProof/>
                <w:kern w:val="2"/>
                <w:sz w:val="21"/>
              </w:rPr>
              <w:tab/>
            </w:r>
            <w:r w:rsidRPr="00420C9E">
              <w:rPr>
                <w:rStyle w:val="af7"/>
                <w:noProof/>
              </w:rPr>
              <w:t>用户登录</w:t>
            </w:r>
            <w:r>
              <w:rPr>
                <w:noProof/>
                <w:webHidden/>
              </w:rPr>
              <w:tab/>
            </w:r>
            <w:r>
              <w:rPr>
                <w:noProof/>
                <w:webHidden/>
              </w:rPr>
              <w:fldChar w:fldCharType="begin"/>
            </w:r>
            <w:r>
              <w:rPr>
                <w:noProof/>
                <w:webHidden/>
              </w:rPr>
              <w:instrText xml:space="preserve"> PAGEREF _Toc534812980 \h </w:instrText>
            </w:r>
            <w:r>
              <w:rPr>
                <w:noProof/>
                <w:webHidden/>
              </w:rPr>
            </w:r>
            <w:r>
              <w:rPr>
                <w:noProof/>
                <w:webHidden/>
              </w:rPr>
              <w:fldChar w:fldCharType="separate"/>
            </w:r>
            <w:r>
              <w:rPr>
                <w:noProof/>
                <w:webHidden/>
              </w:rPr>
              <w:t>5</w:t>
            </w:r>
            <w:r>
              <w:rPr>
                <w:noProof/>
                <w:webHidden/>
              </w:rPr>
              <w:fldChar w:fldCharType="end"/>
            </w:r>
          </w:hyperlink>
        </w:p>
        <w:p w14:paraId="34A2A424" w14:textId="0F883A7A"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1" w:history="1">
            <w:r w:rsidRPr="00420C9E">
              <w:rPr>
                <w:rStyle w:val="af7"/>
                <w:noProof/>
              </w:rPr>
              <w:t>1.4</w:t>
            </w:r>
            <w:r>
              <w:rPr>
                <w:rFonts w:eastAsiaTheme="minorEastAsia" w:hAnsiTheme="minorHAnsi" w:cstheme="minorBidi"/>
                <w:smallCaps w:val="0"/>
                <w:noProof/>
                <w:kern w:val="2"/>
                <w:sz w:val="21"/>
              </w:rPr>
              <w:tab/>
            </w:r>
            <w:r w:rsidRPr="00420C9E">
              <w:rPr>
                <w:rStyle w:val="af7"/>
                <w:noProof/>
              </w:rPr>
              <w:t>实时行情及交易下单</w:t>
            </w:r>
            <w:r>
              <w:rPr>
                <w:noProof/>
                <w:webHidden/>
              </w:rPr>
              <w:tab/>
            </w:r>
            <w:r>
              <w:rPr>
                <w:noProof/>
                <w:webHidden/>
              </w:rPr>
              <w:fldChar w:fldCharType="begin"/>
            </w:r>
            <w:r>
              <w:rPr>
                <w:noProof/>
                <w:webHidden/>
              </w:rPr>
              <w:instrText xml:space="preserve"> PAGEREF _Toc534812981 \h </w:instrText>
            </w:r>
            <w:r>
              <w:rPr>
                <w:noProof/>
                <w:webHidden/>
              </w:rPr>
            </w:r>
            <w:r>
              <w:rPr>
                <w:noProof/>
                <w:webHidden/>
              </w:rPr>
              <w:fldChar w:fldCharType="separate"/>
            </w:r>
            <w:r>
              <w:rPr>
                <w:noProof/>
                <w:webHidden/>
              </w:rPr>
              <w:t>5</w:t>
            </w:r>
            <w:r>
              <w:rPr>
                <w:noProof/>
                <w:webHidden/>
              </w:rPr>
              <w:fldChar w:fldCharType="end"/>
            </w:r>
          </w:hyperlink>
        </w:p>
        <w:p w14:paraId="5E7FDB75" w14:textId="65B94579"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2" w:history="1">
            <w:r w:rsidRPr="00420C9E">
              <w:rPr>
                <w:rStyle w:val="af7"/>
                <w:noProof/>
              </w:rPr>
              <w:t>1.5</w:t>
            </w:r>
            <w:r>
              <w:rPr>
                <w:rFonts w:eastAsiaTheme="minorEastAsia" w:hAnsiTheme="minorHAnsi" w:cstheme="minorBidi"/>
                <w:smallCaps w:val="0"/>
                <w:noProof/>
                <w:kern w:val="2"/>
                <w:sz w:val="21"/>
              </w:rPr>
              <w:tab/>
            </w:r>
            <w:r w:rsidRPr="00420C9E">
              <w:rPr>
                <w:rStyle w:val="af7"/>
                <w:noProof/>
              </w:rPr>
              <w:t>选股策略</w:t>
            </w:r>
            <w:r>
              <w:rPr>
                <w:noProof/>
                <w:webHidden/>
              </w:rPr>
              <w:tab/>
            </w:r>
            <w:r>
              <w:rPr>
                <w:noProof/>
                <w:webHidden/>
              </w:rPr>
              <w:fldChar w:fldCharType="begin"/>
            </w:r>
            <w:r>
              <w:rPr>
                <w:noProof/>
                <w:webHidden/>
              </w:rPr>
              <w:instrText xml:space="preserve"> PAGEREF _Toc534812982 \h </w:instrText>
            </w:r>
            <w:r>
              <w:rPr>
                <w:noProof/>
                <w:webHidden/>
              </w:rPr>
            </w:r>
            <w:r>
              <w:rPr>
                <w:noProof/>
                <w:webHidden/>
              </w:rPr>
              <w:fldChar w:fldCharType="separate"/>
            </w:r>
            <w:r>
              <w:rPr>
                <w:noProof/>
                <w:webHidden/>
              </w:rPr>
              <w:t>6</w:t>
            </w:r>
            <w:r>
              <w:rPr>
                <w:noProof/>
                <w:webHidden/>
              </w:rPr>
              <w:fldChar w:fldCharType="end"/>
            </w:r>
          </w:hyperlink>
        </w:p>
        <w:p w14:paraId="6A13044C" w14:textId="2AFB807D"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3" w:history="1">
            <w:r w:rsidRPr="00420C9E">
              <w:rPr>
                <w:rStyle w:val="af7"/>
                <w:noProof/>
              </w:rPr>
              <w:t>1.6</w:t>
            </w:r>
            <w:r>
              <w:rPr>
                <w:rFonts w:eastAsiaTheme="minorEastAsia" w:hAnsiTheme="minorHAnsi" w:cstheme="minorBidi"/>
                <w:smallCaps w:val="0"/>
                <w:noProof/>
                <w:kern w:val="2"/>
                <w:sz w:val="21"/>
              </w:rPr>
              <w:tab/>
            </w:r>
            <w:r w:rsidRPr="00420C9E">
              <w:rPr>
                <w:rStyle w:val="af7"/>
                <w:noProof/>
              </w:rPr>
              <w:t>择时策略</w:t>
            </w:r>
            <w:r>
              <w:rPr>
                <w:noProof/>
                <w:webHidden/>
              </w:rPr>
              <w:tab/>
            </w:r>
            <w:r>
              <w:rPr>
                <w:noProof/>
                <w:webHidden/>
              </w:rPr>
              <w:fldChar w:fldCharType="begin"/>
            </w:r>
            <w:r>
              <w:rPr>
                <w:noProof/>
                <w:webHidden/>
              </w:rPr>
              <w:instrText xml:space="preserve"> PAGEREF _Toc534812983 \h </w:instrText>
            </w:r>
            <w:r>
              <w:rPr>
                <w:noProof/>
                <w:webHidden/>
              </w:rPr>
            </w:r>
            <w:r>
              <w:rPr>
                <w:noProof/>
                <w:webHidden/>
              </w:rPr>
              <w:fldChar w:fldCharType="separate"/>
            </w:r>
            <w:r>
              <w:rPr>
                <w:noProof/>
                <w:webHidden/>
              </w:rPr>
              <w:t>7</w:t>
            </w:r>
            <w:r>
              <w:rPr>
                <w:noProof/>
                <w:webHidden/>
              </w:rPr>
              <w:fldChar w:fldCharType="end"/>
            </w:r>
          </w:hyperlink>
        </w:p>
        <w:p w14:paraId="7698CDEB" w14:textId="0D371E2D"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4" w:history="1">
            <w:r w:rsidRPr="00420C9E">
              <w:rPr>
                <w:rStyle w:val="af7"/>
                <w:noProof/>
              </w:rPr>
              <w:t>1.7</w:t>
            </w:r>
            <w:r>
              <w:rPr>
                <w:rFonts w:eastAsiaTheme="minorEastAsia" w:hAnsiTheme="minorHAnsi" w:cstheme="minorBidi"/>
                <w:smallCaps w:val="0"/>
                <w:noProof/>
                <w:kern w:val="2"/>
                <w:sz w:val="21"/>
              </w:rPr>
              <w:tab/>
            </w:r>
            <w:r w:rsidRPr="00420C9E">
              <w:rPr>
                <w:rStyle w:val="af7"/>
                <w:noProof/>
              </w:rPr>
              <w:t>算法交易</w:t>
            </w:r>
            <w:r>
              <w:rPr>
                <w:noProof/>
                <w:webHidden/>
              </w:rPr>
              <w:tab/>
            </w:r>
            <w:r>
              <w:rPr>
                <w:noProof/>
                <w:webHidden/>
              </w:rPr>
              <w:fldChar w:fldCharType="begin"/>
            </w:r>
            <w:r>
              <w:rPr>
                <w:noProof/>
                <w:webHidden/>
              </w:rPr>
              <w:instrText xml:space="preserve"> PAGEREF _Toc534812984 \h </w:instrText>
            </w:r>
            <w:r>
              <w:rPr>
                <w:noProof/>
                <w:webHidden/>
              </w:rPr>
            </w:r>
            <w:r>
              <w:rPr>
                <w:noProof/>
                <w:webHidden/>
              </w:rPr>
              <w:fldChar w:fldCharType="separate"/>
            </w:r>
            <w:r>
              <w:rPr>
                <w:noProof/>
                <w:webHidden/>
              </w:rPr>
              <w:t>8</w:t>
            </w:r>
            <w:r>
              <w:rPr>
                <w:noProof/>
                <w:webHidden/>
              </w:rPr>
              <w:fldChar w:fldCharType="end"/>
            </w:r>
          </w:hyperlink>
        </w:p>
        <w:p w14:paraId="5F20A94E" w14:textId="71784FFB"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5" w:history="1">
            <w:r w:rsidRPr="00420C9E">
              <w:rPr>
                <w:rStyle w:val="af7"/>
                <w:noProof/>
              </w:rPr>
              <w:t>1.8</w:t>
            </w:r>
            <w:r>
              <w:rPr>
                <w:rFonts w:eastAsiaTheme="minorEastAsia" w:hAnsiTheme="minorHAnsi" w:cstheme="minorBidi"/>
                <w:smallCaps w:val="0"/>
                <w:noProof/>
                <w:kern w:val="2"/>
                <w:sz w:val="21"/>
              </w:rPr>
              <w:tab/>
            </w:r>
            <w:r w:rsidRPr="00420C9E">
              <w:rPr>
                <w:rStyle w:val="af7"/>
                <w:noProof/>
              </w:rPr>
              <w:t>风控模块</w:t>
            </w:r>
            <w:r>
              <w:rPr>
                <w:noProof/>
                <w:webHidden/>
              </w:rPr>
              <w:tab/>
            </w:r>
            <w:r>
              <w:rPr>
                <w:noProof/>
                <w:webHidden/>
              </w:rPr>
              <w:fldChar w:fldCharType="begin"/>
            </w:r>
            <w:r>
              <w:rPr>
                <w:noProof/>
                <w:webHidden/>
              </w:rPr>
              <w:instrText xml:space="preserve"> PAGEREF _Toc534812985 \h </w:instrText>
            </w:r>
            <w:r>
              <w:rPr>
                <w:noProof/>
                <w:webHidden/>
              </w:rPr>
            </w:r>
            <w:r>
              <w:rPr>
                <w:noProof/>
                <w:webHidden/>
              </w:rPr>
              <w:fldChar w:fldCharType="separate"/>
            </w:r>
            <w:r>
              <w:rPr>
                <w:noProof/>
                <w:webHidden/>
              </w:rPr>
              <w:t>9</w:t>
            </w:r>
            <w:r>
              <w:rPr>
                <w:noProof/>
                <w:webHidden/>
              </w:rPr>
              <w:fldChar w:fldCharType="end"/>
            </w:r>
          </w:hyperlink>
        </w:p>
        <w:p w14:paraId="030BF5C6" w14:textId="724EC882" w:rsidR="00483B3B" w:rsidRDefault="00483B3B">
          <w:pPr>
            <w:pStyle w:val="TOC2"/>
            <w:tabs>
              <w:tab w:val="left" w:pos="800"/>
              <w:tab w:val="right" w:leader="dot" w:pos="9350"/>
            </w:tabs>
            <w:rPr>
              <w:rFonts w:eastAsiaTheme="minorEastAsia" w:hAnsiTheme="minorHAnsi" w:cstheme="minorBidi"/>
              <w:smallCaps w:val="0"/>
              <w:noProof/>
              <w:kern w:val="2"/>
              <w:sz w:val="21"/>
            </w:rPr>
          </w:pPr>
          <w:hyperlink w:anchor="_Toc534812986" w:history="1">
            <w:r w:rsidRPr="00420C9E">
              <w:rPr>
                <w:rStyle w:val="af7"/>
                <w:noProof/>
              </w:rPr>
              <w:t>1.9</w:t>
            </w:r>
            <w:r>
              <w:rPr>
                <w:rFonts w:eastAsiaTheme="minorEastAsia" w:hAnsiTheme="minorHAnsi" w:cstheme="minorBidi"/>
                <w:smallCaps w:val="0"/>
                <w:noProof/>
                <w:kern w:val="2"/>
                <w:sz w:val="21"/>
              </w:rPr>
              <w:tab/>
            </w:r>
            <w:r w:rsidRPr="00420C9E">
              <w:rPr>
                <w:rStyle w:val="af7"/>
                <w:noProof/>
              </w:rPr>
              <w:t>持仓信息</w:t>
            </w:r>
            <w:r>
              <w:rPr>
                <w:noProof/>
                <w:webHidden/>
              </w:rPr>
              <w:tab/>
            </w:r>
            <w:r>
              <w:rPr>
                <w:noProof/>
                <w:webHidden/>
              </w:rPr>
              <w:fldChar w:fldCharType="begin"/>
            </w:r>
            <w:r>
              <w:rPr>
                <w:noProof/>
                <w:webHidden/>
              </w:rPr>
              <w:instrText xml:space="preserve"> PAGEREF _Toc534812986 \h </w:instrText>
            </w:r>
            <w:r>
              <w:rPr>
                <w:noProof/>
                <w:webHidden/>
              </w:rPr>
            </w:r>
            <w:r>
              <w:rPr>
                <w:noProof/>
                <w:webHidden/>
              </w:rPr>
              <w:fldChar w:fldCharType="separate"/>
            </w:r>
            <w:r>
              <w:rPr>
                <w:noProof/>
                <w:webHidden/>
              </w:rPr>
              <w:t>9</w:t>
            </w:r>
            <w:r>
              <w:rPr>
                <w:noProof/>
                <w:webHidden/>
              </w:rPr>
              <w:fldChar w:fldCharType="end"/>
            </w:r>
          </w:hyperlink>
        </w:p>
        <w:p w14:paraId="7CE057A3" w14:textId="5B1A802F" w:rsidR="00483B3B" w:rsidRDefault="00483B3B">
          <w:pPr>
            <w:pStyle w:val="TOC2"/>
            <w:tabs>
              <w:tab w:val="left" w:pos="1000"/>
              <w:tab w:val="right" w:leader="dot" w:pos="9350"/>
            </w:tabs>
            <w:rPr>
              <w:rFonts w:eastAsiaTheme="minorEastAsia" w:hAnsiTheme="minorHAnsi" w:cstheme="minorBidi"/>
              <w:smallCaps w:val="0"/>
              <w:noProof/>
              <w:kern w:val="2"/>
              <w:sz w:val="21"/>
            </w:rPr>
          </w:pPr>
          <w:hyperlink w:anchor="_Toc534812987" w:history="1">
            <w:r w:rsidRPr="00420C9E">
              <w:rPr>
                <w:rStyle w:val="af7"/>
                <w:noProof/>
              </w:rPr>
              <w:t>1.10</w:t>
            </w:r>
            <w:r>
              <w:rPr>
                <w:rFonts w:eastAsiaTheme="minorEastAsia" w:hAnsiTheme="minorHAnsi" w:cstheme="minorBidi"/>
                <w:smallCaps w:val="0"/>
                <w:noProof/>
                <w:kern w:val="2"/>
                <w:sz w:val="21"/>
              </w:rPr>
              <w:tab/>
            </w:r>
            <w:r w:rsidRPr="00420C9E">
              <w:rPr>
                <w:rStyle w:val="af7"/>
                <w:noProof/>
              </w:rPr>
              <w:t>系统管理员用户管理</w:t>
            </w:r>
            <w:r>
              <w:rPr>
                <w:noProof/>
                <w:webHidden/>
              </w:rPr>
              <w:tab/>
            </w:r>
            <w:r>
              <w:rPr>
                <w:noProof/>
                <w:webHidden/>
              </w:rPr>
              <w:fldChar w:fldCharType="begin"/>
            </w:r>
            <w:r>
              <w:rPr>
                <w:noProof/>
                <w:webHidden/>
              </w:rPr>
              <w:instrText xml:space="preserve"> PAGEREF _Toc534812987 \h </w:instrText>
            </w:r>
            <w:r>
              <w:rPr>
                <w:noProof/>
                <w:webHidden/>
              </w:rPr>
            </w:r>
            <w:r>
              <w:rPr>
                <w:noProof/>
                <w:webHidden/>
              </w:rPr>
              <w:fldChar w:fldCharType="separate"/>
            </w:r>
            <w:r>
              <w:rPr>
                <w:noProof/>
                <w:webHidden/>
              </w:rPr>
              <w:t>10</w:t>
            </w:r>
            <w:r>
              <w:rPr>
                <w:noProof/>
                <w:webHidden/>
              </w:rPr>
              <w:fldChar w:fldCharType="end"/>
            </w:r>
          </w:hyperlink>
        </w:p>
        <w:p w14:paraId="569ADCAD" w14:textId="2B69C132" w:rsidR="00ED086F" w:rsidRDefault="00B25740" w:rsidP="003A2D0F">
          <w:r>
            <w:rPr>
              <w:b/>
              <w:bCs/>
            </w:rPr>
            <w:fldChar w:fldCharType="end"/>
          </w:r>
        </w:p>
      </w:sdtContent>
    </w:sdt>
    <w:p w14:paraId="6FFDC530" w14:textId="77777777" w:rsidR="004B1F8A" w:rsidRDefault="004B1F8A">
      <w:pPr>
        <w:widowControl/>
        <w:spacing w:line="240" w:lineRule="auto"/>
        <w:rPr>
          <w:rFonts w:hAnsi="宋体"/>
          <w:b/>
          <w:color w:val="000000" w:themeColor="text1"/>
          <w:sz w:val="24"/>
        </w:rPr>
      </w:pPr>
      <w:bookmarkStart w:id="0" w:name="_Toc498836223"/>
      <w:r>
        <w:br w:type="page"/>
      </w:r>
    </w:p>
    <w:p w14:paraId="35BA2C89" w14:textId="65CC76FD" w:rsidR="00ED086F" w:rsidRPr="008B40E4" w:rsidRDefault="00617D8E" w:rsidP="008B40E4">
      <w:pPr>
        <w:pStyle w:val="1"/>
        <w:numPr>
          <w:ilvl w:val="0"/>
          <w:numId w:val="2"/>
        </w:numPr>
      </w:pPr>
      <w:r>
        <w:rPr>
          <w:rFonts w:hint="eastAsia"/>
        </w:rPr>
        <w:lastRenderedPageBreak/>
        <w:t xml:space="preserve"> </w:t>
      </w:r>
      <w:r>
        <w:t xml:space="preserve"> </w:t>
      </w:r>
      <w:bookmarkStart w:id="1" w:name="_Toc534812973"/>
      <w:bookmarkEnd w:id="0"/>
      <w:r w:rsidR="008B40E4">
        <w:rPr>
          <w:rFonts w:hint="eastAsia"/>
        </w:rPr>
        <w:t>软件概述</w:t>
      </w:r>
      <w:bookmarkEnd w:id="1"/>
    </w:p>
    <w:p w14:paraId="424B5943" w14:textId="5BDBD9E3" w:rsidR="00ED086F" w:rsidRDefault="008B40E4">
      <w:pPr>
        <w:pStyle w:val="2"/>
      </w:pPr>
      <w:bookmarkStart w:id="2" w:name="_Toc534812974"/>
      <w:r>
        <w:rPr>
          <w:rFonts w:hint="eastAsia"/>
        </w:rPr>
        <w:t>概述</w:t>
      </w:r>
      <w:bookmarkEnd w:id="2"/>
    </w:p>
    <w:p w14:paraId="5FAC42D8" w14:textId="003A6F03" w:rsidR="00ED086F" w:rsidRDefault="005F1573" w:rsidP="005F1573">
      <w:pPr>
        <w:pStyle w:val="InfoBlue"/>
      </w:pPr>
      <w:bookmarkStart w:id="3" w:name="_Toc498836225"/>
      <w:r>
        <w:rPr>
          <w:rFonts w:ascii="宋体" w:hAnsi="宋体" w:hint="eastAsia"/>
        </w:rPr>
        <w:t xml:space="preserve">  </w:t>
      </w:r>
      <w:r>
        <w:rPr>
          <w:rFonts w:ascii="宋体" w:hAnsi="宋体"/>
        </w:rPr>
        <w:t xml:space="preserve">  </w:t>
      </w:r>
      <w:proofErr w:type="spellStart"/>
      <w:r w:rsidR="008B40E4">
        <w:rPr>
          <w:rFonts w:ascii="宋体" w:hAnsi="宋体" w:hint="eastAsia"/>
        </w:rPr>
        <w:t>SQuant</w:t>
      </w:r>
      <w:proofErr w:type="spellEnd"/>
      <w:r w:rsidR="008B40E4">
        <w:rPr>
          <w:rFonts w:ascii="宋体" w:hAnsi="宋体" w:hint="eastAsia"/>
        </w:rPr>
        <w:t>项目是由SJTU公司打造的一款“一站式”量化交易策略平台。</w:t>
      </w:r>
    </w:p>
    <w:p w14:paraId="6E8D3AB2" w14:textId="73AA13C4" w:rsidR="00ED086F" w:rsidRDefault="008B40E4">
      <w:pPr>
        <w:pStyle w:val="2"/>
      </w:pPr>
      <w:bookmarkStart w:id="4" w:name="_Toc534812975"/>
      <w:bookmarkEnd w:id="3"/>
      <w:r>
        <w:rPr>
          <w:rFonts w:hint="eastAsia"/>
        </w:rPr>
        <w:t>功能</w:t>
      </w:r>
      <w:bookmarkEnd w:id="4"/>
    </w:p>
    <w:p w14:paraId="22DB63CC" w14:textId="05846DF6" w:rsidR="00863A64" w:rsidRDefault="00863A64" w:rsidP="00863A64">
      <w:pPr>
        <w:pStyle w:val="afb"/>
        <w:numPr>
          <w:ilvl w:val="0"/>
          <w:numId w:val="15"/>
        </w:numPr>
        <w:ind w:firstLineChars="0"/>
      </w:pPr>
      <w:r>
        <w:rPr>
          <w:rFonts w:hint="eastAsia"/>
        </w:rPr>
        <w:t>用户注册登</w:t>
      </w:r>
      <w:r w:rsidR="007C09B3">
        <w:rPr>
          <w:rFonts w:hint="eastAsia"/>
        </w:rPr>
        <w:t>录。</w:t>
      </w:r>
    </w:p>
    <w:p w14:paraId="447B1A7C" w14:textId="4E5F45AF" w:rsidR="007C09B3" w:rsidRDefault="007C09B3" w:rsidP="00863A64">
      <w:pPr>
        <w:pStyle w:val="afb"/>
        <w:numPr>
          <w:ilvl w:val="0"/>
          <w:numId w:val="15"/>
        </w:numPr>
        <w:ind w:firstLineChars="0"/>
      </w:pPr>
      <w:r>
        <w:rPr>
          <w:rFonts w:hint="eastAsia"/>
        </w:rPr>
        <w:t>实时行情查看和下单</w:t>
      </w:r>
    </w:p>
    <w:p w14:paraId="3801362C" w14:textId="7F7CACC8" w:rsidR="007C09B3" w:rsidRDefault="007C09B3" w:rsidP="00863A64">
      <w:pPr>
        <w:pStyle w:val="afb"/>
        <w:numPr>
          <w:ilvl w:val="0"/>
          <w:numId w:val="15"/>
        </w:numPr>
        <w:ind w:firstLineChars="0"/>
      </w:pPr>
      <w:r>
        <w:rPr>
          <w:rFonts w:hint="eastAsia"/>
        </w:rPr>
        <w:t>基于a</w:t>
      </w:r>
      <w:r>
        <w:t>lpha</w:t>
      </w:r>
      <w:r>
        <w:rPr>
          <w:rFonts w:hint="eastAsia"/>
        </w:rPr>
        <w:t>策略的选股策略</w:t>
      </w:r>
    </w:p>
    <w:p w14:paraId="241111C4" w14:textId="6142F3DC" w:rsidR="007C09B3" w:rsidRDefault="007C09B3" w:rsidP="00863A64">
      <w:pPr>
        <w:pStyle w:val="afb"/>
        <w:numPr>
          <w:ilvl w:val="0"/>
          <w:numId w:val="15"/>
        </w:numPr>
        <w:ind w:firstLineChars="0"/>
      </w:pPr>
      <w:r>
        <w:rPr>
          <w:rFonts w:hint="eastAsia"/>
        </w:rPr>
        <w:t>基于机器学习方法的择时策略</w:t>
      </w:r>
    </w:p>
    <w:p w14:paraId="60922D37" w14:textId="6665E121" w:rsidR="00265C37" w:rsidRDefault="00265C37" w:rsidP="00863A64">
      <w:pPr>
        <w:pStyle w:val="afb"/>
        <w:numPr>
          <w:ilvl w:val="0"/>
          <w:numId w:val="15"/>
        </w:numPr>
        <w:ind w:firstLineChars="0"/>
      </w:pPr>
      <w:r>
        <w:rPr>
          <w:rFonts w:hint="eastAsia"/>
        </w:rPr>
        <w:t>算法交易</w:t>
      </w:r>
    </w:p>
    <w:p w14:paraId="6D7A96C3" w14:textId="5F2E41AD" w:rsidR="00265C37" w:rsidRDefault="00265C37" w:rsidP="00863A64">
      <w:pPr>
        <w:pStyle w:val="afb"/>
        <w:numPr>
          <w:ilvl w:val="0"/>
          <w:numId w:val="15"/>
        </w:numPr>
        <w:ind w:firstLineChars="0"/>
      </w:pPr>
      <w:proofErr w:type="gramStart"/>
      <w:r>
        <w:rPr>
          <w:rFonts w:hint="eastAsia"/>
        </w:rPr>
        <w:t>实时风控</w:t>
      </w:r>
      <w:proofErr w:type="gramEnd"/>
    </w:p>
    <w:p w14:paraId="0C9A767F" w14:textId="25FF949F" w:rsidR="00265C37" w:rsidRDefault="00265C37" w:rsidP="00863A64">
      <w:pPr>
        <w:pStyle w:val="afb"/>
        <w:numPr>
          <w:ilvl w:val="0"/>
          <w:numId w:val="15"/>
        </w:numPr>
        <w:ind w:firstLineChars="0"/>
      </w:pPr>
      <w:r>
        <w:rPr>
          <w:rFonts w:hint="eastAsia"/>
        </w:rPr>
        <w:t>持仓信息</w:t>
      </w:r>
    </w:p>
    <w:p w14:paraId="58F550EE" w14:textId="57631875" w:rsidR="00265C37" w:rsidRDefault="00265C37" w:rsidP="00863A64">
      <w:pPr>
        <w:pStyle w:val="afb"/>
        <w:numPr>
          <w:ilvl w:val="0"/>
          <w:numId w:val="15"/>
        </w:numPr>
        <w:ind w:firstLineChars="0"/>
      </w:pPr>
      <w:r>
        <w:rPr>
          <w:rFonts w:hint="eastAsia"/>
        </w:rPr>
        <w:t>用户管理</w:t>
      </w:r>
    </w:p>
    <w:p w14:paraId="3433DC16" w14:textId="0F554935" w:rsidR="00ED086F" w:rsidRDefault="00ED086F"/>
    <w:p w14:paraId="4EA0C1C3" w14:textId="05AF6622" w:rsidR="00863A64" w:rsidRPr="008B40E4" w:rsidRDefault="00863A64" w:rsidP="00863A64">
      <w:pPr>
        <w:pStyle w:val="1"/>
        <w:numPr>
          <w:ilvl w:val="0"/>
          <w:numId w:val="2"/>
        </w:numPr>
      </w:pPr>
      <w:r>
        <w:rPr>
          <w:rFonts w:hint="eastAsia"/>
        </w:rPr>
        <w:t xml:space="preserve"> </w:t>
      </w:r>
      <w:r>
        <w:t xml:space="preserve"> </w:t>
      </w:r>
      <w:bookmarkStart w:id="5" w:name="_Toc534812976"/>
      <w:r>
        <w:rPr>
          <w:rFonts w:hint="eastAsia"/>
        </w:rPr>
        <w:t>运行环境</w:t>
      </w:r>
      <w:bookmarkEnd w:id="5"/>
    </w:p>
    <w:p w14:paraId="68FD0B20" w14:textId="054549D1" w:rsidR="00863A64" w:rsidRDefault="00863A64" w:rsidP="00863A64">
      <w:pPr>
        <w:ind w:left="360"/>
      </w:pPr>
      <w:r>
        <w:rPr>
          <w:rFonts w:hint="eastAsia"/>
        </w:rPr>
        <w:t>该网站可以在PC端浏览器上进行使用。</w:t>
      </w:r>
    </w:p>
    <w:p w14:paraId="165213F1" w14:textId="77777777" w:rsidR="009A26F6" w:rsidRDefault="009A26F6" w:rsidP="00863A64">
      <w:pPr>
        <w:ind w:left="360"/>
      </w:pPr>
    </w:p>
    <w:p w14:paraId="07DFE3DB" w14:textId="21FD9434" w:rsidR="009A26F6" w:rsidRDefault="009A26F6" w:rsidP="009A26F6">
      <w:pPr>
        <w:pStyle w:val="1"/>
        <w:numPr>
          <w:ilvl w:val="0"/>
          <w:numId w:val="2"/>
        </w:numPr>
      </w:pPr>
      <w:r>
        <w:rPr>
          <w:rFonts w:hint="eastAsia"/>
        </w:rPr>
        <w:t xml:space="preserve"> </w:t>
      </w:r>
      <w:r>
        <w:t xml:space="preserve"> </w:t>
      </w:r>
      <w:bookmarkStart w:id="6" w:name="_Toc534812977"/>
      <w:r>
        <w:rPr>
          <w:rFonts w:hint="eastAsia"/>
        </w:rPr>
        <w:t>使用方法</w:t>
      </w:r>
      <w:bookmarkEnd w:id="6"/>
    </w:p>
    <w:p w14:paraId="11BCD389" w14:textId="696AF56C" w:rsidR="00CD6D57" w:rsidRDefault="00CD6D57" w:rsidP="00CD6D57">
      <w:pPr>
        <w:pStyle w:val="2"/>
        <w:numPr>
          <w:ilvl w:val="1"/>
          <w:numId w:val="17"/>
        </w:numPr>
      </w:pPr>
      <w:bookmarkStart w:id="7" w:name="_Toc534812978"/>
      <w:r>
        <w:rPr>
          <w:rFonts w:hint="eastAsia"/>
        </w:rPr>
        <w:t>进入主页</w:t>
      </w:r>
      <w:bookmarkEnd w:id="7"/>
    </w:p>
    <w:p w14:paraId="51705E97" w14:textId="5EE9A198" w:rsidR="00CD6D57" w:rsidRPr="00CD6D57" w:rsidRDefault="00CD6D57" w:rsidP="00CD6D57">
      <w:pPr>
        <w:ind w:left="720"/>
      </w:pPr>
      <w:r>
        <w:rPr>
          <w:rFonts w:hint="eastAsia"/>
        </w:rPr>
        <w:t>该网站可以在PC端浏览器上进行使用。</w:t>
      </w:r>
    </w:p>
    <w:p w14:paraId="7DC1FC7A" w14:textId="3CBA1F8F" w:rsidR="00CD6D57" w:rsidRPr="00CD6D57" w:rsidRDefault="00CD6D57" w:rsidP="00CD6D57">
      <w:r>
        <w:rPr>
          <w:rFonts w:hint="eastAsia"/>
          <w:noProof/>
        </w:rPr>
        <w:drawing>
          <wp:inline distT="0" distB="0" distL="0" distR="0" wp14:anchorId="4B59864B" wp14:editId="4BD36979">
            <wp:extent cx="5943600" cy="3314700"/>
            <wp:effectExtent l="0" t="0" r="0" b="12700"/>
            <wp:docPr id="2" name="Picture 2"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08%20at%2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EF430AC" w14:textId="7A91F375" w:rsidR="009A26F6" w:rsidRDefault="009A26F6" w:rsidP="009A26F6">
      <w:pPr>
        <w:pStyle w:val="2"/>
      </w:pPr>
      <w:bookmarkStart w:id="8" w:name="_Toc534812979"/>
      <w:r>
        <w:rPr>
          <w:rFonts w:hint="eastAsia"/>
        </w:rPr>
        <w:t>用户注册</w:t>
      </w:r>
      <w:bookmarkEnd w:id="8"/>
    </w:p>
    <w:p w14:paraId="7525D6C1" w14:textId="1AAB1C74" w:rsidR="009A26F6" w:rsidRDefault="009A26F6" w:rsidP="009A26F6">
      <w:pPr>
        <w:ind w:left="360" w:firstLine="360"/>
      </w:pPr>
      <w:r>
        <w:rPr>
          <w:rFonts w:hint="eastAsia"/>
        </w:rPr>
        <w:t>用户第一次访问时，通过以下步骤进行用户注册：点击右上角的注册按钮，</w:t>
      </w:r>
      <w:r w:rsidR="006744C8">
        <w:rPr>
          <w:rFonts w:hint="eastAsia"/>
        </w:rPr>
        <w:t>填写相应信息，</w:t>
      </w:r>
      <w:r>
        <w:rPr>
          <w:rFonts w:hint="eastAsia"/>
        </w:rPr>
        <w:t>界面如图：</w:t>
      </w:r>
    </w:p>
    <w:p w14:paraId="2472BACF" w14:textId="77777777" w:rsidR="009A26F6" w:rsidRPr="009A26F6" w:rsidRDefault="009A26F6" w:rsidP="009A26F6">
      <w:pPr>
        <w:ind w:left="360" w:firstLine="360"/>
      </w:pPr>
    </w:p>
    <w:p w14:paraId="4C35D3FA" w14:textId="3EFB59B1" w:rsidR="006744C8" w:rsidRDefault="006744C8" w:rsidP="009A26F6">
      <w:r>
        <w:rPr>
          <w:rFonts w:hint="eastAsia"/>
          <w:noProof/>
        </w:rPr>
        <w:lastRenderedPageBreak/>
        <w:drawing>
          <wp:inline distT="0" distB="0" distL="0" distR="0" wp14:anchorId="664A4963" wp14:editId="079AE431">
            <wp:extent cx="5930900" cy="3302000"/>
            <wp:effectExtent l="0" t="0" r="12700" b="0"/>
            <wp:docPr id="3" name="Picture 3"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08%20at%2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3302000"/>
                    </a:xfrm>
                    <a:prstGeom prst="rect">
                      <a:avLst/>
                    </a:prstGeom>
                    <a:noFill/>
                    <a:ln>
                      <a:noFill/>
                    </a:ln>
                  </pic:spPr>
                </pic:pic>
              </a:graphicData>
            </a:graphic>
          </wp:inline>
        </w:drawing>
      </w:r>
    </w:p>
    <w:p w14:paraId="14905CE4" w14:textId="77777777" w:rsidR="006744C8" w:rsidRPr="006744C8" w:rsidRDefault="006744C8" w:rsidP="006744C8"/>
    <w:p w14:paraId="4BACB54A" w14:textId="01484CDB" w:rsidR="006744C8" w:rsidRDefault="006744C8" w:rsidP="006744C8"/>
    <w:p w14:paraId="2D10517C" w14:textId="7888334E" w:rsidR="006744C8" w:rsidRDefault="006744C8" w:rsidP="006744C8">
      <w:pPr>
        <w:pStyle w:val="2"/>
      </w:pPr>
      <w:r>
        <w:tab/>
      </w:r>
      <w:bookmarkStart w:id="9" w:name="_Toc534812980"/>
      <w:r>
        <w:rPr>
          <w:rFonts w:hint="eastAsia"/>
        </w:rPr>
        <w:t>用户登录</w:t>
      </w:r>
      <w:bookmarkEnd w:id="9"/>
    </w:p>
    <w:p w14:paraId="1C251E24" w14:textId="614C0508" w:rsidR="006744C8" w:rsidRDefault="006744C8" w:rsidP="006744C8">
      <w:pPr>
        <w:ind w:left="720"/>
      </w:pPr>
      <w:r>
        <w:rPr>
          <w:rFonts w:hint="eastAsia"/>
        </w:rPr>
        <w:t>注册成功的用户可以通过以下界面进行登录</w:t>
      </w:r>
    </w:p>
    <w:p w14:paraId="3C69E0BE" w14:textId="77777777" w:rsidR="006744C8" w:rsidRPr="006744C8" w:rsidRDefault="006744C8" w:rsidP="006744C8">
      <w:pPr>
        <w:ind w:left="720"/>
      </w:pPr>
    </w:p>
    <w:p w14:paraId="4DB91F9C" w14:textId="1E22C588" w:rsidR="009A26F6" w:rsidRDefault="00885057" w:rsidP="006744C8">
      <w:pPr>
        <w:tabs>
          <w:tab w:val="left" w:pos="7960"/>
        </w:tabs>
      </w:pPr>
      <w:r>
        <w:rPr>
          <w:rFonts w:hint="eastAsia"/>
          <w:noProof/>
        </w:rPr>
        <w:drawing>
          <wp:inline distT="0" distB="0" distL="0" distR="0" wp14:anchorId="2E12066E" wp14:editId="12DF5DEB">
            <wp:extent cx="5930900" cy="3276600"/>
            <wp:effectExtent l="0" t="0" r="12700" b="0"/>
            <wp:docPr id="5" name="Picture 5"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08%20at%2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276600"/>
                    </a:xfrm>
                    <a:prstGeom prst="rect">
                      <a:avLst/>
                    </a:prstGeom>
                    <a:noFill/>
                    <a:ln>
                      <a:noFill/>
                    </a:ln>
                  </pic:spPr>
                </pic:pic>
              </a:graphicData>
            </a:graphic>
          </wp:inline>
        </w:drawing>
      </w:r>
    </w:p>
    <w:p w14:paraId="19B69288" w14:textId="77777777" w:rsidR="00084829" w:rsidRDefault="00084829" w:rsidP="006744C8">
      <w:pPr>
        <w:tabs>
          <w:tab w:val="left" w:pos="7960"/>
        </w:tabs>
      </w:pPr>
    </w:p>
    <w:p w14:paraId="4A727190" w14:textId="767D71E2" w:rsidR="00084829" w:rsidRDefault="00084829" w:rsidP="00084829">
      <w:pPr>
        <w:pStyle w:val="2"/>
      </w:pPr>
      <w:r>
        <w:tab/>
      </w:r>
      <w:bookmarkStart w:id="10" w:name="_Toc534812981"/>
      <w:r>
        <w:rPr>
          <w:rFonts w:hint="eastAsia"/>
        </w:rPr>
        <w:t>实时行情</w:t>
      </w:r>
      <w:r w:rsidR="004E2740">
        <w:rPr>
          <w:rFonts w:hint="eastAsia"/>
        </w:rPr>
        <w:t>及交易下单</w:t>
      </w:r>
      <w:bookmarkEnd w:id="10"/>
    </w:p>
    <w:p w14:paraId="31ADE26F" w14:textId="29270853" w:rsidR="008D41E8" w:rsidRDefault="00C63580" w:rsidP="00DB2847">
      <w:pPr>
        <w:ind w:left="360" w:firstLine="360"/>
      </w:pPr>
      <w:r>
        <w:rPr>
          <w:rFonts w:hint="eastAsia"/>
        </w:rPr>
        <w:t>登录成功之后，直接进入实时行情页面，页面详情如下图所示，左边表格自动获取目前持仓的期货</w:t>
      </w:r>
      <w:r>
        <w:rPr>
          <w:rFonts w:hint="eastAsia"/>
        </w:rPr>
        <w:lastRenderedPageBreak/>
        <w:t>的实时行情，</w:t>
      </w:r>
      <w:r w:rsidR="008D41E8">
        <w:rPr>
          <w:rFonts w:hint="eastAsia"/>
        </w:rPr>
        <w:t>通过左上角输入框可以选择查看不同的股票。</w:t>
      </w:r>
    </w:p>
    <w:p w14:paraId="2AFC9AE1" w14:textId="76D49988" w:rsidR="00C63580" w:rsidRDefault="00C63580" w:rsidP="00DB2847">
      <w:pPr>
        <w:ind w:left="360" w:firstLine="360"/>
      </w:pPr>
      <w:r>
        <w:rPr>
          <w:rFonts w:hint="eastAsia"/>
        </w:rPr>
        <w:t>点击具体的股票，可以展示其详情。分别有：今开，昨收，成交量，成交额，最高，最低的价格，同时可以选择K线图种类，由1分钟图，5分钟图以及1天图。</w:t>
      </w:r>
    </w:p>
    <w:p w14:paraId="528CEBFF" w14:textId="7BF423C1" w:rsidR="00C63580" w:rsidRDefault="00C63580" w:rsidP="00DB2847">
      <w:pPr>
        <w:ind w:left="360" w:firstLine="360"/>
      </w:pPr>
      <w:r>
        <w:rPr>
          <w:rFonts w:hint="eastAsia"/>
        </w:rPr>
        <w:t>点击详情部分的红色按钮可以进行委托，通过页面设置价格和股数。</w:t>
      </w:r>
    </w:p>
    <w:p w14:paraId="4C15638B" w14:textId="295B613B" w:rsidR="008D41E8" w:rsidRPr="00C63580" w:rsidRDefault="008D41E8" w:rsidP="00DB2847">
      <w:pPr>
        <w:ind w:left="360" w:firstLine="360"/>
      </w:pPr>
      <w:r>
        <w:rPr>
          <w:rFonts w:hint="eastAsia"/>
        </w:rPr>
        <w:t>页面的左下角有一键撤单按钮，点击按钮可以撤销目前所有的委托。</w:t>
      </w:r>
    </w:p>
    <w:p w14:paraId="4E2122A3" w14:textId="77777777" w:rsidR="00C63580" w:rsidRPr="00C63580" w:rsidRDefault="00C63580" w:rsidP="00C63580">
      <w:pPr>
        <w:ind w:left="720"/>
      </w:pPr>
    </w:p>
    <w:p w14:paraId="0C2033DE" w14:textId="7D2DBEDE" w:rsidR="00084829" w:rsidRDefault="00C63580" w:rsidP="006744C8">
      <w:pPr>
        <w:tabs>
          <w:tab w:val="left" w:pos="7960"/>
        </w:tabs>
      </w:pPr>
      <w:r>
        <w:rPr>
          <w:rFonts w:hint="eastAsia"/>
          <w:noProof/>
        </w:rPr>
        <w:drawing>
          <wp:inline distT="0" distB="0" distL="0" distR="0" wp14:anchorId="56BBB6FF" wp14:editId="4298DB9C">
            <wp:extent cx="5930900" cy="3263900"/>
            <wp:effectExtent l="0" t="0" r="12700" b="12700"/>
            <wp:docPr id="7" name="Picture 7"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1-08%20at%2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3263900"/>
                    </a:xfrm>
                    <a:prstGeom prst="rect">
                      <a:avLst/>
                    </a:prstGeom>
                    <a:noFill/>
                    <a:ln>
                      <a:noFill/>
                    </a:ln>
                  </pic:spPr>
                </pic:pic>
              </a:graphicData>
            </a:graphic>
          </wp:inline>
        </w:drawing>
      </w:r>
    </w:p>
    <w:p w14:paraId="28CF136E" w14:textId="77777777" w:rsidR="00EF150A" w:rsidRDefault="00EF150A" w:rsidP="006744C8">
      <w:pPr>
        <w:tabs>
          <w:tab w:val="left" w:pos="7960"/>
        </w:tabs>
      </w:pPr>
    </w:p>
    <w:p w14:paraId="001C9598" w14:textId="7D725B7C" w:rsidR="00EF150A" w:rsidRDefault="00EF150A" w:rsidP="00EF150A">
      <w:pPr>
        <w:pStyle w:val="2"/>
      </w:pPr>
      <w:r>
        <w:tab/>
      </w:r>
      <w:bookmarkStart w:id="11" w:name="_Toc534812982"/>
      <w:r w:rsidR="0029586B">
        <w:rPr>
          <w:rFonts w:hint="eastAsia"/>
        </w:rPr>
        <w:t>选股策略</w:t>
      </w:r>
      <w:bookmarkEnd w:id="11"/>
    </w:p>
    <w:p w14:paraId="69D46AA5" w14:textId="5EE193C4" w:rsidR="00EF150A" w:rsidRDefault="00771B1A" w:rsidP="002F35F7">
      <w:pPr>
        <w:ind w:firstLineChars="200" w:firstLine="400"/>
      </w:pPr>
      <w:r>
        <w:rPr>
          <w:rFonts w:hint="eastAsia"/>
        </w:rPr>
        <w:t>点击页面横栏的“我的策略”条目，进入策略算法模块，</w:t>
      </w:r>
      <w:r w:rsidR="00023169">
        <w:rPr>
          <w:rFonts w:hint="eastAsia"/>
        </w:rPr>
        <w:t>左边部分进行策略回归操作。</w:t>
      </w:r>
    </w:p>
    <w:p w14:paraId="7582B73F" w14:textId="6A08ECCA" w:rsidR="004B1F8A" w:rsidRDefault="004B1F8A" w:rsidP="002F35F7">
      <w:pPr>
        <w:ind w:firstLineChars="200" w:firstLine="400"/>
      </w:pPr>
      <w:r>
        <w:rPr>
          <w:rFonts w:hint="eastAsia"/>
        </w:rPr>
        <w:t>第一</w:t>
      </w:r>
      <w:r w:rsidR="0005330F">
        <w:rPr>
          <w:rFonts w:hint="eastAsia"/>
        </w:rPr>
        <w:t>步</w:t>
      </w:r>
      <w:r>
        <w:rPr>
          <w:rFonts w:hint="eastAsia"/>
        </w:rPr>
        <w:t>是</w:t>
      </w:r>
      <w:proofErr w:type="gramStart"/>
      <w:r w:rsidR="0005330F">
        <w:rPr>
          <w:rFonts w:hint="eastAsia"/>
        </w:rPr>
        <w:t>设置回测</w:t>
      </w:r>
      <w:proofErr w:type="gramEnd"/>
      <w:r w:rsidR="0005330F">
        <w:rPr>
          <w:rFonts w:hint="eastAsia"/>
        </w:rPr>
        <w:t>参数</w:t>
      </w:r>
      <w:r>
        <w:rPr>
          <w:rFonts w:hint="eastAsia"/>
        </w:rPr>
        <w:t>，</w:t>
      </w:r>
      <w:r w:rsidR="00E808E7">
        <w:rPr>
          <w:rFonts w:hint="eastAsia"/>
        </w:rPr>
        <w:t>需要用户</w:t>
      </w:r>
      <w:r>
        <w:rPr>
          <w:rFonts w:hint="eastAsia"/>
        </w:rPr>
        <w:t>选择回测时间、回测频率、权重、股票池、股数的信息</w:t>
      </w:r>
      <w:r w:rsidR="00167FA0">
        <w:rPr>
          <w:rFonts w:hint="eastAsia"/>
        </w:rPr>
        <w:t>等</w:t>
      </w:r>
      <w:r>
        <w:rPr>
          <w:rFonts w:hint="eastAsia"/>
        </w:rPr>
        <w:t>，</w:t>
      </w:r>
      <w:r w:rsidR="00167FA0">
        <w:rPr>
          <w:rFonts w:hint="eastAsia"/>
        </w:rPr>
        <w:t>然后</w:t>
      </w:r>
      <w:r>
        <w:rPr>
          <w:rFonts w:hint="eastAsia"/>
        </w:rPr>
        <w:t>点击下一步</w:t>
      </w:r>
      <w:r w:rsidR="008F504C">
        <w:rPr>
          <w:rFonts w:hint="eastAsia"/>
        </w:rPr>
        <w:t>，进行选股指标选择</w:t>
      </w:r>
      <w:r>
        <w:rPr>
          <w:rFonts w:hint="eastAsia"/>
        </w:rPr>
        <w:t>，可以点击选股指标和排序指标，选择不同的指标，最后点击“运行回测”按钮，进行回测。</w:t>
      </w:r>
    </w:p>
    <w:p w14:paraId="5FD64D6D" w14:textId="0EEEB207" w:rsidR="004B1F8A" w:rsidRPr="004B1F8A" w:rsidRDefault="004B1F8A" w:rsidP="002F35F7">
      <w:pPr>
        <w:ind w:firstLineChars="200" w:firstLine="400"/>
      </w:pPr>
      <w:r>
        <w:rPr>
          <w:rFonts w:hint="eastAsia"/>
        </w:rPr>
        <w:t>运行结果可以在右边表格中查看。</w:t>
      </w:r>
    </w:p>
    <w:p w14:paraId="353DEDE7" w14:textId="77777777" w:rsidR="004B1F8A" w:rsidRDefault="00023169" w:rsidP="006744C8">
      <w:pPr>
        <w:tabs>
          <w:tab w:val="left" w:pos="7960"/>
        </w:tabs>
      </w:pPr>
      <w:r>
        <w:rPr>
          <w:rFonts w:hint="eastAsia"/>
          <w:noProof/>
        </w:rPr>
        <w:lastRenderedPageBreak/>
        <w:drawing>
          <wp:inline distT="0" distB="0" distL="0" distR="0" wp14:anchorId="0EEC9CBD" wp14:editId="34E8C615">
            <wp:extent cx="5867400" cy="3254082"/>
            <wp:effectExtent l="0" t="0" r="0" b="3810"/>
            <wp:docPr id="8" name="Picture 8"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1-08%20at%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8047" cy="3259987"/>
                    </a:xfrm>
                    <a:prstGeom prst="rect">
                      <a:avLst/>
                    </a:prstGeom>
                    <a:noFill/>
                    <a:ln>
                      <a:noFill/>
                    </a:ln>
                  </pic:spPr>
                </pic:pic>
              </a:graphicData>
            </a:graphic>
          </wp:inline>
        </w:drawing>
      </w:r>
    </w:p>
    <w:p w14:paraId="5F009BC7" w14:textId="77777777" w:rsidR="004B1F8A" w:rsidRDefault="004B1F8A" w:rsidP="006744C8">
      <w:pPr>
        <w:tabs>
          <w:tab w:val="left" w:pos="7960"/>
        </w:tabs>
      </w:pPr>
    </w:p>
    <w:p w14:paraId="2B291FCE" w14:textId="23DC8C57" w:rsidR="00EF150A" w:rsidRDefault="00023169" w:rsidP="006744C8">
      <w:pPr>
        <w:tabs>
          <w:tab w:val="left" w:pos="7960"/>
        </w:tabs>
      </w:pPr>
      <w:r>
        <w:rPr>
          <w:rFonts w:hint="eastAsia"/>
          <w:noProof/>
        </w:rPr>
        <w:drawing>
          <wp:inline distT="0" distB="0" distL="0" distR="0" wp14:anchorId="2B41299C" wp14:editId="17DA38B8">
            <wp:extent cx="5943600" cy="3302000"/>
            <wp:effectExtent l="0" t="0" r="0" b="0"/>
            <wp:docPr id="10" name="Picture 10" descr="../../../../../../Desktop/Screen%20Shot%202019-01-08%20at%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1-08%20at%2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59BD0DB" w14:textId="77777777" w:rsidR="005019F4" w:rsidRDefault="005019F4" w:rsidP="006744C8">
      <w:pPr>
        <w:tabs>
          <w:tab w:val="left" w:pos="7960"/>
        </w:tabs>
      </w:pPr>
    </w:p>
    <w:p w14:paraId="7FC54333" w14:textId="552016A0" w:rsidR="005019F4" w:rsidRDefault="005019F4" w:rsidP="005019F4">
      <w:pPr>
        <w:pStyle w:val="2"/>
      </w:pPr>
      <w:r>
        <w:tab/>
      </w:r>
      <w:bookmarkStart w:id="12" w:name="_Toc534812983"/>
      <w:r w:rsidR="00DF18DB">
        <w:rPr>
          <w:rFonts w:hint="eastAsia"/>
        </w:rPr>
        <w:t>择时</w:t>
      </w:r>
      <w:r w:rsidR="007771C1">
        <w:rPr>
          <w:rFonts w:hint="eastAsia"/>
        </w:rPr>
        <w:t>策略</w:t>
      </w:r>
      <w:bookmarkEnd w:id="12"/>
    </w:p>
    <w:p w14:paraId="65A82CA3" w14:textId="2726ECD4" w:rsidR="005019F4" w:rsidRDefault="005019F4" w:rsidP="00871F6A">
      <w:pPr>
        <w:ind w:firstLineChars="200" w:firstLine="400"/>
      </w:pPr>
      <w:r>
        <w:rPr>
          <w:rFonts w:hint="eastAsia"/>
        </w:rPr>
        <w:t>在策略页面的左边</w:t>
      </w:r>
      <w:proofErr w:type="gramStart"/>
      <w:r>
        <w:rPr>
          <w:rFonts w:hint="eastAsia"/>
        </w:rPr>
        <w:t>有竖栏选择框</w:t>
      </w:r>
      <w:proofErr w:type="gramEnd"/>
      <w:r>
        <w:rPr>
          <w:rFonts w:hint="eastAsia"/>
        </w:rPr>
        <w:t>，点击第二个“择时”按钮，可以进入机器学习择时模块。</w:t>
      </w:r>
      <w:r w:rsidR="0034002E">
        <w:rPr>
          <w:rFonts w:hint="eastAsia"/>
        </w:rPr>
        <w:t>选择目标股票，风格，日期选择，可以进行择时操作。结果展现分为两个部分，上面的图片是交易时间点，其中红色为卖出操作，绿色为买进操作。下面的图片是收益图，红色部分是，虚线部分是</w:t>
      </w:r>
    </w:p>
    <w:p w14:paraId="109DEAD0" w14:textId="3CD9D4D8" w:rsidR="0034002E" w:rsidRDefault="0034002E" w:rsidP="006744C8">
      <w:pPr>
        <w:tabs>
          <w:tab w:val="left" w:pos="7960"/>
        </w:tabs>
      </w:pPr>
      <w:r>
        <w:rPr>
          <w:rFonts w:hint="eastAsia"/>
          <w:noProof/>
        </w:rPr>
        <w:lastRenderedPageBreak/>
        <w:drawing>
          <wp:inline distT="0" distB="0" distL="0" distR="0" wp14:anchorId="37FBF876" wp14:editId="55DDE653">
            <wp:extent cx="5938520" cy="3293745"/>
            <wp:effectExtent l="0" t="0" r="5080" b="8255"/>
            <wp:docPr id="11" name="Picture 11" descr="../../../../../../Desktop/Screen%20Shot%202019-01-08%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1-08%20at%2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293745"/>
                    </a:xfrm>
                    <a:prstGeom prst="rect">
                      <a:avLst/>
                    </a:prstGeom>
                    <a:noFill/>
                    <a:ln>
                      <a:noFill/>
                    </a:ln>
                  </pic:spPr>
                </pic:pic>
              </a:graphicData>
            </a:graphic>
          </wp:inline>
        </w:drawing>
      </w:r>
    </w:p>
    <w:p w14:paraId="59D5CFD8" w14:textId="77777777" w:rsidR="00DF18DB" w:rsidRDefault="00DF18DB" w:rsidP="006744C8">
      <w:pPr>
        <w:tabs>
          <w:tab w:val="left" w:pos="7960"/>
        </w:tabs>
      </w:pPr>
    </w:p>
    <w:p w14:paraId="05463ED7" w14:textId="288A9FD0" w:rsidR="00DF18DB" w:rsidRDefault="00DF18DB" w:rsidP="00DF18DB">
      <w:pPr>
        <w:pStyle w:val="2"/>
      </w:pPr>
      <w:r>
        <w:tab/>
      </w:r>
      <w:bookmarkStart w:id="13" w:name="_Toc534812984"/>
      <w:r>
        <w:rPr>
          <w:rFonts w:hint="eastAsia"/>
        </w:rPr>
        <w:t>算法交易</w:t>
      </w:r>
      <w:bookmarkEnd w:id="13"/>
    </w:p>
    <w:p w14:paraId="0F38138F" w14:textId="069E0ABE" w:rsidR="00DF18DB" w:rsidRDefault="00DF18DB" w:rsidP="00DD7213">
      <w:pPr>
        <w:ind w:firstLineChars="200" w:firstLine="400"/>
      </w:pPr>
      <w:r>
        <w:rPr>
          <w:rFonts w:hint="eastAsia"/>
        </w:rPr>
        <w:t>点击</w:t>
      </w:r>
      <w:proofErr w:type="gramStart"/>
      <w:r>
        <w:rPr>
          <w:rFonts w:hint="eastAsia"/>
        </w:rPr>
        <w:t>左边竖栏的</w:t>
      </w:r>
      <w:proofErr w:type="gramEnd"/>
      <w:r>
        <w:rPr>
          <w:rFonts w:hint="eastAsia"/>
        </w:rPr>
        <w:t>按钮进入算法模块，通过选择算法类型，交易代码，方向，价格，数量，开平可以进行算法交易操作。</w:t>
      </w:r>
    </w:p>
    <w:p w14:paraId="7A937040" w14:textId="6D634D3F" w:rsidR="00DF18DB" w:rsidRDefault="00DD7213" w:rsidP="00865A48">
      <w:pPr>
        <w:ind w:firstLineChars="200" w:firstLine="400"/>
      </w:pPr>
      <w:r>
        <w:rPr>
          <w:rFonts w:hint="eastAsia"/>
        </w:rPr>
        <w:t>页面右侧上半部分展示正在运行中和已运行完成的算法</w:t>
      </w:r>
      <w:r w:rsidR="00865A48">
        <w:rPr>
          <w:rFonts w:hint="eastAsia"/>
        </w:rPr>
        <w:t>，下半部分展示当前登录用户保存的所有算法，用户可以对每一个算法进行运行和删除操作。</w:t>
      </w:r>
      <w:r w:rsidR="00DF18DB">
        <w:rPr>
          <w:noProof/>
        </w:rPr>
        <w:drawing>
          <wp:inline distT="0" distB="0" distL="0" distR="0" wp14:anchorId="66ADB986" wp14:editId="0DECDF72">
            <wp:extent cx="5928995" cy="3284220"/>
            <wp:effectExtent l="0" t="0" r="0" b="0"/>
            <wp:docPr id="12" name="Picture 12" descr="../../../../../../Desktop/Screen%20Shot%202019-01-08%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01-08%20at%2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995" cy="3284220"/>
                    </a:xfrm>
                    <a:prstGeom prst="rect">
                      <a:avLst/>
                    </a:prstGeom>
                    <a:noFill/>
                    <a:ln>
                      <a:noFill/>
                    </a:ln>
                  </pic:spPr>
                </pic:pic>
              </a:graphicData>
            </a:graphic>
          </wp:inline>
        </w:drawing>
      </w:r>
    </w:p>
    <w:p w14:paraId="4CC1EF3E" w14:textId="77777777" w:rsidR="00DF18DB" w:rsidRDefault="00DF18DB" w:rsidP="006744C8">
      <w:pPr>
        <w:tabs>
          <w:tab w:val="left" w:pos="7960"/>
        </w:tabs>
      </w:pPr>
    </w:p>
    <w:p w14:paraId="7C5B31CB" w14:textId="114654F1" w:rsidR="00DF18DB" w:rsidRDefault="00DF18DB" w:rsidP="00DF18DB">
      <w:pPr>
        <w:pStyle w:val="2"/>
      </w:pPr>
      <w:r>
        <w:lastRenderedPageBreak/>
        <w:tab/>
      </w:r>
      <w:proofErr w:type="gramStart"/>
      <w:r w:rsidR="00130F59">
        <w:rPr>
          <w:rFonts w:hint="eastAsia"/>
        </w:rPr>
        <w:t>实时风控</w:t>
      </w:r>
      <w:proofErr w:type="gramEnd"/>
    </w:p>
    <w:p w14:paraId="36B14987" w14:textId="477780FB" w:rsidR="00734F0C" w:rsidRDefault="00742270" w:rsidP="00734F0C">
      <w:pPr>
        <w:ind w:firstLineChars="200" w:firstLine="400"/>
      </w:pPr>
      <w:r>
        <w:rPr>
          <w:rFonts w:hint="eastAsia"/>
        </w:rPr>
        <w:t>用户进入</w:t>
      </w:r>
      <w:r w:rsidR="00845FD2">
        <w:rPr>
          <w:rFonts w:hint="eastAsia"/>
        </w:rPr>
        <w:t>风控</w:t>
      </w:r>
      <w:r w:rsidR="003005A5">
        <w:rPr>
          <w:rFonts w:hint="eastAsia"/>
        </w:rPr>
        <w:t>管理</w:t>
      </w:r>
      <w:bookmarkStart w:id="14" w:name="_GoBack"/>
      <w:bookmarkEnd w:id="14"/>
      <w:r w:rsidR="00845FD2">
        <w:rPr>
          <w:rFonts w:hint="eastAsia"/>
        </w:rPr>
        <w:t>页面，可以开启或者关闭风控引擎</w:t>
      </w:r>
      <w:r w:rsidR="00734F0C">
        <w:rPr>
          <w:rFonts w:hint="eastAsia"/>
        </w:rPr>
        <w:t>。</w:t>
      </w:r>
    </w:p>
    <w:p w14:paraId="2C9AE51A" w14:textId="24A2BDA6" w:rsidR="006B11DD" w:rsidRDefault="006B11DD" w:rsidP="00734F0C">
      <w:pPr>
        <w:ind w:firstLineChars="200" w:firstLine="400"/>
      </w:pPr>
      <w:r>
        <w:rPr>
          <w:rFonts w:hint="eastAsia"/>
        </w:rPr>
        <w:t>可定制</w:t>
      </w:r>
      <w:proofErr w:type="gramStart"/>
      <w:r>
        <w:rPr>
          <w:rFonts w:hint="eastAsia"/>
        </w:rPr>
        <w:t>的风控参数</w:t>
      </w:r>
      <w:proofErr w:type="gramEnd"/>
      <w:r>
        <w:rPr>
          <w:rFonts w:hint="eastAsia"/>
        </w:rPr>
        <w:t>包含有</w:t>
      </w:r>
      <w:r w:rsidR="00124379">
        <w:rPr>
          <w:rFonts w:hint="eastAsia"/>
        </w:rPr>
        <w:t>：</w:t>
      </w:r>
      <w:r w:rsidR="00124379" w:rsidRPr="00124379">
        <w:rPr>
          <w:rFonts w:hint="eastAsia"/>
        </w:rPr>
        <w:t>当日成交股数上限</w:t>
      </w:r>
      <w:r w:rsidR="00124379">
        <w:rPr>
          <w:rFonts w:hint="eastAsia"/>
        </w:rPr>
        <w:t>，</w:t>
      </w:r>
      <w:r w:rsidR="00124379" w:rsidRPr="00124379">
        <w:rPr>
          <w:rFonts w:hint="eastAsia"/>
        </w:rPr>
        <w:t>单笔金额</w:t>
      </w:r>
      <w:proofErr w:type="gramStart"/>
      <w:r w:rsidR="00124379" w:rsidRPr="00124379">
        <w:rPr>
          <w:rFonts w:hint="eastAsia"/>
        </w:rPr>
        <w:t>较行情</w:t>
      </w:r>
      <w:proofErr w:type="gramEnd"/>
      <w:r w:rsidR="00124379" w:rsidRPr="00124379">
        <w:rPr>
          <w:rFonts w:hint="eastAsia"/>
        </w:rPr>
        <w:t>比率</w:t>
      </w:r>
      <w:r w:rsidR="00124379">
        <w:rPr>
          <w:rFonts w:hint="eastAsia"/>
        </w:rPr>
        <w:t>，</w:t>
      </w:r>
      <w:r w:rsidR="00124379" w:rsidRPr="00124379">
        <w:rPr>
          <w:rFonts w:hint="eastAsia"/>
        </w:rPr>
        <w:t>单笔股数上限</w:t>
      </w:r>
      <w:r w:rsidR="00124379">
        <w:rPr>
          <w:rFonts w:hint="eastAsia"/>
        </w:rPr>
        <w:t>和</w:t>
      </w:r>
      <w:r w:rsidR="00124379" w:rsidRPr="00124379">
        <w:rPr>
          <w:rFonts w:hint="eastAsia"/>
        </w:rPr>
        <w:t>单笔金额较可用金比率</w:t>
      </w:r>
      <w:r w:rsidR="00124379">
        <w:rPr>
          <w:rFonts w:hint="eastAsia"/>
        </w:rPr>
        <w:t>。</w:t>
      </w:r>
    </w:p>
    <w:p w14:paraId="5D5A7E03" w14:textId="10CB7139" w:rsidR="0015629E" w:rsidRDefault="0015629E" w:rsidP="0015629E">
      <w:pPr>
        <w:ind w:firstLineChars="200" w:firstLine="400"/>
      </w:pPr>
      <w:r>
        <w:rPr>
          <w:rFonts w:hint="eastAsia"/>
        </w:rPr>
        <w:t>当日成交股数上限指的是用户当日成交的所有订单数量的上限；单笔金额</w:t>
      </w:r>
      <w:proofErr w:type="gramStart"/>
      <w:r>
        <w:rPr>
          <w:rFonts w:hint="eastAsia"/>
        </w:rPr>
        <w:t>较行情</w:t>
      </w:r>
      <w:proofErr w:type="gramEnd"/>
      <w:r>
        <w:rPr>
          <w:rFonts w:hint="eastAsia"/>
        </w:rPr>
        <w:t>比率指的是用户下单的金额对比该股票实时行情价格比率上限</w:t>
      </w:r>
      <w:r w:rsidR="002C09EA">
        <w:rPr>
          <w:rFonts w:hint="eastAsia"/>
        </w:rPr>
        <w:t>，默认值为2；</w:t>
      </w:r>
      <w:r>
        <w:rPr>
          <w:rFonts w:hint="eastAsia"/>
        </w:rPr>
        <w:t>单笔股数上限指的是用户单次下单数目的上限</w:t>
      </w:r>
      <w:r w:rsidR="00DC01F9">
        <w:rPr>
          <w:rFonts w:hint="eastAsia"/>
        </w:rPr>
        <w:t>，默认值为1</w:t>
      </w:r>
      <w:r w:rsidR="00DC01F9">
        <w:t>00</w:t>
      </w:r>
      <w:r>
        <w:rPr>
          <w:rFonts w:hint="eastAsia"/>
        </w:rPr>
        <w:t>；单笔金额较可用金比率指的是用户</w:t>
      </w:r>
      <w:r w:rsidR="002C09EA">
        <w:rPr>
          <w:rFonts w:hint="eastAsia"/>
        </w:rPr>
        <w:t>单次下单金额占该用户仿真交易账户可用资金的比率。</w:t>
      </w:r>
    </w:p>
    <w:p w14:paraId="710B3967" w14:textId="304626A9" w:rsidR="00B67DDD" w:rsidRDefault="00E645A9" w:rsidP="00B67DDD">
      <w:pPr>
        <w:ind w:firstLineChars="200" w:firstLine="400"/>
      </w:pPr>
      <w:r>
        <w:rPr>
          <w:rFonts w:hint="eastAsia"/>
        </w:rPr>
        <w:t>用户自定义这些参数后，可以</w:t>
      </w:r>
      <w:proofErr w:type="gramStart"/>
      <w:r>
        <w:rPr>
          <w:rFonts w:hint="eastAsia"/>
        </w:rPr>
        <w:t>开启风控引擎</w:t>
      </w:r>
      <w:proofErr w:type="gramEnd"/>
      <w:r>
        <w:rPr>
          <w:rFonts w:hint="eastAsia"/>
        </w:rPr>
        <w:t>，然后系统会对用户的所有下单操作</w:t>
      </w:r>
      <w:proofErr w:type="gramStart"/>
      <w:r>
        <w:rPr>
          <w:rFonts w:hint="eastAsia"/>
        </w:rPr>
        <w:t>进行风控管理</w:t>
      </w:r>
      <w:proofErr w:type="gramEnd"/>
      <w:r w:rsidR="004F6A28">
        <w:rPr>
          <w:rFonts w:hint="eastAsia"/>
        </w:rPr>
        <w:t>。</w:t>
      </w:r>
      <w:r w:rsidR="006B575A">
        <w:rPr>
          <w:rFonts w:hint="eastAsia"/>
        </w:rPr>
        <w:t>该页面截图如下</w:t>
      </w:r>
      <w:r w:rsidR="00B67DDD">
        <w:rPr>
          <w:rFonts w:hint="eastAsia"/>
        </w:rPr>
        <w:t>：</w:t>
      </w:r>
    </w:p>
    <w:p w14:paraId="0E45EF2C" w14:textId="2BF5334B" w:rsidR="00B67DDD" w:rsidRPr="006B11DD" w:rsidRDefault="00B67DDD" w:rsidP="00B67DDD">
      <w:pPr>
        <w:ind w:firstLineChars="200" w:firstLine="400"/>
        <w:jc w:val="center"/>
        <w:rPr>
          <w:rFonts w:hint="eastAsia"/>
        </w:rPr>
      </w:pPr>
      <w:r>
        <w:rPr>
          <w:noProof/>
        </w:rPr>
        <w:drawing>
          <wp:inline distT="0" distB="0" distL="0" distR="0" wp14:anchorId="78BD8295" wp14:editId="01F2461C">
            <wp:extent cx="3809593" cy="30289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7040" cy="3074626"/>
                    </a:xfrm>
                    <a:prstGeom prst="rect">
                      <a:avLst/>
                    </a:prstGeom>
                  </pic:spPr>
                </pic:pic>
              </a:graphicData>
            </a:graphic>
          </wp:inline>
        </w:drawing>
      </w:r>
    </w:p>
    <w:p w14:paraId="79A0CCEF" w14:textId="023497D4" w:rsidR="00734F0C" w:rsidRPr="00734F0C" w:rsidRDefault="00734F0C" w:rsidP="00734F0C">
      <w:pPr>
        <w:rPr>
          <w:rFonts w:hint="eastAsia"/>
        </w:rPr>
      </w:pPr>
    </w:p>
    <w:p w14:paraId="758B8A80" w14:textId="0D3CA77D" w:rsidR="00DF18DB" w:rsidRDefault="00DF18DB" w:rsidP="00DF18DB">
      <w:pPr>
        <w:pStyle w:val="2"/>
      </w:pPr>
      <w:r>
        <w:tab/>
      </w:r>
      <w:bookmarkStart w:id="15" w:name="_Toc534812986"/>
      <w:r>
        <w:rPr>
          <w:rFonts w:hint="eastAsia"/>
        </w:rPr>
        <w:t>持仓信息</w:t>
      </w:r>
      <w:bookmarkEnd w:id="15"/>
    </w:p>
    <w:p w14:paraId="2C81B3AB" w14:textId="1E4CFE6C" w:rsidR="00002A2A" w:rsidRDefault="00D9214B" w:rsidP="00986876">
      <w:pPr>
        <w:ind w:firstLineChars="200" w:firstLine="400"/>
      </w:pPr>
      <w:r>
        <w:rPr>
          <w:rFonts w:hint="eastAsia"/>
        </w:rPr>
        <w:t>用户可以通过页面导航</w:t>
      </w:r>
      <w:proofErr w:type="gramStart"/>
      <w:r>
        <w:rPr>
          <w:rFonts w:hint="eastAsia"/>
        </w:rPr>
        <w:t>栏进图</w:t>
      </w:r>
      <w:proofErr w:type="gramEnd"/>
      <w:r>
        <w:rPr>
          <w:rFonts w:hint="eastAsia"/>
        </w:rPr>
        <w:t>持仓信息查看页面，该页面会展示用户使用的第三方虚拟账号的信息以及该账户的持仓信息、订单信息和成交订单信息。</w:t>
      </w:r>
      <w:r w:rsidR="00986876">
        <w:rPr>
          <w:rFonts w:hint="eastAsia"/>
        </w:rPr>
        <w:t>该页面展示如下</w:t>
      </w:r>
      <w:r w:rsidR="0035251F">
        <w:rPr>
          <w:rFonts w:hint="eastAsia"/>
        </w:rPr>
        <w:t>：</w:t>
      </w:r>
    </w:p>
    <w:p w14:paraId="0AC9335A" w14:textId="25B4662E" w:rsidR="00A874FF" w:rsidRPr="00A874FF" w:rsidRDefault="00A874FF" w:rsidP="00986876">
      <w:pPr>
        <w:ind w:firstLineChars="200" w:firstLine="400"/>
        <w:rPr>
          <w:rFonts w:hint="eastAsia"/>
          <w:b/>
        </w:rPr>
      </w:pPr>
      <w:r>
        <w:rPr>
          <w:noProof/>
        </w:rPr>
        <w:drawing>
          <wp:inline distT="0" distB="0" distL="0" distR="0" wp14:anchorId="14C0B121" wp14:editId="42C4F0A0">
            <wp:extent cx="5513738" cy="26797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4649" cy="2680143"/>
                    </a:xfrm>
                    <a:prstGeom prst="rect">
                      <a:avLst/>
                    </a:prstGeom>
                  </pic:spPr>
                </pic:pic>
              </a:graphicData>
            </a:graphic>
          </wp:inline>
        </w:drawing>
      </w:r>
    </w:p>
    <w:p w14:paraId="5490D675" w14:textId="5380316D" w:rsidR="00230B21" w:rsidRDefault="00230B21" w:rsidP="00230B21"/>
    <w:p w14:paraId="6EAA0865" w14:textId="5482DCD8" w:rsidR="00230B21" w:rsidRDefault="00230B21" w:rsidP="00230B21">
      <w:pPr>
        <w:pStyle w:val="2"/>
      </w:pPr>
      <w:r>
        <w:tab/>
      </w:r>
      <w:bookmarkStart w:id="16" w:name="_Toc534812987"/>
      <w:r>
        <w:rPr>
          <w:rFonts w:hint="eastAsia"/>
        </w:rPr>
        <w:t>系统管理员</w:t>
      </w:r>
      <w:r w:rsidR="004B3BBC">
        <w:rPr>
          <w:rFonts w:hint="eastAsia"/>
        </w:rPr>
        <w:t>用户管理</w:t>
      </w:r>
      <w:bookmarkEnd w:id="16"/>
    </w:p>
    <w:p w14:paraId="38094286" w14:textId="2C0BC419" w:rsidR="007A66F0" w:rsidRDefault="007A66F0" w:rsidP="007A66F0">
      <w:pPr>
        <w:ind w:firstLineChars="200" w:firstLine="400"/>
      </w:pPr>
      <w:r>
        <w:rPr>
          <w:rFonts w:hint="eastAsia"/>
        </w:rPr>
        <w:t>系统管理员在登录页面登录管理账号后，可以进入用户信息管理页面。该页面会展示系统所有的用户，管理员可以对每一个用户执行密码重置和删除操作。</w:t>
      </w:r>
      <w:r w:rsidR="00B0716C">
        <w:rPr>
          <w:rFonts w:hint="eastAsia"/>
        </w:rPr>
        <w:t>该页面截图如下：</w:t>
      </w:r>
    </w:p>
    <w:p w14:paraId="77F50427" w14:textId="77777777" w:rsidR="00230B21" w:rsidRPr="00DF18DB" w:rsidRDefault="00230B21" w:rsidP="00230B21">
      <w:pPr>
        <w:rPr>
          <w:rFonts w:hint="eastAsia"/>
        </w:rPr>
      </w:pPr>
    </w:p>
    <w:p w14:paraId="3696A474" w14:textId="7719BF07" w:rsidR="00DF18DB" w:rsidRPr="00DF18DB" w:rsidRDefault="008D70A2" w:rsidP="00071DC0">
      <w:pPr>
        <w:jc w:val="center"/>
      </w:pPr>
      <w:r>
        <w:rPr>
          <w:noProof/>
        </w:rPr>
        <w:drawing>
          <wp:inline distT="0" distB="0" distL="0" distR="0" wp14:anchorId="31C26C60" wp14:editId="07DF6C08">
            <wp:extent cx="5861050" cy="2734531"/>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4488" cy="2736135"/>
                    </a:xfrm>
                    <a:prstGeom prst="rect">
                      <a:avLst/>
                    </a:prstGeom>
                  </pic:spPr>
                </pic:pic>
              </a:graphicData>
            </a:graphic>
          </wp:inline>
        </w:drawing>
      </w:r>
    </w:p>
    <w:p w14:paraId="1F28A696" w14:textId="77777777" w:rsidR="00DF18DB" w:rsidRPr="00DF18DB" w:rsidRDefault="00DF18DB" w:rsidP="00DF18DB"/>
    <w:p w14:paraId="4703EB00" w14:textId="77777777" w:rsidR="00DF18DB" w:rsidRPr="006744C8" w:rsidRDefault="00DF18DB" w:rsidP="006744C8">
      <w:pPr>
        <w:tabs>
          <w:tab w:val="left" w:pos="7960"/>
        </w:tabs>
      </w:pPr>
    </w:p>
    <w:sectPr w:rsidR="00DF18DB" w:rsidRPr="006744C8">
      <w:headerReference w:type="default" r:id="rId20"/>
      <w:footerReference w:type="defaul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87E38" w14:textId="77777777" w:rsidR="00AC4302" w:rsidRDefault="00AC4302">
      <w:pPr>
        <w:spacing w:line="240" w:lineRule="auto"/>
      </w:pPr>
      <w:r>
        <w:separator/>
      </w:r>
    </w:p>
  </w:endnote>
  <w:endnote w:type="continuationSeparator" w:id="0">
    <w:p w14:paraId="585B581A" w14:textId="77777777" w:rsidR="00AC4302" w:rsidRDefault="00AC43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665D40" w14:paraId="689A6A0B" w14:textId="77777777">
      <w:tc>
        <w:tcPr>
          <w:tcW w:w="3162" w:type="dxa"/>
          <w:tcBorders>
            <w:top w:val="nil"/>
            <w:left w:val="nil"/>
            <w:bottom w:val="nil"/>
            <w:right w:val="nil"/>
          </w:tcBorders>
        </w:tcPr>
        <w:p w14:paraId="219BE30F" w14:textId="77777777" w:rsidR="00665D40" w:rsidRDefault="00665D40">
          <w:pPr>
            <w:ind w:right="360"/>
          </w:pPr>
          <w:r>
            <w:rPr>
              <w:rFonts w:ascii="Times New Roman"/>
            </w:rPr>
            <w:t>Confidential</w:t>
          </w:r>
        </w:p>
      </w:tc>
      <w:tc>
        <w:tcPr>
          <w:tcW w:w="3162" w:type="dxa"/>
          <w:tcBorders>
            <w:top w:val="nil"/>
            <w:left w:val="nil"/>
            <w:bottom w:val="nil"/>
            <w:right w:val="nil"/>
          </w:tcBorders>
        </w:tcPr>
        <w:p w14:paraId="74626A99" w14:textId="77777777" w:rsidR="00665D40" w:rsidRDefault="00665D40">
          <w:pPr>
            <w:jc w:val="center"/>
            <w:rPr>
              <w:rFonts w:ascii="Times New Roman"/>
            </w:rPr>
          </w:pPr>
          <w:r>
            <w:rPr>
              <w:rFonts w:ascii="Times New Roman"/>
            </w:rPr>
            <w:t>SJTU</w:t>
          </w:r>
          <w:r>
            <w:rPr>
              <w:rFonts w:ascii="Times New Roman" w:hint="eastAsia"/>
            </w:rPr>
            <w:t>，</w:t>
          </w:r>
          <w:r>
            <w:rPr>
              <w:rFonts w:ascii="Times New Roman" w:hint="eastAsia"/>
            </w:rPr>
            <w:t>201</w:t>
          </w:r>
          <w:r w:rsidR="002D32C1">
            <w:rPr>
              <w:rFonts w:ascii="Times New Roman"/>
            </w:rPr>
            <w:t>8</w:t>
          </w:r>
        </w:p>
      </w:tc>
      <w:tc>
        <w:tcPr>
          <w:tcW w:w="3162" w:type="dxa"/>
          <w:tcBorders>
            <w:top w:val="nil"/>
            <w:left w:val="nil"/>
            <w:bottom w:val="nil"/>
            <w:right w:val="nil"/>
          </w:tcBorders>
        </w:tcPr>
        <w:p w14:paraId="7EA0599A" w14:textId="77777777" w:rsidR="00665D40" w:rsidRDefault="00665D40">
          <w:pPr>
            <w:jc w:val="right"/>
          </w:pPr>
          <w:r>
            <w:rPr>
              <w:rFonts w:ascii="Times New Roman"/>
            </w:rPr>
            <w:t xml:space="preserve">Page </w:t>
          </w:r>
          <w:r>
            <w:rPr>
              <w:rStyle w:val="af5"/>
              <w:rFonts w:ascii="Times New Roman"/>
            </w:rPr>
            <w:fldChar w:fldCharType="begin"/>
          </w:r>
          <w:r>
            <w:rPr>
              <w:rStyle w:val="af5"/>
              <w:rFonts w:ascii="Times New Roman"/>
            </w:rPr>
            <w:instrText xml:space="preserve"> PAGE </w:instrText>
          </w:r>
          <w:r>
            <w:rPr>
              <w:rStyle w:val="af5"/>
              <w:rFonts w:ascii="Times New Roman"/>
            </w:rPr>
            <w:fldChar w:fldCharType="separate"/>
          </w:r>
          <w:r w:rsidR="00DF18DB">
            <w:rPr>
              <w:rStyle w:val="af5"/>
              <w:rFonts w:ascii="Times New Roman"/>
              <w:noProof/>
            </w:rPr>
            <w:t>9</w:t>
          </w:r>
          <w:r>
            <w:rPr>
              <w:rStyle w:val="af5"/>
              <w:rFonts w:ascii="Times New Roman"/>
            </w:rPr>
            <w:fldChar w:fldCharType="end"/>
          </w:r>
        </w:p>
      </w:tc>
    </w:tr>
  </w:tbl>
  <w:p w14:paraId="06E32701" w14:textId="77777777" w:rsidR="00665D40" w:rsidRDefault="00665D4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0B6C0" w14:textId="77777777" w:rsidR="00AC4302" w:rsidRDefault="00AC4302">
      <w:pPr>
        <w:spacing w:line="240" w:lineRule="auto"/>
      </w:pPr>
      <w:r>
        <w:separator/>
      </w:r>
    </w:p>
  </w:footnote>
  <w:footnote w:type="continuationSeparator" w:id="0">
    <w:p w14:paraId="4F54E17A" w14:textId="77777777" w:rsidR="00AC4302" w:rsidRDefault="00AC43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66"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87"/>
      <w:gridCol w:w="3179"/>
    </w:tblGrid>
    <w:tr w:rsidR="00665D40" w14:paraId="1DBBB349" w14:textId="77777777" w:rsidTr="008B40E4">
      <w:trPr>
        <w:trHeight w:val="321"/>
      </w:trPr>
      <w:tc>
        <w:tcPr>
          <w:tcW w:w="6387" w:type="dxa"/>
        </w:tcPr>
        <w:p w14:paraId="3CA9BF94" w14:textId="77777777" w:rsidR="00665D40" w:rsidRDefault="000D4BDE">
          <w:proofErr w:type="spellStart"/>
          <w:r w:rsidRPr="000D4BDE">
            <w:rPr>
              <w:rFonts w:ascii="Times New Roman" w:hint="eastAsia"/>
            </w:rPr>
            <w:t>SQuant</w:t>
          </w:r>
          <w:proofErr w:type="spellEnd"/>
          <w:r w:rsidRPr="000D4BDE">
            <w:rPr>
              <w:rFonts w:ascii="Times New Roman" w:hint="eastAsia"/>
            </w:rPr>
            <w:t>在线仿真交易平</w:t>
          </w:r>
          <w:r>
            <w:rPr>
              <w:rFonts w:ascii="Times New Roman" w:hint="eastAsia"/>
            </w:rPr>
            <w:t>台</w:t>
          </w:r>
        </w:p>
      </w:tc>
      <w:tc>
        <w:tcPr>
          <w:tcW w:w="3179" w:type="dxa"/>
        </w:tcPr>
        <w:p w14:paraId="57276788" w14:textId="77777777" w:rsidR="00665D40" w:rsidRDefault="00665D40">
          <w:pPr>
            <w:tabs>
              <w:tab w:val="left" w:pos="1135"/>
            </w:tabs>
            <w:spacing w:before="40"/>
            <w:ind w:right="68"/>
          </w:pPr>
          <w:r>
            <w:rPr>
              <w:rFonts w:ascii="Times New Roman"/>
            </w:rPr>
            <w:t xml:space="preserve">  Version:           &lt;1.1&gt;</w:t>
          </w:r>
        </w:p>
      </w:tc>
    </w:tr>
    <w:tr w:rsidR="00665D40" w14:paraId="3C84361D" w14:textId="77777777">
      <w:tc>
        <w:tcPr>
          <w:tcW w:w="6387" w:type="dxa"/>
        </w:tcPr>
        <w:p w14:paraId="44D9BA0E" w14:textId="0A1035EB" w:rsidR="00665D40" w:rsidRDefault="008B40E4">
          <w:r>
            <w:rPr>
              <w:rFonts w:ascii="Times New Roman" w:hint="eastAsia"/>
            </w:rPr>
            <w:t>用户手册</w:t>
          </w:r>
        </w:p>
      </w:tc>
      <w:tc>
        <w:tcPr>
          <w:tcW w:w="3179" w:type="dxa"/>
        </w:tcPr>
        <w:p w14:paraId="6FC39050" w14:textId="4F1D10C6" w:rsidR="00665D40" w:rsidRDefault="00665D40">
          <w:r>
            <w:rPr>
              <w:rFonts w:ascii="Times New Roman"/>
            </w:rPr>
            <w:t xml:space="preserve">  Date:  &lt;</w:t>
          </w:r>
          <w:r>
            <w:rPr>
              <w:rFonts w:ascii="Times New Roman" w:hint="eastAsia"/>
            </w:rPr>
            <w:t>201</w:t>
          </w:r>
          <w:r w:rsidR="008B40E4">
            <w:rPr>
              <w:rFonts w:ascii="Times New Roman"/>
            </w:rPr>
            <w:t>9</w:t>
          </w:r>
          <w:r w:rsidR="008B40E4">
            <w:rPr>
              <w:rFonts w:ascii="Times New Roman" w:hint="eastAsia"/>
            </w:rPr>
            <w:t>.01</w:t>
          </w:r>
          <w:r>
            <w:rPr>
              <w:rFonts w:ascii="Times New Roman"/>
            </w:rPr>
            <w:t>.</w:t>
          </w:r>
          <w:r w:rsidR="008B40E4">
            <w:rPr>
              <w:rFonts w:ascii="Times New Roman"/>
            </w:rPr>
            <w:t>08</w:t>
          </w:r>
          <w:r>
            <w:rPr>
              <w:rFonts w:ascii="Times New Roman"/>
            </w:rPr>
            <w:t>&gt;</w:t>
          </w:r>
        </w:p>
      </w:tc>
    </w:tr>
  </w:tbl>
  <w:p w14:paraId="371CC37D" w14:textId="4EB62BAA" w:rsidR="00665D40" w:rsidRDefault="00665D40">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69F2E"/>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E98A3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8045B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2246BF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312A86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FC893F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6AA42F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126B98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3D646D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D30E35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FFFFFFFB"/>
    <w:multiLevelType w:val="multilevel"/>
    <w:tmpl w:val="89BEC0A6"/>
    <w:lvl w:ilvl="0">
      <w:start w:val="1"/>
      <w:numFmt w:val="decimal"/>
      <w:pStyle w:val="1"/>
      <w:lvlText w:val="%1."/>
      <w:legacy w:legacy="1" w:legacySpace="144" w:legacyIndent="0"/>
      <w:lvlJc w:val="left"/>
      <w:rPr>
        <w:rFonts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rPr>
        <w:i w:val="0"/>
      </w:rPr>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1" w15:restartNumberingAfterBreak="0">
    <w:nsid w:val="00CF296A"/>
    <w:multiLevelType w:val="hybridMultilevel"/>
    <w:tmpl w:val="6E7AD7CC"/>
    <w:lvl w:ilvl="0" w:tplc="835845F0">
      <w:start w:val="1"/>
      <w:numFmt w:val="decimal"/>
      <w:lvlText w:val="%1）"/>
      <w:lvlJc w:val="left"/>
      <w:pPr>
        <w:ind w:left="760" w:hanging="36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2" w15:restartNumberingAfterBreak="0">
    <w:nsid w:val="2A221596"/>
    <w:multiLevelType w:val="hybridMultilevel"/>
    <w:tmpl w:val="E800D35A"/>
    <w:lvl w:ilvl="0" w:tplc="A6EE6A58">
      <w:start w:val="1"/>
      <w:numFmt w:val="decimal"/>
      <w:lvlText w:val="%1."/>
      <w:lvlJc w:val="left"/>
      <w:pPr>
        <w:ind w:left="360" w:hanging="360"/>
      </w:pPr>
      <w:rPr>
        <w:rFonts w:hint="default"/>
      </w:rPr>
    </w:lvl>
    <w:lvl w:ilvl="1" w:tplc="04090011">
      <w:start w:val="1"/>
      <w:numFmt w:val="decimal"/>
      <w:lvlText w:val="%2)"/>
      <w:lvlJc w:val="left"/>
      <w:pPr>
        <w:ind w:left="780" w:hanging="36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B2D64DD"/>
    <w:multiLevelType w:val="hybridMultilevel"/>
    <w:tmpl w:val="65E6B908"/>
    <w:lvl w:ilvl="0" w:tplc="DA18529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6F5133D3"/>
    <w:multiLevelType w:val="multilevel"/>
    <w:tmpl w:val="6F5133D3"/>
    <w:lvl w:ilvl="0">
      <w:start w:val="1"/>
      <w:numFmt w:val="decimal"/>
      <w:pStyle w:val="Bulle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num w:numId="1">
    <w:abstractNumId w:val="13"/>
  </w:num>
  <w:num w:numId="2">
    <w:abstractNumId w:val="12"/>
  </w:num>
  <w:num w:numId="3">
    <w:abstractNumId w:val="14"/>
  </w:num>
  <w:num w:numId="4">
    <w:abstractNumId w:val="10"/>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11"/>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attachedTemplate r:id="rId1"/>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6D1"/>
    <w:rsid w:val="00001600"/>
    <w:rsid w:val="00002A2A"/>
    <w:rsid w:val="00005002"/>
    <w:rsid w:val="00007AE2"/>
    <w:rsid w:val="000159B4"/>
    <w:rsid w:val="000160F9"/>
    <w:rsid w:val="00021A0D"/>
    <w:rsid w:val="00023169"/>
    <w:rsid w:val="00027B75"/>
    <w:rsid w:val="00031D43"/>
    <w:rsid w:val="00035BC1"/>
    <w:rsid w:val="000411A3"/>
    <w:rsid w:val="00045E26"/>
    <w:rsid w:val="00047353"/>
    <w:rsid w:val="0005330F"/>
    <w:rsid w:val="00053B2C"/>
    <w:rsid w:val="00071DC0"/>
    <w:rsid w:val="00072872"/>
    <w:rsid w:val="00073596"/>
    <w:rsid w:val="000802C8"/>
    <w:rsid w:val="00083FB8"/>
    <w:rsid w:val="00084829"/>
    <w:rsid w:val="000876BF"/>
    <w:rsid w:val="000929EA"/>
    <w:rsid w:val="00094B92"/>
    <w:rsid w:val="000A01B5"/>
    <w:rsid w:val="000A4467"/>
    <w:rsid w:val="000A45A9"/>
    <w:rsid w:val="000A4BF2"/>
    <w:rsid w:val="000A77A0"/>
    <w:rsid w:val="000A7A15"/>
    <w:rsid w:val="000B60C2"/>
    <w:rsid w:val="000C35E6"/>
    <w:rsid w:val="000C49B9"/>
    <w:rsid w:val="000C5461"/>
    <w:rsid w:val="000C67E0"/>
    <w:rsid w:val="000D3A7B"/>
    <w:rsid w:val="000D4BDE"/>
    <w:rsid w:val="000D533A"/>
    <w:rsid w:val="000D6D1F"/>
    <w:rsid w:val="000E09D7"/>
    <w:rsid w:val="000E28BE"/>
    <w:rsid w:val="000E2AA6"/>
    <w:rsid w:val="000F4E7C"/>
    <w:rsid w:val="000F51DE"/>
    <w:rsid w:val="000F554A"/>
    <w:rsid w:val="000F7129"/>
    <w:rsid w:val="00101FBA"/>
    <w:rsid w:val="001128F3"/>
    <w:rsid w:val="00114A06"/>
    <w:rsid w:val="001168AE"/>
    <w:rsid w:val="00120D9A"/>
    <w:rsid w:val="00121AF5"/>
    <w:rsid w:val="00124379"/>
    <w:rsid w:val="00130F59"/>
    <w:rsid w:val="00142011"/>
    <w:rsid w:val="001425C3"/>
    <w:rsid w:val="00147C41"/>
    <w:rsid w:val="00155000"/>
    <w:rsid w:val="0015629E"/>
    <w:rsid w:val="00156BB1"/>
    <w:rsid w:val="001636AF"/>
    <w:rsid w:val="00163A9C"/>
    <w:rsid w:val="001662A8"/>
    <w:rsid w:val="001663C1"/>
    <w:rsid w:val="00167FA0"/>
    <w:rsid w:val="00171310"/>
    <w:rsid w:val="00180AF4"/>
    <w:rsid w:val="0018409F"/>
    <w:rsid w:val="001A0BB1"/>
    <w:rsid w:val="001A1B1E"/>
    <w:rsid w:val="001A35D4"/>
    <w:rsid w:val="001C01E9"/>
    <w:rsid w:val="001C2947"/>
    <w:rsid w:val="001C67BC"/>
    <w:rsid w:val="001E089F"/>
    <w:rsid w:val="001E5FAF"/>
    <w:rsid w:val="001F206A"/>
    <w:rsid w:val="00202A34"/>
    <w:rsid w:val="00203FF7"/>
    <w:rsid w:val="0020401E"/>
    <w:rsid w:val="00204222"/>
    <w:rsid w:val="0020530D"/>
    <w:rsid w:val="002101A9"/>
    <w:rsid w:val="002150DE"/>
    <w:rsid w:val="0021597C"/>
    <w:rsid w:val="00216A76"/>
    <w:rsid w:val="002248F8"/>
    <w:rsid w:val="00227A8B"/>
    <w:rsid w:val="002300C6"/>
    <w:rsid w:val="00230B21"/>
    <w:rsid w:val="002331FC"/>
    <w:rsid w:val="0024277B"/>
    <w:rsid w:val="00242DF6"/>
    <w:rsid w:val="0024303C"/>
    <w:rsid w:val="00247D44"/>
    <w:rsid w:val="00251B52"/>
    <w:rsid w:val="00260E40"/>
    <w:rsid w:val="00265C37"/>
    <w:rsid w:val="00270EE4"/>
    <w:rsid w:val="0027448C"/>
    <w:rsid w:val="0028141E"/>
    <w:rsid w:val="00285C05"/>
    <w:rsid w:val="002929A1"/>
    <w:rsid w:val="0029586B"/>
    <w:rsid w:val="002A2489"/>
    <w:rsid w:val="002B67A7"/>
    <w:rsid w:val="002B7CF6"/>
    <w:rsid w:val="002C09EA"/>
    <w:rsid w:val="002C408D"/>
    <w:rsid w:val="002D2D69"/>
    <w:rsid w:val="002D302B"/>
    <w:rsid w:val="002D32C1"/>
    <w:rsid w:val="002D52CC"/>
    <w:rsid w:val="002D5948"/>
    <w:rsid w:val="002D65FE"/>
    <w:rsid w:val="002E2DAF"/>
    <w:rsid w:val="002E6EAA"/>
    <w:rsid w:val="002F07F0"/>
    <w:rsid w:val="002F35F7"/>
    <w:rsid w:val="003005A5"/>
    <w:rsid w:val="0030792C"/>
    <w:rsid w:val="00312684"/>
    <w:rsid w:val="00326566"/>
    <w:rsid w:val="00333F14"/>
    <w:rsid w:val="0034002E"/>
    <w:rsid w:val="0035251F"/>
    <w:rsid w:val="00353C2B"/>
    <w:rsid w:val="00355689"/>
    <w:rsid w:val="00357034"/>
    <w:rsid w:val="003614C8"/>
    <w:rsid w:val="00361D9F"/>
    <w:rsid w:val="00365EE7"/>
    <w:rsid w:val="00366199"/>
    <w:rsid w:val="00380C46"/>
    <w:rsid w:val="00383159"/>
    <w:rsid w:val="003A2C07"/>
    <w:rsid w:val="003A2D0F"/>
    <w:rsid w:val="003B4150"/>
    <w:rsid w:val="003B52BC"/>
    <w:rsid w:val="003C43F5"/>
    <w:rsid w:val="003C6772"/>
    <w:rsid w:val="003D0F8B"/>
    <w:rsid w:val="003D48E4"/>
    <w:rsid w:val="003D6C1A"/>
    <w:rsid w:val="003E75E4"/>
    <w:rsid w:val="003F230C"/>
    <w:rsid w:val="003F6AC6"/>
    <w:rsid w:val="00401C2A"/>
    <w:rsid w:val="00405185"/>
    <w:rsid w:val="00425572"/>
    <w:rsid w:val="00426E06"/>
    <w:rsid w:val="004433CD"/>
    <w:rsid w:val="00451EBE"/>
    <w:rsid w:val="00455992"/>
    <w:rsid w:val="00456795"/>
    <w:rsid w:val="0045682B"/>
    <w:rsid w:val="00457327"/>
    <w:rsid w:val="0046287A"/>
    <w:rsid w:val="00483B3B"/>
    <w:rsid w:val="00483BD3"/>
    <w:rsid w:val="00493F96"/>
    <w:rsid w:val="0049501F"/>
    <w:rsid w:val="00495232"/>
    <w:rsid w:val="0049560C"/>
    <w:rsid w:val="004A4BB1"/>
    <w:rsid w:val="004B0E45"/>
    <w:rsid w:val="004B168F"/>
    <w:rsid w:val="004B1F8A"/>
    <w:rsid w:val="004B3BBC"/>
    <w:rsid w:val="004B69EF"/>
    <w:rsid w:val="004C163F"/>
    <w:rsid w:val="004E0340"/>
    <w:rsid w:val="004E2740"/>
    <w:rsid w:val="004F2DB6"/>
    <w:rsid w:val="004F6A28"/>
    <w:rsid w:val="004F74C3"/>
    <w:rsid w:val="005019F4"/>
    <w:rsid w:val="00511AB8"/>
    <w:rsid w:val="005149F5"/>
    <w:rsid w:val="00516B79"/>
    <w:rsid w:val="005221E8"/>
    <w:rsid w:val="00523286"/>
    <w:rsid w:val="005248B5"/>
    <w:rsid w:val="0052767B"/>
    <w:rsid w:val="00533083"/>
    <w:rsid w:val="00543267"/>
    <w:rsid w:val="00543378"/>
    <w:rsid w:val="0054739B"/>
    <w:rsid w:val="00554DBC"/>
    <w:rsid w:val="00555C26"/>
    <w:rsid w:val="0056295D"/>
    <w:rsid w:val="0057292B"/>
    <w:rsid w:val="00576D98"/>
    <w:rsid w:val="00576EFC"/>
    <w:rsid w:val="00576FAE"/>
    <w:rsid w:val="005778CA"/>
    <w:rsid w:val="00580AA1"/>
    <w:rsid w:val="005843DE"/>
    <w:rsid w:val="005871C9"/>
    <w:rsid w:val="005921E7"/>
    <w:rsid w:val="00593682"/>
    <w:rsid w:val="005946C8"/>
    <w:rsid w:val="005A53A4"/>
    <w:rsid w:val="005C58E9"/>
    <w:rsid w:val="005C7522"/>
    <w:rsid w:val="005E06D1"/>
    <w:rsid w:val="005E5658"/>
    <w:rsid w:val="005F1573"/>
    <w:rsid w:val="005F1C6D"/>
    <w:rsid w:val="005F378B"/>
    <w:rsid w:val="005F5B64"/>
    <w:rsid w:val="006003D1"/>
    <w:rsid w:val="00610F74"/>
    <w:rsid w:val="0061707F"/>
    <w:rsid w:val="0061719F"/>
    <w:rsid w:val="00617D8E"/>
    <w:rsid w:val="006227D3"/>
    <w:rsid w:val="00622E77"/>
    <w:rsid w:val="00635C82"/>
    <w:rsid w:val="006419D6"/>
    <w:rsid w:val="00654EAB"/>
    <w:rsid w:val="00657277"/>
    <w:rsid w:val="0066139B"/>
    <w:rsid w:val="00665D40"/>
    <w:rsid w:val="00665F68"/>
    <w:rsid w:val="00672DA7"/>
    <w:rsid w:val="00673DDB"/>
    <w:rsid w:val="006744C8"/>
    <w:rsid w:val="00681044"/>
    <w:rsid w:val="00681667"/>
    <w:rsid w:val="00684724"/>
    <w:rsid w:val="006860A0"/>
    <w:rsid w:val="00692A9F"/>
    <w:rsid w:val="006B11DD"/>
    <w:rsid w:val="006B1CF9"/>
    <w:rsid w:val="006B575A"/>
    <w:rsid w:val="006B791C"/>
    <w:rsid w:val="006D1CA4"/>
    <w:rsid w:val="006D7A1D"/>
    <w:rsid w:val="006E2089"/>
    <w:rsid w:val="006F23C9"/>
    <w:rsid w:val="006F4F8B"/>
    <w:rsid w:val="006F58F5"/>
    <w:rsid w:val="006F5F0A"/>
    <w:rsid w:val="00701F2A"/>
    <w:rsid w:val="00702295"/>
    <w:rsid w:val="0070396E"/>
    <w:rsid w:val="0070512F"/>
    <w:rsid w:val="00707DD6"/>
    <w:rsid w:val="007130FD"/>
    <w:rsid w:val="00724FFD"/>
    <w:rsid w:val="00726C4F"/>
    <w:rsid w:val="0072786E"/>
    <w:rsid w:val="00731A5A"/>
    <w:rsid w:val="00733627"/>
    <w:rsid w:val="00734F0C"/>
    <w:rsid w:val="00740E47"/>
    <w:rsid w:val="00742270"/>
    <w:rsid w:val="0074299A"/>
    <w:rsid w:val="00743ED0"/>
    <w:rsid w:val="00753F38"/>
    <w:rsid w:val="00771B1A"/>
    <w:rsid w:val="007771C1"/>
    <w:rsid w:val="0078306C"/>
    <w:rsid w:val="0078570D"/>
    <w:rsid w:val="00787087"/>
    <w:rsid w:val="0079680D"/>
    <w:rsid w:val="007A1BB5"/>
    <w:rsid w:val="007A66F0"/>
    <w:rsid w:val="007B160B"/>
    <w:rsid w:val="007C09B3"/>
    <w:rsid w:val="007C0C30"/>
    <w:rsid w:val="007C2985"/>
    <w:rsid w:val="007E2F54"/>
    <w:rsid w:val="007F1E0B"/>
    <w:rsid w:val="007F7FB1"/>
    <w:rsid w:val="00801215"/>
    <w:rsid w:val="00805304"/>
    <w:rsid w:val="008105BE"/>
    <w:rsid w:val="00816628"/>
    <w:rsid w:val="00820423"/>
    <w:rsid w:val="008265DE"/>
    <w:rsid w:val="00835E58"/>
    <w:rsid w:val="00845FD2"/>
    <w:rsid w:val="00860E42"/>
    <w:rsid w:val="00863A64"/>
    <w:rsid w:val="00863D4D"/>
    <w:rsid w:val="00865A48"/>
    <w:rsid w:val="00871F6A"/>
    <w:rsid w:val="0087275E"/>
    <w:rsid w:val="0087338D"/>
    <w:rsid w:val="0087574E"/>
    <w:rsid w:val="00876F1E"/>
    <w:rsid w:val="0088290B"/>
    <w:rsid w:val="00883EF0"/>
    <w:rsid w:val="00884E75"/>
    <w:rsid w:val="00885057"/>
    <w:rsid w:val="008A291F"/>
    <w:rsid w:val="008A3FC7"/>
    <w:rsid w:val="008A4976"/>
    <w:rsid w:val="008A6AB5"/>
    <w:rsid w:val="008B40E4"/>
    <w:rsid w:val="008B748A"/>
    <w:rsid w:val="008C5F85"/>
    <w:rsid w:val="008D3AD5"/>
    <w:rsid w:val="008D41E8"/>
    <w:rsid w:val="008D64D8"/>
    <w:rsid w:val="008D70A2"/>
    <w:rsid w:val="008F0631"/>
    <w:rsid w:val="008F504C"/>
    <w:rsid w:val="008F52E6"/>
    <w:rsid w:val="008F5EFD"/>
    <w:rsid w:val="0090695B"/>
    <w:rsid w:val="009117FD"/>
    <w:rsid w:val="00912329"/>
    <w:rsid w:val="00915CEB"/>
    <w:rsid w:val="009238CA"/>
    <w:rsid w:val="009305D9"/>
    <w:rsid w:val="0093350D"/>
    <w:rsid w:val="009341FA"/>
    <w:rsid w:val="00934A26"/>
    <w:rsid w:val="009407E0"/>
    <w:rsid w:val="00943B53"/>
    <w:rsid w:val="00945697"/>
    <w:rsid w:val="00951775"/>
    <w:rsid w:val="00951CE2"/>
    <w:rsid w:val="00952471"/>
    <w:rsid w:val="009537FE"/>
    <w:rsid w:val="00955488"/>
    <w:rsid w:val="00957878"/>
    <w:rsid w:val="00966646"/>
    <w:rsid w:val="00967964"/>
    <w:rsid w:val="00986876"/>
    <w:rsid w:val="0099205F"/>
    <w:rsid w:val="009A26F6"/>
    <w:rsid w:val="009B0C37"/>
    <w:rsid w:val="009B3D54"/>
    <w:rsid w:val="009B5AB0"/>
    <w:rsid w:val="009C3535"/>
    <w:rsid w:val="009C7D6B"/>
    <w:rsid w:val="009D1157"/>
    <w:rsid w:val="009D28EF"/>
    <w:rsid w:val="009D3E26"/>
    <w:rsid w:val="009D4CDC"/>
    <w:rsid w:val="009E380C"/>
    <w:rsid w:val="009E6714"/>
    <w:rsid w:val="009E7F86"/>
    <w:rsid w:val="009F3773"/>
    <w:rsid w:val="00A00985"/>
    <w:rsid w:val="00A048E1"/>
    <w:rsid w:val="00A123AE"/>
    <w:rsid w:val="00A156B4"/>
    <w:rsid w:val="00A2025E"/>
    <w:rsid w:val="00A2737F"/>
    <w:rsid w:val="00A315A1"/>
    <w:rsid w:val="00A321AA"/>
    <w:rsid w:val="00A44412"/>
    <w:rsid w:val="00A47F6D"/>
    <w:rsid w:val="00A501EE"/>
    <w:rsid w:val="00A52AED"/>
    <w:rsid w:val="00A65321"/>
    <w:rsid w:val="00A66A5E"/>
    <w:rsid w:val="00A66FF4"/>
    <w:rsid w:val="00A7362A"/>
    <w:rsid w:val="00A762B0"/>
    <w:rsid w:val="00A869B2"/>
    <w:rsid w:val="00A874FF"/>
    <w:rsid w:val="00A92E56"/>
    <w:rsid w:val="00A931E1"/>
    <w:rsid w:val="00AA338E"/>
    <w:rsid w:val="00AA60B4"/>
    <w:rsid w:val="00AB1D85"/>
    <w:rsid w:val="00AB644C"/>
    <w:rsid w:val="00AC41C8"/>
    <w:rsid w:val="00AC4302"/>
    <w:rsid w:val="00AE0D5D"/>
    <w:rsid w:val="00AE4860"/>
    <w:rsid w:val="00AF2EB6"/>
    <w:rsid w:val="00B046E0"/>
    <w:rsid w:val="00B04A15"/>
    <w:rsid w:val="00B04DEF"/>
    <w:rsid w:val="00B06E1D"/>
    <w:rsid w:val="00B0716C"/>
    <w:rsid w:val="00B123AE"/>
    <w:rsid w:val="00B12904"/>
    <w:rsid w:val="00B12B9B"/>
    <w:rsid w:val="00B15903"/>
    <w:rsid w:val="00B25740"/>
    <w:rsid w:val="00B260DD"/>
    <w:rsid w:val="00B37720"/>
    <w:rsid w:val="00B4606F"/>
    <w:rsid w:val="00B51197"/>
    <w:rsid w:val="00B5314D"/>
    <w:rsid w:val="00B5410E"/>
    <w:rsid w:val="00B5558E"/>
    <w:rsid w:val="00B63291"/>
    <w:rsid w:val="00B67DDD"/>
    <w:rsid w:val="00B7272A"/>
    <w:rsid w:val="00B80CD2"/>
    <w:rsid w:val="00B91633"/>
    <w:rsid w:val="00B96C4A"/>
    <w:rsid w:val="00BA206A"/>
    <w:rsid w:val="00BA3403"/>
    <w:rsid w:val="00BA7D7F"/>
    <w:rsid w:val="00BA7E49"/>
    <w:rsid w:val="00BB09C5"/>
    <w:rsid w:val="00BB1D44"/>
    <w:rsid w:val="00BB52A9"/>
    <w:rsid w:val="00BB58FD"/>
    <w:rsid w:val="00BB6B11"/>
    <w:rsid w:val="00BC29A8"/>
    <w:rsid w:val="00BC62D0"/>
    <w:rsid w:val="00BC7A45"/>
    <w:rsid w:val="00BF03D5"/>
    <w:rsid w:val="00BF0A42"/>
    <w:rsid w:val="00BF5DA6"/>
    <w:rsid w:val="00C03B42"/>
    <w:rsid w:val="00C13549"/>
    <w:rsid w:val="00C170D4"/>
    <w:rsid w:val="00C20B7C"/>
    <w:rsid w:val="00C20ECA"/>
    <w:rsid w:val="00C22B05"/>
    <w:rsid w:val="00C24A14"/>
    <w:rsid w:val="00C26EE0"/>
    <w:rsid w:val="00C32133"/>
    <w:rsid w:val="00C368ED"/>
    <w:rsid w:val="00C4416D"/>
    <w:rsid w:val="00C63580"/>
    <w:rsid w:val="00C637E5"/>
    <w:rsid w:val="00C64BC2"/>
    <w:rsid w:val="00C67A77"/>
    <w:rsid w:val="00C7166F"/>
    <w:rsid w:val="00C77ABA"/>
    <w:rsid w:val="00C8386F"/>
    <w:rsid w:val="00C942B9"/>
    <w:rsid w:val="00CA0786"/>
    <w:rsid w:val="00CA417A"/>
    <w:rsid w:val="00CB320B"/>
    <w:rsid w:val="00CC0961"/>
    <w:rsid w:val="00CC3167"/>
    <w:rsid w:val="00CC4E6B"/>
    <w:rsid w:val="00CC5A3B"/>
    <w:rsid w:val="00CC63CF"/>
    <w:rsid w:val="00CD6D57"/>
    <w:rsid w:val="00CE0D3E"/>
    <w:rsid w:val="00CE13C9"/>
    <w:rsid w:val="00CE64C1"/>
    <w:rsid w:val="00CE7492"/>
    <w:rsid w:val="00CF20F0"/>
    <w:rsid w:val="00D01600"/>
    <w:rsid w:val="00D02A1F"/>
    <w:rsid w:val="00D058C3"/>
    <w:rsid w:val="00D12CDF"/>
    <w:rsid w:val="00D1558A"/>
    <w:rsid w:val="00D15C79"/>
    <w:rsid w:val="00D17FAD"/>
    <w:rsid w:val="00D328D3"/>
    <w:rsid w:val="00D402CC"/>
    <w:rsid w:val="00D40AEF"/>
    <w:rsid w:val="00D52124"/>
    <w:rsid w:val="00D56EE2"/>
    <w:rsid w:val="00D6308D"/>
    <w:rsid w:val="00D677D5"/>
    <w:rsid w:val="00D74873"/>
    <w:rsid w:val="00D85C7A"/>
    <w:rsid w:val="00D9214B"/>
    <w:rsid w:val="00D94C7E"/>
    <w:rsid w:val="00D95ACF"/>
    <w:rsid w:val="00DA38D5"/>
    <w:rsid w:val="00DA4061"/>
    <w:rsid w:val="00DB11DA"/>
    <w:rsid w:val="00DB2847"/>
    <w:rsid w:val="00DB48E2"/>
    <w:rsid w:val="00DC01F9"/>
    <w:rsid w:val="00DC73CE"/>
    <w:rsid w:val="00DD005C"/>
    <w:rsid w:val="00DD4823"/>
    <w:rsid w:val="00DD7213"/>
    <w:rsid w:val="00DE0819"/>
    <w:rsid w:val="00DF12C3"/>
    <w:rsid w:val="00DF18DB"/>
    <w:rsid w:val="00DF7DA8"/>
    <w:rsid w:val="00E03179"/>
    <w:rsid w:val="00E04F62"/>
    <w:rsid w:val="00E06627"/>
    <w:rsid w:val="00E07AEC"/>
    <w:rsid w:val="00E110EC"/>
    <w:rsid w:val="00E116DC"/>
    <w:rsid w:val="00E11C8A"/>
    <w:rsid w:val="00E22D54"/>
    <w:rsid w:val="00E26C7C"/>
    <w:rsid w:val="00E27170"/>
    <w:rsid w:val="00E32811"/>
    <w:rsid w:val="00E33993"/>
    <w:rsid w:val="00E4254C"/>
    <w:rsid w:val="00E5477F"/>
    <w:rsid w:val="00E5490D"/>
    <w:rsid w:val="00E6196D"/>
    <w:rsid w:val="00E645A9"/>
    <w:rsid w:val="00E67440"/>
    <w:rsid w:val="00E808E7"/>
    <w:rsid w:val="00E87723"/>
    <w:rsid w:val="00E90638"/>
    <w:rsid w:val="00E92315"/>
    <w:rsid w:val="00E92FBF"/>
    <w:rsid w:val="00E9343B"/>
    <w:rsid w:val="00E96EA0"/>
    <w:rsid w:val="00EA5B6B"/>
    <w:rsid w:val="00EA62BF"/>
    <w:rsid w:val="00ED086F"/>
    <w:rsid w:val="00ED1D82"/>
    <w:rsid w:val="00ED6EE0"/>
    <w:rsid w:val="00EE0680"/>
    <w:rsid w:val="00EE2E77"/>
    <w:rsid w:val="00EF150A"/>
    <w:rsid w:val="00EF3161"/>
    <w:rsid w:val="00EF52FF"/>
    <w:rsid w:val="00EF6CD3"/>
    <w:rsid w:val="00F02F4D"/>
    <w:rsid w:val="00F1362D"/>
    <w:rsid w:val="00F16BD6"/>
    <w:rsid w:val="00F16CC4"/>
    <w:rsid w:val="00F217E8"/>
    <w:rsid w:val="00F23D5C"/>
    <w:rsid w:val="00F25787"/>
    <w:rsid w:val="00F3059A"/>
    <w:rsid w:val="00F359BB"/>
    <w:rsid w:val="00F367AC"/>
    <w:rsid w:val="00F5103C"/>
    <w:rsid w:val="00F51A97"/>
    <w:rsid w:val="00F54B62"/>
    <w:rsid w:val="00F55F2C"/>
    <w:rsid w:val="00F577F0"/>
    <w:rsid w:val="00F6415F"/>
    <w:rsid w:val="00F652CD"/>
    <w:rsid w:val="00F654C4"/>
    <w:rsid w:val="00F67BEC"/>
    <w:rsid w:val="00F74147"/>
    <w:rsid w:val="00F83502"/>
    <w:rsid w:val="00F83F35"/>
    <w:rsid w:val="00F86D9F"/>
    <w:rsid w:val="00F8701F"/>
    <w:rsid w:val="00F91D19"/>
    <w:rsid w:val="00FA1D5E"/>
    <w:rsid w:val="00FA6C8B"/>
    <w:rsid w:val="00FB02C3"/>
    <w:rsid w:val="00FB1182"/>
    <w:rsid w:val="00FB260A"/>
    <w:rsid w:val="00FC121F"/>
    <w:rsid w:val="00FC58C5"/>
    <w:rsid w:val="00FD677F"/>
    <w:rsid w:val="00FE0090"/>
    <w:rsid w:val="00FE25C4"/>
    <w:rsid w:val="00FE4588"/>
    <w:rsid w:val="00FE47C8"/>
    <w:rsid w:val="00FF303C"/>
    <w:rsid w:val="00FF5424"/>
    <w:rsid w:val="095B0022"/>
    <w:rsid w:val="2956453F"/>
    <w:rsid w:val="342D5901"/>
    <w:rsid w:val="383C1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C72F6F"/>
  <w14:defaultImageDpi w14:val="32767"/>
  <w15:docId w15:val="{571BA76D-B65D-40EF-BFF6-03EB156B4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semiHidden="1" w:qFormat="1"/>
    <w:lsdException w:name="toc 5" w:semiHidden="1" w:qFormat="1"/>
    <w:lsdException w:name="toc 6" w:semiHidden="1" w:qFormat="1"/>
    <w:lsdException w:name="toc 7" w:semiHidden="1" w:qFormat="1"/>
    <w:lsdException w:name="toc 8" w:semiHidden="1"/>
    <w:lsdException w:name="toc 9" w:semiHidden="1" w:qFormat="1"/>
    <w:lsdException w:name="Normal Indent" w:qFormat="1"/>
    <w:lsdException w:name="footnote text" w:semiHidden="1" w:qFormat="1"/>
    <w:lsdException w:name="header" w:qFormat="1"/>
    <w:lsdException w:name="footer" w:qFormat="1"/>
    <w:lsdException w:name="caption" w:semiHidden="1" w:unhideWhenUsed="1" w:qFormat="1"/>
    <w:lsdException w:name="footnote reference" w:semiHidden="1" w:qFormat="1"/>
    <w:lsdException w:name="page number" w:qFormat="1"/>
    <w:lsdException w:name="Title" w:qFormat="1"/>
    <w:lsdException w:name="Default Paragraph Font" w:uiPriority="1" w:unhideWhenUsed="1"/>
    <w:lsdException w:name="Body Text" w:qFormat="1"/>
    <w:lsdException w:name="Body Text Indent" w:qFormat="1"/>
    <w:lsdException w:name="Subtitle" w:qFormat="1"/>
    <w:lsdException w:name="Hyperlink" w:uiPriority="99" w:qFormat="1"/>
    <w:lsdException w:name="FollowedHyperlink"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7A66F0"/>
    <w:pPr>
      <w:widowControl w:val="0"/>
      <w:spacing w:line="240" w:lineRule="atLeast"/>
    </w:pPr>
    <w:rPr>
      <w:rFonts w:ascii="宋体"/>
    </w:rPr>
  </w:style>
  <w:style w:type="paragraph" w:styleId="1">
    <w:name w:val="heading 1"/>
    <w:basedOn w:val="a"/>
    <w:next w:val="a"/>
    <w:link w:val="10"/>
    <w:autoRedefine/>
    <w:rsid w:val="00F16BD6"/>
    <w:pPr>
      <w:keepNext/>
      <w:numPr>
        <w:numId w:val="4"/>
      </w:numPr>
      <w:spacing w:before="120" w:after="60"/>
      <w:outlineLvl w:val="0"/>
    </w:pPr>
    <w:rPr>
      <w:rFonts w:hAnsi="宋体"/>
      <w:b/>
      <w:color w:val="000000" w:themeColor="text1"/>
      <w:sz w:val="24"/>
    </w:rPr>
  </w:style>
  <w:style w:type="paragraph" w:styleId="2">
    <w:name w:val="heading 2"/>
    <w:basedOn w:val="1"/>
    <w:next w:val="a"/>
    <w:link w:val="20"/>
    <w:qFormat/>
    <w:rsid w:val="00F16BD6"/>
    <w:pPr>
      <w:numPr>
        <w:ilvl w:val="1"/>
      </w:numPr>
      <w:outlineLvl w:val="1"/>
    </w:pPr>
    <w:rPr>
      <w:sz w:val="20"/>
    </w:rPr>
  </w:style>
  <w:style w:type="paragraph" w:styleId="3">
    <w:name w:val="heading 3"/>
    <w:basedOn w:val="1"/>
    <w:next w:val="a"/>
    <w:link w:val="30"/>
    <w:qFormat/>
    <w:rsid w:val="00F16BD6"/>
    <w:pPr>
      <w:numPr>
        <w:ilvl w:val="2"/>
      </w:numPr>
      <w:outlineLvl w:val="2"/>
    </w:pPr>
    <w:rPr>
      <w:b w:val="0"/>
      <w:sz w:val="20"/>
    </w:rPr>
  </w:style>
  <w:style w:type="paragraph" w:styleId="4">
    <w:name w:val="heading 4"/>
    <w:basedOn w:val="1"/>
    <w:next w:val="a"/>
    <w:link w:val="40"/>
    <w:qFormat/>
    <w:rsid w:val="00F16BD6"/>
    <w:pPr>
      <w:numPr>
        <w:ilvl w:val="3"/>
      </w:numPr>
      <w:outlineLvl w:val="3"/>
    </w:pPr>
    <w:rPr>
      <w:b w:val="0"/>
      <w:sz w:val="20"/>
    </w:rPr>
  </w:style>
  <w:style w:type="paragraph" w:styleId="5">
    <w:name w:val="heading 5"/>
    <w:basedOn w:val="a"/>
    <w:next w:val="a"/>
    <w:link w:val="50"/>
    <w:qFormat/>
    <w:rsid w:val="00F16BD6"/>
    <w:pPr>
      <w:numPr>
        <w:ilvl w:val="4"/>
        <w:numId w:val="4"/>
      </w:numPr>
      <w:spacing w:before="240" w:after="60"/>
      <w:outlineLvl w:val="4"/>
    </w:pPr>
    <w:rPr>
      <w:sz w:val="22"/>
    </w:rPr>
  </w:style>
  <w:style w:type="paragraph" w:styleId="6">
    <w:name w:val="heading 6"/>
    <w:basedOn w:val="a"/>
    <w:next w:val="a"/>
    <w:link w:val="60"/>
    <w:qFormat/>
    <w:rsid w:val="00F16BD6"/>
    <w:pPr>
      <w:numPr>
        <w:ilvl w:val="5"/>
        <w:numId w:val="4"/>
      </w:numPr>
      <w:spacing w:before="240" w:after="60"/>
      <w:outlineLvl w:val="5"/>
    </w:pPr>
    <w:rPr>
      <w:i/>
      <w:sz w:val="22"/>
    </w:rPr>
  </w:style>
  <w:style w:type="paragraph" w:styleId="7">
    <w:name w:val="heading 7"/>
    <w:basedOn w:val="a"/>
    <w:next w:val="a"/>
    <w:link w:val="70"/>
    <w:qFormat/>
    <w:rsid w:val="00F16BD6"/>
    <w:pPr>
      <w:numPr>
        <w:ilvl w:val="6"/>
        <w:numId w:val="4"/>
      </w:numPr>
      <w:spacing w:before="240" w:after="60"/>
      <w:outlineLvl w:val="6"/>
    </w:pPr>
  </w:style>
  <w:style w:type="paragraph" w:styleId="8">
    <w:name w:val="heading 8"/>
    <w:basedOn w:val="a"/>
    <w:next w:val="a"/>
    <w:link w:val="80"/>
    <w:qFormat/>
    <w:rsid w:val="00F16BD6"/>
    <w:pPr>
      <w:numPr>
        <w:ilvl w:val="7"/>
        <w:numId w:val="4"/>
      </w:numPr>
      <w:spacing w:before="240" w:after="60"/>
      <w:outlineLvl w:val="7"/>
    </w:pPr>
    <w:rPr>
      <w:i/>
    </w:rPr>
  </w:style>
  <w:style w:type="paragraph" w:styleId="9">
    <w:name w:val="heading 9"/>
    <w:basedOn w:val="a"/>
    <w:next w:val="a"/>
    <w:link w:val="90"/>
    <w:qFormat/>
    <w:rsid w:val="00F16BD6"/>
    <w:pPr>
      <w:numPr>
        <w:ilvl w:val="8"/>
        <w:numId w:val="4"/>
      </w:numPr>
      <w:spacing w:before="240" w:after="6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rsid w:val="00F16BD6"/>
    <w:pPr>
      <w:ind w:left="1200"/>
    </w:pPr>
    <w:rPr>
      <w:rFonts w:asciiTheme="minorHAnsi" w:eastAsiaTheme="minorHAnsi"/>
      <w:sz w:val="18"/>
      <w:szCs w:val="18"/>
    </w:rPr>
  </w:style>
  <w:style w:type="paragraph" w:styleId="a3">
    <w:name w:val="Normal Indent"/>
    <w:basedOn w:val="a"/>
    <w:qFormat/>
    <w:rsid w:val="00F16BD6"/>
    <w:pPr>
      <w:ind w:left="900" w:hanging="900"/>
    </w:pPr>
  </w:style>
  <w:style w:type="paragraph" w:styleId="a4">
    <w:name w:val="Document Map"/>
    <w:basedOn w:val="a"/>
    <w:link w:val="a5"/>
    <w:semiHidden/>
    <w:rsid w:val="00F16BD6"/>
    <w:pPr>
      <w:shd w:val="clear" w:color="auto" w:fill="000080"/>
    </w:pPr>
  </w:style>
  <w:style w:type="paragraph" w:styleId="a6">
    <w:name w:val="Body Text"/>
    <w:basedOn w:val="a"/>
    <w:link w:val="a7"/>
    <w:qFormat/>
    <w:rsid w:val="00F16BD6"/>
    <w:pPr>
      <w:keepLines/>
      <w:spacing w:after="120"/>
      <w:ind w:left="720"/>
    </w:pPr>
  </w:style>
  <w:style w:type="paragraph" w:styleId="a8">
    <w:name w:val="Body Text Indent"/>
    <w:basedOn w:val="a"/>
    <w:link w:val="a9"/>
    <w:qFormat/>
    <w:rsid w:val="00F16BD6"/>
    <w:pPr>
      <w:ind w:left="720"/>
    </w:pPr>
    <w:rPr>
      <w:i/>
      <w:color w:val="0000FF"/>
      <w:u w:val="single"/>
    </w:rPr>
  </w:style>
  <w:style w:type="paragraph" w:styleId="TOC5">
    <w:name w:val="toc 5"/>
    <w:basedOn w:val="a"/>
    <w:next w:val="a"/>
    <w:semiHidden/>
    <w:qFormat/>
    <w:rsid w:val="00F16BD6"/>
    <w:pPr>
      <w:ind w:left="800"/>
    </w:pPr>
    <w:rPr>
      <w:rFonts w:asciiTheme="minorHAnsi" w:eastAsiaTheme="minorHAnsi"/>
      <w:sz w:val="18"/>
      <w:szCs w:val="18"/>
    </w:rPr>
  </w:style>
  <w:style w:type="paragraph" w:styleId="TOC3">
    <w:name w:val="toc 3"/>
    <w:basedOn w:val="a"/>
    <w:next w:val="a"/>
    <w:uiPriority w:val="39"/>
    <w:rsid w:val="00F16BD6"/>
    <w:pPr>
      <w:ind w:left="400"/>
    </w:pPr>
    <w:rPr>
      <w:rFonts w:asciiTheme="minorHAnsi" w:eastAsiaTheme="minorHAnsi"/>
      <w:i/>
      <w:iCs/>
      <w:sz w:val="22"/>
      <w:szCs w:val="22"/>
    </w:rPr>
  </w:style>
  <w:style w:type="paragraph" w:styleId="TOC8">
    <w:name w:val="toc 8"/>
    <w:basedOn w:val="a"/>
    <w:next w:val="a"/>
    <w:semiHidden/>
    <w:rsid w:val="00F16BD6"/>
    <w:pPr>
      <w:ind w:left="1400"/>
    </w:pPr>
    <w:rPr>
      <w:rFonts w:asciiTheme="minorHAnsi" w:eastAsiaTheme="minorHAnsi"/>
      <w:sz w:val="18"/>
      <w:szCs w:val="18"/>
    </w:rPr>
  </w:style>
  <w:style w:type="paragraph" w:styleId="aa">
    <w:name w:val="footer"/>
    <w:basedOn w:val="a"/>
    <w:link w:val="ab"/>
    <w:qFormat/>
    <w:rsid w:val="00F16BD6"/>
    <w:pPr>
      <w:tabs>
        <w:tab w:val="center" w:pos="4320"/>
        <w:tab w:val="right" w:pos="8640"/>
      </w:tabs>
    </w:pPr>
  </w:style>
  <w:style w:type="paragraph" w:styleId="ac">
    <w:name w:val="header"/>
    <w:basedOn w:val="a"/>
    <w:link w:val="ad"/>
    <w:qFormat/>
    <w:rsid w:val="00F16BD6"/>
    <w:pPr>
      <w:tabs>
        <w:tab w:val="center" w:pos="4320"/>
        <w:tab w:val="right" w:pos="8640"/>
      </w:tabs>
    </w:pPr>
  </w:style>
  <w:style w:type="paragraph" w:styleId="TOC1">
    <w:name w:val="toc 1"/>
    <w:basedOn w:val="a"/>
    <w:next w:val="a"/>
    <w:uiPriority w:val="39"/>
    <w:qFormat/>
    <w:rsid w:val="00F16BD6"/>
    <w:pPr>
      <w:spacing w:before="120"/>
    </w:pPr>
    <w:rPr>
      <w:rFonts w:asciiTheme="minorHAnsi" w:eastAsiaTheme="minorHAnsi"/>
      <w:b/>
      <w:bCs/>
      <w:caps/>
      <w:sz w:val="22"/>
      <w:szCs w:val="22"/>
    </w:rPr>
  </w:style>
  <w:style w:type="paragraph" w:styleId="TOC4">
    <w:name w:val="toc 4"/>
    <w:basedOn w:val="a"/>
    <w:next w:val="a"/>
    <w:semiHidden/>
    <w:qFormat/>
    <w:rsid w:val="00F16BD6"/>
    <w:pPr>
      <w:ind w:left="600"/>
    </w:pPr>
    <w:rPr>
      <w:rFonts w:asciiTheme="minorHAnsi" w:eastAsiaTheme="minorHAnsi"/>
      <w:sz w:val="18"/>
      <w:szCs w:val="18"/>
    </w:rPr>
  </w:style>
  <w:style w:type="paragraph" w:styleId="ae">
    <w:name w:val="Subtitle"/>
    <w:basedOn w:val="a"/>
    <w:link w:val="af"/>
    <w:qFormat/>
    <w:rsid w:val="00F16BD6"/>
    <w:pPr>
      <w:spacing w:after="60"/>
      <w:jc w:val="center"/>
    </w:pPr>
    <w:rPr>
      <w:i/>
      <w:sz w:val="36"/>
      <w:lang w:val="en-AU"/>
    </w:rPr>
  </w:style>
  <w:style w:type="paragraph" w:styleId="af0">
    <w:name w:val="footnote text"/>
    <w:basedOn w:val="a"/>
    <w:link w:val="af1"/>
    <w:semiHidden/>
    <w:qFormat/>
    <w:rsid w:val="00F16BD6"/>
    <w:pPr>
      <w:keepNext/>
      <w:keepLines/>
      <w:pBdr>
        <w:bottom w:val="single" w:sz="6" w:space="0" w:color="000000"/>
      </w:pBdr>
      <w:spacing w:before="40" w:after="40"/>
      <w:ind w:left="360" w:hanging="360"/>
    </w:pPr>
    <w:rPr>
      <w:sz w:val="16"/>
    </w:rPr>
  </w:style>
  <w:style w:type="paragraph" w:styleId="TOC6">
    <w:name w:val="toc 6"/>
    <w:basedOn w:val="a"/>
    <w:next w:val="a"/>
    <w:semiHidden/>
    <w:qFormat/>
    <w:rsid w:val="00F16BD6"/>
    <w:pPr>
      <w:ind w:left="1000"/>
    </w:pPr>
    <w:rPr>
      <w:rFonts w:asciiTheme="minorHAnsi" w:eastAsiaTheme="minorHAnsi"/>
      <w:sz w:val="18"/>
      <w:szCs w:val="18"/>
    </w:rPr>
  </w:style>
  <w:style w:type="paragraph" w:styleId="TOC2">
    <w:name w:val="toc 2"/>
    <w:basedOn w:val="a"/>
    <w:next w:val="a"/>
    <w:uiPriority w:val="39"/>
    <w:qFormat/>
    <w:rsid w:val="00F16BD6"/>
    <w:pPr>
      <w:ind w:left="200"/>
    </w:pPr>
    <w:rPr>
      <w:rFonts w:asciiTheme="minorHAnsi" w:eastAsiaTheme="minorHAnsi"/>
      <w:smallCaps/>
      <w:sz w:val="22"/>
      <w:szCs w:val="22"/>
    </w:rPr>
  </w:style>
  <w:style w:type="paragraph" w:styleId="TOC9">
    <w:name w:val="toc 9"/>
    <w:basedOn w:val="a"/>
    <w:next w:val="a"/>
    <w:semiHidden/>
    <w:qFormat/>
    <w:rsid w:val="00F16BD6"/>
    <w:pPr>
      <w:ind w:left="1600"/>
    </w:pPr>
    <w:rPr>
      <w:rFonts w:asciiTheme="minorHAnsi" w:eastAsiaTheme="minorHAnsi"/>
      <w:sz w:val="18"/>
      <w:szCs w:val="18"/>
    </w:rPr>
  </w:style>
  <w:style w:type="paragraph" w:styleId="af2">
    <w:name w:val="Title"/>
    <w:basedOn w:val="a"/>
    <w:next w:val="a"/>
    <w:link w:val="af3"/>
    <w:qFormat/>
    <w:rsid w:val="00F16BD6"/>
    <w:pPr>
      <w:spacing w:line="240" w:lineRule="auto"/>
      <w:jc w:val="center"/>
    </w:pPr>
    <w:rPr>
      <w:b/>
      <w:sz w:val="36"/>
    </w:rPr>
  </w:style>
  <w:style w:type="character" w:styleId="af4">
    <w:name w:val="Strong"/>
    <w:basedOn w:val="a0"/>
    <w:qFormat/>
    <w:rsid w:val="00F16BD6"/>
    <w:rPr>
      <w:b/>
    </w:rPr>
  </w:style>
  <w:style w:type="character" w:styleId="af5">
    <w:name w:val="page number"/>
    <w:basedOn w:val="a0"/>
    <w:qFormat/>
    <w:rsid w:val="00F16BD6"/>
  </w:style>
  <w:style w:type="character" w:styleId="af6">
    <w:name w:val="FollowedHyperlink"/>
    <w:basedOn w:val="a0"/>
    <w:qFormat/>
    <w:rsid w:val="00F16BD6"/>
    <w:rPr>
      <w:color w:val="800080"/>
      <w:u w:val="single"/>
    </w:rPr>
  </w:style>
  <w:style w:type="character" w:styleId="af7">
    <w:name w:val="Hyperlink"/>
    <w:basedOn w:val="a0"/>
    <w:uiPriority w:val="99"/>
    <w:qFormat/>
    <w:rsid w:val="00F16BD6"/>
    <w:rPr>
      <w:color w:val="0000FF"/>
      <w:u w:val="single"/>
    </w:rPr>
  </w:style>
  <w:style w:type="character" w:styleId="af8">
    <w:name w:val="footnote reference"/>
    <w:basedOn w:val="a0"/>
    <w:semiHidden/>
    <w:qFormat/>
    <w:rsid w:val="00F16BD6"/>
    <w:rPr>
      <w:sz w:val="20"/>
      <w:vertAlign w:val="superscript"/>
    </w:rPr>
  </w:style>
  <w:style w:type="table" w:styleId="af9">
    <w:name w:val="Table Grid"/>
    <w:basedOn w:val="a1"/>
    <w:qFormat/>
    <w:rsid w:val="00F16B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Colorful List"/>
    <w:basedOn w:val="a1"/>
    <w:uiPriority w:val="72"/>
    <w:unhideWhenUsed/>
    <w:qFormat/>
    <w:rsid w:val="00F16BD6"/>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Paragraph2">
    <w:name w:val="Paragraph2"/>
    <w:basedOn w:val="a"/>
    <w:qFormat/>
    <w:rsid w:val="00F16BD6"/>
    <w:pPr>
      <w:spacing w:before="80"/>
      <w:ind w:left="720"/>
      <w:jc w:val="both"/>
    </w:pPr>
    <w:rPr>
      <w:color w:val="000000"/>
      <w:lang w:val="en-AU"/>
    </w:rPr>
  </w:style>
  <w:style w:type="paragraph" w:customStyle="1" w:styleId="Bullet1">
    <w:name w:val="Bullet1"/>
    <w:basedOn w:val="a"/>
    <w:rsid w:val="00F16BD6"/>
    <w:pPr>
      <w:ind w:left="720" w:hanging="432"/>
    </w:pPr>
  </w:style>
  <w:style w:type="paragraph" w:customStyle="1" w:styleId="Bullet2">
    <w:name w:val="Bullet2"/>
    <w:basedOn w:val="a"/>
    <w:qFormat/>
    <w:rsid w:val="00F16BD6"/>
    <w:pPr>
      <w:ind w:left="1440" w:hanging="360"/>
    </w:pPr>
    <w:rPr>
      <w:color w:val="000080"/>
    </w:rPr>
  </w:style>
  <w:style w:type="paragraph" w:customStyle="1" w:styleId="Tabletext">
    <w:name w:val="Tabletext"/>
    <w:basedOn w:val="a"/>
    <w:qFormat/>
    <w:rsid w:val="00F16BD6"/>
    <w:pPr>
      <w:keepLines/>
      <w:spacing w:after="120"/>
    </w:pPr>
  </w:style>
  <w:style w:type="paragraph" w:customStyle="1" w:styleId="MainTitle">
    <w:name w:val="Main Title"/>
    <w:basedOn w:val="a"/>
    <w:qFormat/>
    <w:rsid w:val="00F16BD6"/>
    <w:pPr>
      <w:spacing w:before="480" w:after="60" w:line="240" w:lineRule="auto"/>
      <w:jc w:val="center"/>
    </w:pPr>
    <w:rPr>
      <w:b/>
      <w:kern w:val="28"/>
      <w:sz w:val="32"/>
    </w:rPr>
  </w:style>
  <w:style w:type="paragraph" w:customStyle="1" w:styleId="Paragraph1">
    <w:name w:val="Paragraph1"/>
    <w:basedOn w:val="a"/>
    <w:rsid w:val="00F16BD6"/>
    <w:pPr>
      <w:spacing w:before="80" w:line="240" w:lineRule="auto"/>
      <w:jc w:val="both"/>
    </w:pPr>
  </w:style>
  <w:style w:type="paragraph" w:customStyle="1" w:styleId="Paragraph3">
    <w:name w:val="Paragraph3"/>
    <w:basedOn w:val="a"/>
    <w:qFormat/>
    <w:rsid w:val="00F16BD6"/>
    <w:pPr>
      <w:spacing w:before="80" w:line="240" w:lineRule="auto"/>
      <w:ind w:left="1530"/>
      <w:jc w:val="both"/>
    </w:pPr>
  </w:style>
  <w:style w:type="paragraph" w:customStyle="1" w:styleId="Paragraph4">
    <w:name w:val="Paragraph4"/>
    <w:basedOn w:val="a"/>
    <w:qFormat/>
    <w:rsid w:val="00F16BD6"/>
    <w:pPr>
      <w:spacing w:before="80" w:line="240" w:lineRule="auto"/>
      <w:ind w:left="2250"/>
      <w:jc w:val="both"/>
    </w:pPr>
  </w:style>
  <w:style w:type="paragraph" w:customStyle="1" w:styleId="Body">
    <w:name w:val="Body"/>
    <w:basedOn w:val="a"/>
    <w:qFormat/>
    <w:rsid w:val="00F16BD6"/>
    <w:pPr>
      <w:widowControl/>
      <w:spacing w:before="120" w:line="240" w:lineRule="auto"/>
      <w:jc w:val="both"/>
    </w:pPr>
  </w:style>
  <w:style w:type="paragraph" w:customStyle="1" w:styleId="Bullet">
    <w:name w:val="Bullet"/>
    <w:basedOn w:val="a"/>
    <w:qFormat/>
    <w:rsid w:val="00F16BD6"/>
    <w:pPr>
      <w:widowControl/>
      <w:numPr>
        <w:numId w:val="3"/>
      </w:numPr>
      <w:spacing w:before="120" w:line="240" w:lineRule="auto"/>
      <w:ind w:right="360"/>
      <w:jc w:val="both"/>
    </w:pPr>
  </w:style>
  <w:style w:type="paragraph" w:customStyle="1" w:styleId="InfoBlue">
    <w:name w:val="InfoBlue"/>
    <w:basedOn w:val="a"/>
    <w:next w:val="a6"/>
    <w:qFormat/>
    <w:rsid w:val="00F16BD6"/>
    <w:pPr>
      <w:spacing w:before="240" w:after="120"/>
      <w:jc w:val="both"/>
    </w:pPr>
    <w:rPr>
      <w:rFonts w:ascii="Times New Roman"/>
      <w:color w:val="000000" w:themeColor="text1"/>
    </w:rPr>
  </w:style>
  <w:style w:type="character" w:customStyle="1" w:styleId="tw4winMark">
    <w:name w:val="tw4winMark"/>
    <w:qFormat/>
    <w:rsid w:val="00F16BD6"/>
    <w:rPr>
      <w:rFonts w:ascii="Courier New" w:hAnsi="Courier New"/>
      <w:vanish/>
      <w:color w:val="800080"/>
      <w:vertAlign w:val="subscript"/>
    </w:rPr>
  </w:style>
  <w:style w:type="character" w:customStyle="1" w:styleId="tw4winError">
    <w:name w:val="tw4winError"/>
    <w:qFormat/>
    <w:rsid w:val="00F16BD6"/>
    <w:rPr>
      <w:rFonts w:ascii="Courier New" w:hAnsi="Courier New"/>
      <w:color w:val="00FF00"/>
      <w:sz w:val="40"/>
    </w:rPr>
  </w:style>
  <w:style w:type="character" w:customStyle="1" w:styleId="tw4winTerm">
    <w:name w:val="tw4winTerm"/>
    <w:qFormat/>
    <w:rsid w:val="00F16BD6"/>
    <w:rPr>
      <w:color w:val="0000FF"/>
    </w:rPr>
  </w:style>
  <w:style w:type="character" w:customStyle="1" w:styleId="tw4winPopup">
    <w:name w:val="tw4winPopup"/>
    <w:qFormat/>
    <w:rsid w:val="00F16BD6"/>
    <w:rPr>
      <w:rFonts w:ascii="Courier New" w:hAnsi="Courier New"/>
      <w:color w:val="008000"/>
    </w:rPr>
  </w:style>
  <w:style w:type="character" w:customStyle="1" w:styleId="tw4winJump">
    <w:name w:val="tw4winJump"/>
    <w:qFormat/>
    <w:rsid w:val="00F16BD6"/>
    <w:rPr>
      <w:rFonts w:ascii="Courier New" w:hAnsi="Courier New"/>
      <w:color w:val="008080"/>
    </w:rPr>
  </w:style>
  <w:style w:type="character" w:customStyle="1" w:styleId="tw4winExternal">
    <w:name w:val="tw4winExternal"/>
    <w:qFormat/>
    <w:rsid w:val="00F16BD6"/>
    <w:rPr>
      <w:rFonts w:ascii="Courier New" w:hAnsi="Courier New"/>
      <w:color w:val="808080"/>
    </w:rPr>
  </w:style>
  <w:style w:type="character" w:customStyle="1" w:styleId="tw4winInternal">
    <w:name w:val="tw4winInternal"/>
    <w:qFormat/>
    <w:rsid w:val="00F16BD6"/>
    <w:rPr>
      <w:rFonts w:ascii="Courier New" w:hAnsi="Courier New"/>
      <w:color w:val="FF0000"/>
    </w:rPr>
  </w:style>
  <w:style w:type="paragraph" w:customStyle="1" w:styleId="Style2">
    <w:name w:val="_Style 2"/>
    <w:basedOn w:val="a"/>
    <w:uiPriority w:val="34"/>
    <w:qFormat/>
    <w:rsid w:val="00F16BD6"/>
    <w:pPr>
      <w:spacing w:line="240" w:lineRule="auto"/>
      <w:ind w:firstLineChars="200" w:firstLine="420"/>
      <w:jc w:val="both"/>
    </w:pPr>
    <w:rPr>
      <w:rFonts w:ascii="Times New Roman"/>
      <w:kern w:val="2"/>
      <w:sz w:val="21"/>
    </w:rPr>
  </w:style>
  <w:style w:type="paragraph" w:customStyle="1" w:styleId="Style1">
    <w:name w:val="_Style 1"/>
    <w:basedOn w:val="a"/>
    <w:uiPriority w:val="34"/>
    <w:qFormat/>
    <w:rsid w:val="00F16BD6"/>
    <w:pPr>
      <w:spacing w:line="240" w:lineRule="auto"/>
      <w:ind w:firstLineChars="200" w:firstLine="420"/>
      <w:jc w:val="both"/>
    </w:pPr>
    <w:rPr>
      <w:rFonts w:ascii="Times New Roman"/>
      <w:kern w:val="2"/>
      <w:sz w:val="21"/>
    </w:rPr>
  </w:style>
  <w:style w:type="paragraph" w:styleId="afb">
    <w:name w:val="List Paragraph"/>
    <w:basedOn w:val="a"/>
    <w:uiPriority w:val="34"/>
    <w:qFormat/>
    <w:rsid w:val="00F16BD6"/>
    <w:pPr>
      <w:ind w:firstLineChars="200" w:firstLine="420"/>
    </w:pPr>
  </w:style>
  <w:style w:type="paragraph" w:customStyle="1" w:styleId="TOC10">
    <w:name w:val="TOC 标题1"/>
    <w:basedOn w:val="1"/>
    <w:next w:val="a"/>
    <w:uiPriority w:val="39"/>
    <w:unhideWhenUsed/>
    <w:qFormat/>
    <w:rsid w:val="00F16BD6"/>
    <w:pPr>
      <w:keepLines/>
      <w:widowControl/>
      <w:numPr>
        <w:numId w:val="0"/>
      </w:numPr>
      <w:spacing w:before="480" w:after="0" w:line="276" w:lineRule="auto"/>
      <w:outlineLvl w:val="9"/>
    </w:pPr>
    <w:rPr>
      <w:rFonts w:asciiTheme="majorHAnsi" w:eastAsiaTheme="majorEastAsia" w:hAnsiTheme="majorHAnsi" w:cstheme="majorBidi"/>
      <w:bCs/>
      <w:color w:val="2F5496" w:themeColor="accent1" w:themeShade="BF"/>
      <w:sz w:val="28"/>
      <w:szCs w:val="28"/>
    </w:rPr>
  </w:style>
  <w:style w:type="character" w:customStyle="1" w:styleId="10">
    <w:name w:val="标题 1 字符"/>
    <w:basedOn w:val="a0"/>
    <w:link w:val="1"/>
    <w:rsid w:val="00F16BD6"/>
    <w:rPr>
      <w:rFonts w:ascii="宋体" w:hAnsi="宋体"/>
      <w:b/>
      <w:color w:val="000000" w:themeColor="text1"/>
      <w:sz w:val="24"/>
    </w:rPr>
  </w:style>
  <w:style w:type="character" w:customStyle="1" w:styleId="a7">
    <w:name w:val="正文文本 字符"/>
    <w:basedOn w:val="a0"/>
    <w:link w:val="a6"/>
    <w:rsid w:val="00F16BD6"/>
    <w:rPr>
      <w:rFonts w:ascii="宋体"/>
    </w:rPr>
  </w:style>
  <w:style w:type="character" w:customStyle="1" w:styleId="a9">
    <w:name w:val="正文文本缩进 字符"/>
    <w:basedOn w:val="a0"/>
    <w:link w:val="a8"/>
    <w:rsid w:val="00F16BD6"/>
    <w:rPr>
      <w:rFonts w:ascii="宋体"/>
      <w:i/>
      <w:color w:val="0000FF"/>
      <w:u w:val="single"/>
    </w:rPr>
  </w:style>
  <w:style w:type="character" w:customStyle="1" w:styleId="af3">
    <w:name w:val="标题 字符"/>
    <w:basedOn w:val="a0"/>
    <w:link w:val="af2"/>
    <w:rsid w:val="00F16BD6"/>
    <w:rPr>
      <w:rFonts w:ascii="宋体"/>
      <w:b/>
      <w:sz w:val="36"/>
    </w:rPr>
  </w:style>
  <w:style w:type="character" w:customStyle="1" w:styleId="20">
    <w:name w:val="标题 2 字符"/>
    <w:basedOn w:val="a0"/>
    <w:link w:val="2"/>
    <w:rsid w:val="00F16BD6"/>
    <w:rPr>
      <w:rFonts w:ascii="宋体" w:hAnsi="宋体"/>
      <w:b/>
      <w:color w:val="000000" w:themeColor="text1"/>
    </w:rPr>
  </w:style>
  <w:style w:type="character" w:customStyle="1" w:styleId="30">
    <w:name w:val="标题 3 字符"/>
    <w:basedOn w:val="a0"/>
    <w:link w:val="3"/>
    <w:rsid w:val="00F16BD6"/>
    <w:rPr>
      <w:rFonts w:ascii="宋体" w:hAnsi="宋体"/>
      <w:color w:val="000000" w:themeColor="text1"/>
    </w:rPr>
  </w:style>
  <w:style w:type="character" w:customStyle="1" w:styleId="40">
    <w:name w:val="标题 4 字符"/>
    <w:basedOn w:val="a0"/>
    <w:link w:val="4"/>
    <w:rsid w:val="00F16BD6"/>
    <w:rPr>
      <w:rFonts w:ascii="宋体" w:hAnsi="宋体"/>
      <w:color w:val="000000" w:themeColor="text1"/>
    </w:rPr>
  </w:style>
  <w:style w:type="character" w:customStyle="1" w:styleId="50">
    <w:name w:val="标题 5 字符"/>
    <w:basedOn w:val="a0"/>
    <w:link w:val="5"/>
    <w:rsid w:val="00F16BD6"/>
    <w:rPr>
      <w:rFonts w:ascii="宋体"/>
      <w:sz w:val="22"/>
    </w:rPr>
  </w:style>
  <w:style w:type="character" w:customStyle="1" w:styleId="60">
    <w:name w:val="标题 6 字符"/>
    <w:basedOn w:val="a0"/>
    <w:link w:val="6"/>
    <w:rsid w:val="00F16BD6"/>
    <w:rPr>
      <w:rFonts w:ascii="宋体"/>
      <w:i/>
      <w:sz w:val="22"/>
    </w:rPr>
  </w:style>
  <w:style w:type="character" w:customStyle="1" w:styleId="70">
    <w:name w:val="标题 7 字符"/>
    <w:basedOn w:val="a0"/>
    <w:link w:val="7"/>
    <w:rsid w:val="00F16BD6"/>
    <w:rPr>
      <w:rFonts w:ascii="宋体"/>
    </w:rPr>
  </w:style>
  <w:style w:type="character" w:customStyle="1" w:styleId="80">
    <w:name w:val="标题 8 字符"/>
    <w:basedOn w:val="a0"/>
    <w:link w:val="8"/>
    <w:rsid w:val="00F16BD6"/>
    <w:rPr>
      <w:rFonts w:ascii="宋体"/>
      <w:i/>
    </w:rPr>
  </w:style>
  <w:style w:type="character" w:customStyle="1" w:styleId="90">
    <w:name w:val="标题 9 字符"/>
    <w:basedOn w:val="a0"/>
    <w:link w:val="9"/>
    <w:rsid w:val="00F16BD6"/>
    <w:rPr>
      <w:rFonts w:ascii="宋体"/>
      <w:b/>
      <w:i/>
      <w:sz w:val="18"/>
    </w:rPr>
  </w:style>
  <w:style w:type="character" w:customStyle="1" w:styleId="af">
    <w:name w:val="副标题 字符"/>
    <w:basedOn w:val="a0"/>
    <w:link w:val="ae"/>
    <w:rsid w:val="00F16BD6"/>
    <w:rPr>
      <w:rFonts w:ascii="宋体"/>
      <w:i/>
      <w:sz w:val="36"/>
      <w:lang w:val="en-AU"/>
    </w:rPr>
  </w:style>
  <w:style w:type="character" w:customStyle="1" w:styleId="af1">
    <w:name w:val="脚注文本 字符"/>
    <w:basedOn w:val="a0"/>
    <w:link w:val="af0"/>
    <w:semiHidden/>
    <w:rsid w:val="00F16BD6"/>
    <w:rPr>
      <w:rFonts w:ascii="宋体"/>
      <w:sz w:val="16"/>
    </w:rPr>
  </w:style>
  <w:style w:type="character" w:customStyle="1" w:styleId="a5">
    <w:name w:val="文档结构图 字符"/>
    <w:basedOn w:val="a0"/>
    <w:link w:val="a4"/>
    <w:semiHidden/>
    <w:rsid w:val="00F16BD6"/>
    <w:rPr>
      <w:rFonts w:ascii="宋体"/>
      <w:shd w:val="clear" w:color="auto" w:fill="000080"/>
    </w:rPr>
  </w:style>
  <w:style w:type="character" w:customStyle="1" w:styleId="ab">
    <w:name w:val="页脚 字符"/>
    <w:basedOn w:val="a0"/>
    <w:link w:val="aa"/>
    <w:rsid w:val="00F16BD6"/>
    <w:rPr>
      <w:rFonts w:ascii="宋体"/>
    </w:rPr>
  </w:style>
  <w:style w:type="character" w:customStyle="1" w:styleId="ad">
    <w:name w:val="页眉 字符"/>
    <w:basedOn w:val="a0"/>
    <w:link w:val="ac"/>
    <w:rsid w:val="00F16BD6"/>
    <w:rPr>
      <w:rFonts w:ascii="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yyma\Desktop\&#36719;&#20214;&#24037;&#31243;\&#36719;&#20214;&#38656;&#27714;&#35268;&#32422;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9165E9-1E3C-4E9D-9FF2-03952E21A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软件需求规约2.dot</Template>
  <TotalTime>67</TotalTime>
  <Pages>10</Pages>
  <Words>390</Words>
  <Characters>2227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软件需求规约</vt:lpstr>
    </vt:vector>
  </TitlesOfParts>
  <Company>&lt;公司名称&gt;</Company>
  <LinksUpToDate>false</LinksUpToDate>
  <CharactersWithSpaces>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软件需求规约</dc:title>
  <dc:subject>&lt;项目名称&gt;</dc:subject>
  <dc:creator>Microsoft Office 用户</dc:creator>
  <cp:lastModifiedBy>成 郭</cp:lastModifiedBy>
  <cp:revision>105</cp:revision>
  <cp:lastPrinted>2411-12-31T15:59:00Z</cp:lastPrinted>
  <dcterms:created xsi:type="dcterms:W3CDTF">2019-01-09T07:00:00Z</dcterms:created>
  <dcterms:modified xsi:type="dcterms:W3CDTF">2019-01-09T08:10:00Z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