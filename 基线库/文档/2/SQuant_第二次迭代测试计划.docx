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156B9"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proofErr w:type="spellStart"/>
      <w:r w:rsidR="00133282">
        <w:rPr>
          <w:rFonts w:ascii="Arial" w:hAnsi="Arial" w:hint="eastAsia"/>
        </w:rPr>
        <w:t>SQuant</w:t>
      </w:r>
      <w:proofErr w:type="spellEnd"/>
      <w:r w:rsidR="00C060A4">
        <w:rPr>
          <w:rFonts w:ascii="Arial" w:hAnsi="Arial" w:hint="eastAsia"/>
        </w:rPr>
        <w:t>量化交易</w:t>
      </w:r>
      <w:r w:rsidR="00480238">
        <w:rPr>
          <w:rFonts w:ascii="Arial" w:hAnsi="Arial" w:hint="eastAsia"/>
        </w:rPr>
        <w:t>策略</w:t>
      </w:r>
      <w:r w:rsidR="00C060A4">
        <w:rPr>
          <w:rFonts w:ascii="Arial" w:hAnsi="Arial" w:hint="eastAsia"/>
        </w:rPr>
        <w:t>平台</w:t>
      </w:r>
      <w:r w:rsidR="00A877B0">
        <w:rPr>
          <w:rFonts w:ascii="Arial" w:hAnsi="Arial" w:hint="eastAsia"/>
        </w:rPr>
        <w:t>&gt;</w:t>
      </w:r>
      <w:r>
        <w:rPr>
          <w:rFonts w:ascii="Arial" w:hAnsi="Arial"/>
        </w:rPr>
        <w:fldChar w:fldCharType="end"/>
      </w:r>
    </w:p>
    <w:p w14:paraId="4B18CF19" w14:textId="77777777" w:rsidR="00D90EB8" w:rsidRDefault="00D90EB8">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11CDCE66" w14:textId="77777777" w:rsidR="00D90EB8" w:rsidRDefault="00D90EB8"/>
    <w:p w14:paraId="1F73CA24" w14:textId="77777777" w:rsidR="00D90EB8" w:rsidRDefault="00D90EB8">
      <w:pPr>
        <w:pStyle w:val="Title"/>
        <w:jc w:val="right"/>
        <w:rPr>
          <w:sz w:val="28"/>
        </w:rPr>
      </w:pPr>
      <w:r>
        <w:rPr>
          <w:rFonts w:hint="eastAsia"/>
          <w:sz w:val="28"/>
        </w:rPr>
        <w:t>版本</w:t>
      </w:r>
      <w:r>
        <w:rPr>
          <w:rFonts w:ascii="Arial" w:hAnsi="Arial"/>
          <w:sz w:val="28"/>
        </w:rPr>
        <w:t xml:space="preserve"> &lt;1.0&gt;</w:t>
      </w:r>
    </w:p>
    <w:p w14:paraId="381E8B90" w14:textId="77777777" w:rsidR="00D90EB8" w:rsidRDefault="00D90EB8">
      <w:pPr>
        <w:pStyle w:val="Title"/>
        <w:rPr>
          <w:sz w:val="28"/>
        </w:rPr>
      </w:pPr>
    </w:p>
    <w:p w14:paraId="06DCEDE8" w14:textId="77777777" w:rsidR="00D90EB8" w:rsidRDefault="00D90EB8">
      <w:pPr>
        <w:pStyle w:val="InfoBlue"/>
        <w:sectPr w:rsidR="00D90E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649F818B" w14:textId="77777777" w:rsidR="00D90EB8" w:rsidRDefault="00D90EB8">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702B4277" w14:textId="77777777">
        <w:tc>
          <w:tcPr>
            <w:tcW w:w="2304" w:type="dxa"/>
          </w:tcPr>
          <w:p w14:paraId="5639AE67" w14:textId="77777777" w:rsidR="00D90EB8" w:rsidRDefault="00D90EB8">
            <w:pPr>
              <w:pStyle w:val="Tabletext"/>
              <w:jc w:val="center"/>
              <w:rPr>
                <w:b/>
              </w:rPr>
            </w:pPr>
            <w:r>
              <w:rPr>
                <w:rFonts w:hint="eastAsia"/>
                <w:b/>
              </w:rPr>
              <w:t>日期</w:t>
            </w:r>
          </w:p>
        </w:tc>
        <w:tc>
          <w:tcPr>
            <w:tcW w:w="1152" w:type="dxa"/>
          </w:tcPr>
          <w:p w14:paraId="7DE47763" w14:textId="77777777" w:rsidR="00D90EB8" w:rsidRDefault="00D90EB8">
            <w:pPr>
              <w:pStyle w:val="Tabletext"/>
              <w:jc w:val="center"/>
              <w:rPr>
                <w:b/>
              </w:rPr>
            </w:pPr>
            <w:r>
              <w:rPr>
                <w:rFonts w:hint="eastAsia"/>
                <w:b/>
              </w:rPr>
              <w:t>版本</w:t>
            </w:r>
          </w:p>
        </w:tc>
        <w:tc>
          <w:tcPr>
            <w:tcW w:w="3744" w:type="dxa"/>
          </w:tcPr>
          <w:p w14:paraId="40C5063A" w14:textId="77777777" w:rsidR="00D90EB8" w:rsidRDefault="00D90EB8">
            <w:pPr>
              <w:pStyle w:val="Tabletext"/>
              <w:jc w:val="center"/>
              <w:rPr>
                <w:b/>
              </w:rPr>
            </w:pPr>
            <w:r>
              <w:rPr>
                <w:rFonts w:hint="eastAsia"/>
                <w:b/>
              </w:rPr>
              <w:t>说明</w:t>
            </w:r>
          </w:p>
        </w:tc>
        <w:tc>
          <w:tcPr>
            <w:tcW w:w="2304" w:type="dxa"/>
          </w:tcPr>
          <w:p w14:paraId="618CC33F" w14:textId="77777777" w:rsidR="00D90EB8" w:rsidRDefault="00D90EB8">
            <w:pPr>
              <w:pStyle w:val="Tabletext"/>
              <w:jc w:val="center"/>
              <w:rPr>
                <w:b/>
              </w:rPr>
            </w:pPr>
            <w:r>
              <w:rPr>
                <w:rFonts w:hint="eastAsia"/>
                <w:b/>
              </w:rPr>
              <w:t>作者</w:t>
            </w:r>
          </w:p>
        </w:tc>
      </w:tr>
      <w:tr w:rsidR="00D90EB8" w14:paraId="22574C85" w14:textId="77777777">
        <w:tc>
          <w:tcPr>
            <w:tcW w:w="2304" w:type="dxa"/>
          </w:tcPr>
          <w:p w14:paraId="46A1D5BA" w14:textId="77777777" w:rsidR="00D90EB8" w:rsidRDefault="00D90EB8">
            <w:pPr>
              <w:pStyle w:val="Tabletext"/>
            </w:pPr>
            <w:r>
              <w:rPr>
                <w:rFonts w:ascii="Times New Roman"/>
              </w:rPr>
              <w:t>&lt;</w:t>
            </w:r>
            <w:r w:rsidR="00843211">
              <w:rPr>
                <w:rFonts w:hint="eastAsia"/>
              </w:rPr>
              <w:t>1</w:t>
            </w:r>
            <w:r w:rsidR="00E9185D">
              <w:t>2</w:t>
            </w:r>
            <w:r>
              <w:rPr>
                <w:rFonts w:ascii="Times New Roman"/>
              </w:rPr>
              <w:t>/</w:t>
            </w:r>
            <w:r w:rsidR="00E9185D">
              <w:t>9</w:t>
            </w:r>
            <w:r>
              <w:rPr>
                <w:rFonts w:ascii="Times New Roman"/>
              </w:rPr>
              <w:t>/</w:t>
            </w:r>
            <w:r w:rsidR="00843211">
              <w:rPr>
                <w:rFonts w:hint="eastAsia"/>
              </w:rPr>
              <w:t>2</w:t>
            </w:r>
            <w:r w:rsidR="00843211">
              <w:t>018</w:t>
            </w:r>
            <w:r w:rsidR="00E9185D">
              <w:rPr>
                <w:rFonts w:hint="eastAsia"/>
              </w:rPr>
              <w:t>&gt;</w:t>
            </w:r>
          </w:p>
        </w:tc>
        <w:tc>
          <w:tcPr>
            <w:tcW w:w="1152" w:type="dxa"/>
          </w:tcPr>
          <w:p w14:paraId="49911C35" w14:textId="77777777" w:rsidR="00D90EB8" w:rsidRDefault="00D90EB8">
            <w:pPr>
              <w:pStyle w:val="Tabletext"/>
            </w:pPr>
            <w:r>
              <w:t>&lt;</w:t>
            </w:r>
            <w:r w:rsidR="00B75E3F">
              <w:t>1</w:t>
            </w:r>
            <w:r w:rsidR="00B75E3F">
              <w:rPr>
                <w:rFonts w:hint="eastAsia"/>
              </w:rPr>
              <w:t>.</w:t>
            </w:r>
            <w:r w:rsidR="00B75E3F">
              <w:t>0</w:t>
            </w:r>
            <w:r w:rsidR="00E9185D">
              <w:t>&gt;</w:t>
            </w:r>
          </w:p>
        </w:tc>
        <w:tc>
          <w:tcPr>
            <w:tcW w:w="3744" w:type="dxa"/>
          </w:tcPr>
          <w:p w14:paraId="5EF3FCB6" w14:textId="77777777" w:rsidR="00D90EB8" w:rsidRDefault="00125C16">
            <w:pPr>
              <w:pStyle w:val="Tabletext"/>
            </w:pPr>
            <w:r>
              <w:t>第</w:t>
            </w:r>
            <w:r w:rsidR="00E9185D">
              <w:rPr>
                <w:rFonts w:hint="eastAsia"/>
              </w:rPr>
              <w:t>二</w:t>
            </w:r>
            <w:r>
              <w:t>次迭代测试计划</w:t>
            </w:r>
          </w:p>
        </w:tc>
        <w:tc>
          <w:tcPr>
            <w:tcW w:w="2304" w:type="dxa"/>
          </w:tcPr>
          <w:p w14:paraId="5132BBB1" w14:textId="77777777" w:rsidR="00D90EB8" w:rsidRDefault="00125C16">
            <w:pPr>
              <w:pStyle w:val="Tabletext"/>
            </w:pPr>
            <w:r>
              <w:rPr>
                <w:rFonts w:ascii="Times New Roman"/>
              </w:rPr>
              <w:t>郭</w:t>
            </w:r>
            <w:r w:rsidR="00E70FAE">
              <w:rPr>
                <w:rFonts w:ascii="Times New Roman" w:hint="eastAsia"/>
              </w:rPr>
              <w:t>成</w:t>
            </w:r>
            <w:r w:rsidR="00207DE1">
              <w:rPr>
                <w:rFonts w:ascii="Times New Roman" w:hint="eastAsia"/>
              </w:rPr>
              <w:t>、陈东仪</w:t>
            </w:r>
          </w:p>
        </w:tc>
      </w:tr>
      <w:tr w:rsidR="00D90EB8" w14:paraId="4ECE637A" w14:textId="77777777">
        <w:tc>
          <w:tcPr>
            <w:tcW w:w="2304" w:type="dxa"/>
          </w:tcPr>
          <w:p w14:paraId="0A1F4E48" w14:textId="77777777" w:rsidR="00D90EB8" w:rsidRDefault="00D90EB8">
            <w:pPr>
              <w:pStyle w:val="Tabletext"/>
            </w:pPr>
          </w:p>
        </w:tc>
        <w:tc>
          <w:tcPr>
            <w:tcW w:w="1152" w:type="dxa"/>
          </w:tcPr>
          <w:p w14:paraId="6E0AC9F7" w14:textId="77777777" w:rsidR="00D90EB8" w:rsidRDefault="00D90EB8">
            <w:pPr>
              <w:pStyle w:val="Tabletext"/>
            </w:pPr>
          </w:p>
        </w:tc>
        <w:tc>
          <w:tcPr>
            <w:tcW w:w="3744" w:type="dxa"/>
          </w:tcPr>
          <w:p w14:paraId="2EF2F035" w14:textId="77777777" w:rsidR="00D90EB8" w:rsidRDefault="00D90EB8">
            <w:pPr>
              <w:pStyle w:val="Tabletext"/>
            </w:pPr>
          </w:p>
        </w:tc>
        <w:tc>
          <w:tcPr>
            <w:tcW w:w="2304" w:type="dxa"/>
          </w:tcPr>
          <w:p w14:paraId="38F5F540" w14:textId="77777777" w:rsidR="00D90EB8" w:rsidRDefault="00D90EB8">
            <w:pPr>
              <w:pStyle w:val="Tabletext"/>
            </w:pPr>
          </w:p>
        </w:tc>
      </w:tr>
      <w:tr w:rsidR="00D90EB8" w14:paraId="2B01818B" w14:textId="77777777">
        <w:tc>
          <w:tcPr>
            <w:tcW w:w="2304" w:type="dxa"/>
          </w:tcPr>
          <w:p w14:paraId="5ECB273F" w14:textId="77777777" w:rsidR="00D90EB8" w:rsidRDefault="00D90EB8">
            <w:pPr>
              <w:pStyle w:val="Tabletext"/>
            </w:pPr>
          </w:p>
        </w:tc>
        <w:tc>
          <w:tcPr>
            <w:tcW w:w="1152" w:type="dxa"/>
          </w:tcPr>
          <w:p w14:paraId="32AD7341" w14:textId="77777777" w:rsidR="00D90EB8" w:rsidRDefault="00D90EB8">
            <w:pPr>
              <w:pStyle w:val="Tabletext"/>
            </w:pPr>
          </w:p>
        </w:tc>
        <w:tc>
          <w:tcPr>
            <w:tcW w:w="3744" w:type="dxa"/>
          </w:tcPr>
          <w:p w14:paraId="432B5683" w14:textId="77777777" w:rsidR="00D90EB8" w:rsidRDefault="00D90EB8">
            <w:pPr>
              <w:pStyle w:val="Tabletext"/>
            </w:pPr>
          </w:p>
        </w:tc>
        <w:tc>
          <w:tcPr>
            <w:tcW w:w="2304" w:type="dxa"/>
          </w:tcPr>
          <w:p w14:paraId="70A2A785" w14:textId="77777777" w:rsidR="00D90EB8" w:rsidRDefault="00D90EB8">
            <w:pPr>
              <w:pStyle w:val="Tabletext"/>
            </w:pPr>
          </w:p>
        </w:tc>
      </w:tr>
      <w:tr w:rsidR="00D90EB8" w14:paraId="5B54CA39" w14:textId="77777777">
        <w:tc>
          <w:tcPr>
            <w:tcW w:w="2304" w:type="dxa"/>
          </w:tcPr>
          <w:p w14:paraId="73D37E72" w14:textId="77777777" w:rsidR="00D90EB8" w:rsidRDefault="00D90EB8">
            <w:pPr>
              <w:pStyle w:val="Tabletext"/>
            </w:pPr>
          </w:p>
        </w:tc>
        <w:tc>
          <w:tcPr>
            <w:tcW w:w="1152" w:type="dxa"/>
          </w:tcPr>
          <w:p w14:paraId="13A6CA29" w14:textId="77777777" w:rsidR="00D90EB8" w:rsidRDefault="00D90EB8">
            <w:pPr>
              <w:pStyle w:val="Tabletext"/>
            </w:pPr>
          </w:p>
        </w:tc>
        <w:tc>
          <w:tcPr>
            <w:tcW w:w="3744" w:type="dxa"/>
          </w:tcPr>
          <w:p w14:paraId="00A64C5B" w14:textId="77777777" w:rsidR="00D90EB8" w:rsidRDefault="00D90EB8">
            <w:pPr>
              <w:pStyle w:val="Tabletext"/>
            </w:pPr>
          </w:p>
        </w:tc>
        <w:tc>
          <w:tcPr>
            <w:tcW w:w="2304" w:type="dxa"/>
          </w:tcPr>
          <w:p w14:paraId="06CC0126" w14:textId="77777777" w:rsidR="00D90EB8" w:rsidRDefault="00D90EB8">
            <w:pPr>
              <w:pStyle w:val="Tabletext"/>
            </w:pPr>
          </w:p>
        </w:tc>
      </w:tr>
    </w:tbl>
    <w:p w14:paraId="5EDED39F" w14:textId="77777777" w:rsidR="00D90EB8" w:rsidRDefault="00D90EB8"/>
    <w:p w14:paraId="256953EE" w14:textId="77777777" w:rsidR="00D90EB8" w:rsidRDefault="00D90EB8">
      <w:pPr>
        <w:pStyle w:val="Title"/>
      </w:pPr>
      <w:r>
        <w:br w:type="page"/>
      </w:r>
      <w:r>
        <w:rPr>
          <w:rFonts w:hint="eastAsia"/>
        </w:rPr>
        <w:lastRenderedPageBreak/>
        <w:t>目录</w:t>
      </w:r>
    </w:p>
    <w:p w14:paraId="54C58AC8" w14:textId="77777777"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877B0">
        <w:rPr>
          <w:noProof/>
        </w:rPr>
        <w:t>2</w:t>
      </w:r>
      <w:r>
        <w:rPr>
          <w:noProof/>
        </w:rPr>
        <w:fldChar w:fldCharType="end"/>
      </w:r>
    </w:p>
    <w:p w14:paraId="3969F2C6" w14:textId="77777777"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877B0">
        <w:rPr>
          <w:noProof/>
        </w:rPr>
        <w:t>2</w:t>
      </w:r>
      <w:r>
        <w:rPr>
          <w:noProof/>
        </w:rPr>
        <w:fldChar w:fldCharType="end"/>
      </w:r>
    </w:p>
    <w:p w14:paraId="309360C9" w14:textId="77777777"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877B0">
        <w:rPr>
          <w:noProof/>
        </w:rPr>
        <w:t>2</w:t>
      </w:r>
      <w:r>
        <w:rPr>
          <w:noProof/>
        </w:rPr>
        <w:fldChar w:fldCharType="end"/>
      </w:r>
    </w:p>
    <w:p w14:paraId="20F4C41B" w14:textId="77777777"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877B0">
        <w:rPr>
          <w:noProof/>
        </w:rPr>
        <w:t>2</w:t>
      </w:r>
      <w:r>
        <w:rPr>
          <w:noProof/>
        </w:rPr>
        <w:fldChar w:fldCharType="end"/>
      </w:r>
    </w:p>
    <w:p w14:paraId="6914056A" w14:textId="77777777"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877B0">
        <w:rPr>
          <w:noProof/>
        </w:rPr>
        <w:t>2</w:t>
      </w:r>
      <w:r>
        <w:rPr>
          <w:noProof/>
        </w:rPr>
        <w:fldChar w:fldCharType="end"/>
      </w:r>
    </w:p>
    <w:p w14:paraId="4020A9E5" w14:textId="77777777"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877B0">
        <w:rPr>
          <w:noProof/>
        </w:rPr>
        <w:t>2</w:t>
      </w:r>
      <w:r>
        <w:rPr>
          <w:noProof/>
        </w:rPr>
        <w:fldChar w:fldCharType="end"/>
      </w:r>
    </w:p>
    <w:p w14:paraId="40228FBB" w14:textId="77777777"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877B0">
        <w:rPr>
          <w:noProof/>
        </w:rPr>
        <w:t>2</w:t>
      </w:r>
      <w:r>
        <w:rPr>
          <w:noProof/>
        </w:rPr>
        <w:fldChar w:fldCharType="end"/>
      </w:r>
    </w:p>
    <w:p w14:paraId="08F0D519" w14:textId="77777777"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877B0">
        <w:rPr>
          <w:noProof/>
        </w:rPr>
        <w:t>2</w:t>
      </w:r>
      <w:r>
        <w:rPr>
          <w:noProof/>
        </w:rPr>
        <w:fldChar w:fldCharType="end"/>
      </w:r>
    </w:p>
    <w:p w14:paraId="1A2BE398" w14:textId="77777777"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877B0">
        <w:rPr>
          <w:noProof/>
        </w:rPr>
        <w:t>2</w:t>
      </w:r>
      <w:r>
        <w:rPr>
          <w:noProof/>
        </w:rPr>
        <w:fldChar w:fldCharType="end"/>
      </w:r>
    </w:p>
    <w:p w14:paraId="20C70AF3" w14:textId="77777777"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877B0">
        <w:rPr>
          <w:noProof/>
        </w:rPr>
        <w:t>2</w:t>
      </w:r>
      <w:r>
        <w:rPr>
          <w:noProof/>
        </w:rPr>
        <w:fldChar w:fldCharType="end"/>
      </w:r>
    </w:p>
    <w:p w14:paraId="0EFBBFC2" w14:textId="77777777"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877B0">
        <w:rPr>
          <w:noProof/>
        </w:rPr>
        <w:t>2</w:t>
      </w:r>
      <w:r>
        <w:rPr>
          <w:noProof/>
        </w:rPr>
        <w:fldChar w:fldCharType="end"/>
      </w:r>
    </w:p>
    <w:p w14:paraId="6AF820C8" w14:textId="77777777"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877B0">
        <w:rPr>
          <w:noProof/>
        </w:rPr>
        <w:t>2</w:t>
      </w:r>
      <w:r>
        <w:rPr>
          <w:noProof/>
        </w:rPr>
        <w:fldChar w:fldCharType="end"/>
      </w:r>
    </w:p>
    <w:p w14:paraId="4C0E9869" w14:textId="77777777"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877B0">
        <w:rPr>
          <w:noProof/>
        </w:rPr>
        <w:t>2</w:t>
      </w:r>
      <w:r>
        <w:rPr>
          <w:noProof/>
        </w:rPr>
        <w:fldChar w:fldCharType="end"/>
      </w:r>
    </w:p>
    <w:p w14:paraId="66F9C271" w14:textId="77777777"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877B0">
        <w:rPr>
          <w:noProof/>
        </w:rPr>
        <w:t>2</w:t>
      </w:r>
      <w:r>
        <w:rPr>
          <w:noProof/>
        </w:rPr>
        <w:fldChar w:fldCharType="end"/>
      </w:r>
    </w:p>
    <w:p w14:paraId="16A56223" w14:textId="77777777"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877B0">
        <w:rPr>
          <w:noProof/>
        </w:rPr>
        <w:t>2</w:t>
      </w:r>
      <w:r>
        <w:rPr>
          <w:noProof/>
        </w:rPr>
        <w:fldChar w:fldCharType="end"/>
      </w:r>
    </w:p>
    <w:p w14:paraId="61B2A092" w14:textId="77777777"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877B0">
        <w:rPr>
          <w:noProof/>
        </w:rPr>
        <w:t>2</w:t>
      </w:r>
      <w:r>
        <w:rPr>
          <w:noProof/>
        </w:rPr>
        <w:fldChar w:fldCharType="end"/>
      </w:r>
    </w:p>
    <w:p w14:paraId="1CC6E24C" w14:textId="77777777"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877B0">
        <w:rPr>
          <w:noProof/>
        </w:rPr>
        <w:t>2</w:t>
      </w:r>
      <w:r>
        <w:rPr>
          <w:noProof/>
        </w:rPr>
        <w:fldChar w:fldCharType="end"/>
      </w:r>
    </w:p>
    <w:p w14:paraId="14E44E9C" w14:textId="77777777"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877B0">
        <w:rPr>
          <w:noProof/>
        </w:rPr>
        <w:t>2</w:t>
      </w:r>
      <w:r>
        <w:rPr>
          <w:noProof/>
        </w:rPr>
        <w:fldChar w:fldCharType="end"/>
      </w:r>
    </w:p>
    <w:p w14:paraId="15A877B6" w14:textId="77777777"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877B0">
        <w:rPr>
          <w:noProof/>
        </w:rPr>
        <w:t>2</w:t>
      </w:r>
      <w:r>
        <w:rPr>
          <w:noProof/>
        </w:rPr>
        <w:fldChar w:fldCharType="end"/>
      </w:r>
    </w:p>
    <w:p w14:paraId="7B054E11" w14:textId="77777777"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877B0">
        <w:rPr>
          <w:noProof/>
        </w:rPr>
        <w:t>2</w:t>
      </w:r>
      <w:r>
        <w:rPr>
          <w:noProof/>
        </w:rPr>
        <w:fldChar w:fldCharType="end"/>
      </w:r>
    </w:p>
    <w:p w14:paraId="1590D0EC" w14:textId="77777777"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877B0">
        <w:rPr>
          <w:noProof/>
        </w:rPr>
        <w:t>2</w:t>
      </w:r>
      <w:r>
        <w:rPr>
          <w:noProof/>
        </w:rPr>
        <w:fldChar w:fldCharType="end"/>
      </w:r>
    </w:p>
    <w:p w14:paraId="6FABB331" w14:textId="77777777"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877B0">
        <w:rPr>
          <w:noProof/>
        </w:rPr>
        <w:t>2</w:t>
      </w:r>
      <w:r>
        <w:rPr>
          <w:noProof/>
        </w:rPr>
        <w:fldChar w:fldCharType="end"/>
      </w:r>
    </w:p>
    <w:p w14:paraId="29064741" w14:textId="77777777"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877B0">
        <w:rPr>
          <w:noProof/>
        </w:rPr>
        <w:t>2</w:t>
      </w:r>
      <w:r>
        <w:rPr>
          <w:noProof/>
        </w:rPr>
        <w:fldChar w:fldCharType="end"/>
      </w:r>
    </w:p>
    <w:p w14:paraId="70E8442E" w14:textId="77777777"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877B0">
        <w:rPr>
          <w:noProof/>
        </w:rPr>
        <w:t>2</w:t>
      </w:r>
      <w:r>
        <w:rPr>
          <w:noProof/>
        </w:rPr>
        <w:fldChar w:fldCharType="end"/>
      </w:r>
    </w:p>
    <w:p w14:paraId="198C8210" w14:textId="77777777"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877B0">
        <w:rPr>
          <w:noProof/>
        </w:rPr>
        <w:t>2</w:t>
      </w:r>
      <w:r>
        <w:rPr>
          <w:noProof/>
        </w:rPr>
        <w:fldChar w:fldCharType="end"/>
      </w:r>
    </w:p>
    <w:p w14:paraId="3E666246" w14:textId="77777777"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877B0">
        <w:rPr>
          <w:noProof/>
        </w:rPr>
        <w:t>2</w:t>
      </w:r>
      <w:r>
        <w:rPr>
          <w:noProof/>
        </w:rPr>
        <w:fldChar w:fldCharType="end"/>
      </w:r>
    </w:p>
    <w:p w14:paraId="78D4F5B0" w14:textId="77777777"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A877B0">
        <w:rPr>
          <w:noProof/>
        </w:rPr>
        <w:t>2</w:t>
      </w:r>
      <w:r>
        <w:rPr>
          <w:noProof/>
        </w:rPr>
        <w:fldChar w:fldCharType="end"/>
      </w:r>
    </w:p>
    <w:p w14:paraId="1CE24E1C" w14:textId="77777777"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A877B0">
        <w:rPr>
          <w:noProof/>
        </w:rPr>
        <w:t>2</w:t>
      </w:r>
      <w:r>
        <w:rPr>
          <w:noProof/>
        </w:rPr>
        <w:fldChar w:fldCharType="end"/>
      </w:r>
    </w:p>
    <w:p w14:paraId="30DB54AD" w14:textId="77777777"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A877B0">
        <w:rPr>
          <w:noProof/>
        </w:rPr>
        <w:t>2</w:t>
      </w:r>
      <w:r>
        <w:rPr>
          <w:noProof/>
        </w:rPr>
        <w:fldChar w:fldCharType="end"/>
      </w:r>
    </w:p>
    <w:p w14:paraId="694C35C8" w14:textId="77777777"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A877B0">
        <w:rPr>
          <w:noProof/>
        </w:rPr>
        <w:t>2</w:t>
      </w:r>
      <w:r>
        <w:rPr>
          <w:noProof/>
        </w:rPr>
        <w:fldChar w:fldCharType="end"/>
      </w:r>
    </w:p>
    <w:p w14:paraId="2BB817B1"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5071B991" w14:textId="77777777" w:rsidR="00D90EB8" w:rsidRDefault="00D90EB8">
      <w:pPr>
        <w:pStyle w:val="Heading1"/>
        <w:numPr>
          <w:ilvl w:val="0"/>
          <w:numId w:val="3"/>
        </w:numPr>
      </w:pPr>
      <w:bookmarkStart w:id="0" w:name="_Toc498923542"/>
      <w:r>
        <w:rPr>
          <w:rFonts w:hint="eastAsia"/>
        </w:rPr>
        <w:t>简介</w:t>
      </w:r>
      <w:bookmarkEnd w:id="0"/>
    </w:p>
    <w:p w14:paraId="35E8C877" w14:textId="77777777" w:rsidR="00D90EB8" w:rsidRDefault="00D90EB8">
      <w:pPr>
        <w:pStyle w:val="Heading2"/>
        <w:numPr>
          <w:ilvl w:val="1"/>
          <w:numId w:val="3"/>
        </w:numPr>
      </w:pPr>
      <w:bookmarkStart w:id="1" w:name="_Toc498923543"/>
      <w:r>
        <w:rPr>
          <w:rFonts w:hint="eastAsia"/>
        </w:rPr>
        <w:t>目的</w:t>
      </w:r>
      <w:bookmarkEnd w:id="1"/>
    </w:p>
    <w:p w14:paraId="3E5F6070" w14:textId="77777777" w:rsidR="007819AE" w:rsidRDefault="007819AE" w:rsidP="00A30A74">
      <w:pPr>
        <w:spacing w:after="120"/>
        <w:ind w:firstLineChars="200" w:firstLine="400"/>
      </w:pPr>
      <w:r>
        <w:rPr>
          <w:rFonts w:hint="eastAsia"/>
        </w:rPr>
        <w:t>本测试计划文档作为指导此测试项目循序渐进的基础，帮助我们安排合适的资源和进度，避免可能的风险。本文档主要阐述</w:t>
      </w:r>
      <w:proofErr w:type="spellStart"/>
      <w:r w:rsidR="00567F83">
        <w:rPr>
          <w:rFonts w:hint="eastAsia"/>
        </w:rPr>
        <w:t>SQuant</w:t>
      </w:r>
      <w:proofErr w:type="spellEnd"/>
      <w:r w:rsidR="00567F83">
        <w:rPr>
          <w:rFonts w:hint="eastAsia"/>
        </w:rPr>
        <w:t>量化交易</w:t>
      </w:r>
      <w:r w:rsidR="00E70FAE">
        <w:rPr>
          <w:rFonts w:hint="eastAsia"/>
        </w:rPr>
        <w:t>策略</w:t>
      </w:r>
      <w:r w:rsidR="00567F83">
        <w:rPr>
          <w:rFonts w:hint="eastAsia"/>
        </w:rPr>
        <w:t>平台</w:t>
      </w:r>
      <w:r>
        <w:rPr>
          <w:rFonts w:hint="eastAsia"/>
        </w:rPr>
        <w:t>测试过程中的一些细节，为</w:t>
      </w:r>
      <w:r w:rsidR="001E3BD1">
        <w:rPr>
          <w:rFonts w:hint="eastAsia"/>
        </w:rPr>
        <w:t>系统</w:t>
      </w:r>
      <w:r>
        <w:rPr>
          <w:rFonts w:hint="eastAsia"/>
        </w:rPr>
        <w:t>的测试工作提供一个框架和规范：</w:t>
      </w:r>
    </w:p>
    <w:p w14:paraId="6C036F0B" w14:textId="77777777" w:rsidR="007819AE" w:rsidRDefault="007819AE" w:rsidP="00A30A74">
      <w:pPr>
        <w:spacing w:after="120"/>
        <w:ind w:firstLineChars="200" w:firstLine="400"/>
      </w:pPr>
      <w:r>
        <w:rPr>
          <w:rFonts w:hint="eastAsia"/>
        </w:rPr>
        <w:t>1)</w:t>
      </w:r>
      <w:r>
        <w:rPr>
          <w:rFonts w:hint="eastAsia"/>
        </w:rPr>
        <w:tab/>
        <w:t xml:space="preserve">确定项目测试的策略、范围和方法； </w:t>
      </w:r>
    </w:p>
    <w:p w14:paraId="5AC7E857" w14:textId="77777777"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14:paraId="42292873" w14:textId="77777777"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14:paraId="40018B42" w14:textId="77777777"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14:paraId="164847C2" w14:textId="77777777" w:rsidR="007819AE" w:rsidRDefault="007819AE" w:rsidP="00A30A74">
      <w:pPr>
        <w:spacing w:after="120"/>
        <w:ind w:firstLineChars="200" w:firstLine="400"/>
      </w:pPr>
      <w:r>
        <w:rPr>
          <w:rFonts w:hint="eastAsia"/>
        </w:rPr>
        <w:t>5)</w:t>
      </w:r>
      <w:r>
        <w:rPr>
          <w:rFonts w:hint="eastAsia"/>
        </w:rPr>
        <w:tab/>
        <w:t xml:space="preserve">测试工作实施的依据； </w:t>
      </w:r>
    </w:p>
    <w:p w14:paraId="6DF59CB7" w14:textId="77777777"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14:paraId="0289FE03" w14:textId="77777777" w:rsidR="00D90EB8" w:rsidRDefault="00D90EB8">
      <w:pPr>
        <w:pStyle w:val="Heading2"/>
        <w:tabs>
          <w:tab w:val="num" w:pos="360"/>
        </w:tabs>
      </w:pPr>
      <w:bookmarkStart w:id="2" w:name="_Toc498923544"/>
      <w:r>
        <w:rPr>
          <w:rFonts w:hint="eastAsia"/>
        </w:rPr>
        <w:t>背景</w:t>
      </w:r>
      <w:bookmarkEnd w:id="2"/>
    </w:p>
    <w:p w14:paraId="02E2715D" w14:textId="77777777" w:rsidR="00DA4754" w:rsidRDefault="00854E3B" w:rsidP="00A30A74">
      <w:pPr>
        <w:spacing w:after="120"/>
        <w:ind w:firstLineChars="200" w:firstLine="400"/>
      </w:pPr>
      <w:proofErr w:type="spellStart"/>
      <w:r>
        <w:rPr>
          <w:rFonts w:hint="eastAsia"/>
        </w:rPr>
        <w:t>SQuant</w:t>
      </w:r>
      <w:proofErr w:type="spellEnd"/>
      <w:r>
        <w:rPr>
          <w:rFonts w:hint="eastAsia"/>
        </w:rPr>
        <w:t>量化交易</w:t>
      </w:r>
      <w:r w:rsidR="00E70FAE">
        <w:rPr>
          <w:rFonts w:hint="eastAsia"/>
        </w:rPr>
        <w:t>策略</w:t>
      </w:r>
      <w:r>
        <w:rPr>
          <w:rFonts w:hint="eastAsia"/>
        </w:rPr>
        <w:t>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提供行情展示、交易下单、实时风控、算法下单和策略构建等功能。</w:t>
      </w:r>
    </w:p>
    <w:p w14:paraId="4423C013" w14:textId="3026CE77"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w:t>
      </w:r>
      <w:r w:rsidR="00E70FAE">
        <w:rPr>
          <w:rFonts w:hint="eastAsia"/>
        </w:rPr>
        <w:t>二</w:t>
      </w:r>
      <w:r>
        <w:rPr>
          <w:rFonts w:hint="eastAsia"/>
        </w:rPr>
        <w:t>个迭代</w:t>
      </w:r>
      <w:r w:rsidR="006D4518">
        <w:rPr>
          <w:rFonts w:hint="eastAsia"/>
        </w:rPr>
        <w:t>内容</w:t>
      </w:r>
      <w:r>
        <w:rPr>
          <w:rFonts w:hint="eastAsia"/>
        </w:rPr>
        <w:t>对</w:t>
      </w:r>
      <w:r w:rsidR="00F93950">
        <w:rPr>
          <w:rFonts w:hint="eastAsia"/>
        </w:rPr>
        <w:t>策略构架和算法下单</w:t>
      </w:r>
      <w:r w:rsidR="00E70FAE">
        <w:rPr>
          <w:rFonts w:hint="eastAsia"/>
        </w:rPr>
        <w:t>等</w:t>
      </w:r>
      <w:r>
        <w:rPr>
          <w:rFonts w:hint="eastAsia"/>
        </w:rPr>
        <w:t>模块进行测试</w:t>
      </w:r>
      <w:r w:rsidR="009F0A36">
        <w:rPr>
          <w:rFonts w:hint="eastAsia"/>
        </w:rPr>
        <w:t>。</w:t>
      </w:r>
      <w:r w:rsidR="00022984">
        <w:rPr>
          <w:rFonts w:hint="eastAsia"/>
        </w:rPr>
        <w:t>策略构建模块支持用户自定义a</w:t>
      </w:r>
      <w:r w:rsidR="00022984">
        <w:t>lpha</w:t>
      </w:r>
      <w:r w:rsidR="00022984">
        <w:rPr>
          <w:rFonts w:hint="eastAsia"/>
        </w:rPr>
        <w:t>选股策略</w:t>
      </w:r>
      <w:r w:rsidR="00272094">
        <w:rPr>
          <w:rFonts w:hint="eastAsia"/>
        </w:rPr>
        <w:t>，</w:t>
      </w:r>
      <w:r w:rsidR="00022984">
        <w:rPr>
          <w:rFonts w:hint="eastAsia"/>
        </w:rPr>
        <w:t>用户只需要</w:t>
      </w:r>
      <w:r w:rsidR="002205B7">
        <w:rPr>
          <w:rFonts w:hint="eastAsia"/>
        </w:rPr>
        <w:t>选择合适的选股参数，就能通过</w:t>
      </w:r>
      <w:r w:rsidR="00C56DC6">
        <w:rPr>
          <w:rFonts w:hint="eastAsia"/>
        </w:rPr>
        <w:t>我们的平台生成选股策略并进行回测</w:t>
      </w:r>
      <w:r w:rsidR="001E2EC4">
        <w:rPr>
          <w:rFonts w:hint="eastAsia"/>
        </w:rPr>
        <w:t>。</w:t>
      </w:r>
      <w:r w:rsidR="00072A09">
        <w:rPr>
          <w:rFonts w:hint="eastAsia"/>
        </w:rPr>
        <w:t>用户管理功能模块支持对用户的查询、删除、重置密码操作。</w:t>
      </w:r>
    </w:p>
    <w:p w14:paraId="2A8C67B9" w14:textId="77777777" w:rsidR="00D90EB8" w:rsidRDefault="00D90EB8">
      <w:pPr>
        <w:pStyle w:val="Heading2"/>
        <w:tabs>
          <w:tab w:val="num" w:pos="360"/>
        </w:tabs>
      </w:pPr>
      <w:bookmarkStart w:id="3" w:name="_Toc498923545"/>
      <w:r>
        <w:rPr>
          <w:rFonts w:hint="eastAsia"/>
        </w:rPr>
        <w:t>范围</w:t>
      </w:r>
      <w:bookmarkEnd w:id="3"/>
    </w:p>
    <w:p w14:paraId="6773F9B3" w14:textId="77777777" w:rsidR="000640A2" w:rsidRDefault="009C57B7" w:rsidP="003E731C">
      <w:pPr>
        <w:ind w:firstLineChars="200" w:firstLine="400"/>
      </w:pPr>
      <w:r>
        <w:rPr>
          <w:rFonts w:hint="eastAsia"/>
        </w:rPr>
        <w:t>本次测试</w:t>
      </w:r>
      <w:r w:rsidR="00C40AAD">
        <w:rPr>
          <w:rFonts w:hint="eastAsia"/>
        </w:rPr>
        <w:t>针对系统的两个单独模块进行，需要进行</w:t>
      </w:r>
      <w:r w:rsidR="000C0661">
        <w:rPr>
          <w:rFonts w:hint="eastAsia"/>
        </w:rPr>
        <w:t>功能测试</w:t>
      </w:r>
      <w:r w:rsidR="0054521E">
        <w:rPr>
          <w:rFonts w:hint="eastAsia"/>
        </w:rPr>
        <w:t>和可用性测试</w:t>
      </w:r>
      <w:r w:rsidR="000640A2">
        <w:rPr>
          <w:rFonts w:hint="eastAsia"/>
        </w:rPr>
        <w:t>。</w:t>
      </w:r>
    </w:p>
    <w:p w14:paraId="673F2B88" w14:textId="17087EA6" w:rsidR="00A60D95" w:rsidRDefault="006A5BDD" w:rsidP="00A60D95">
      <w:pPr>
        <w:ind w:firstLineChars="200" w:firstLine="400"/>
      </w:pPr>
      <w:r>
        <w:rPr>
          <w:rFonts w:hint="eastAsia"/>
        </w:rPr>
        <w:t>首先</w:t>
      </w:r>
      <w:r w:rsidR="00DE7ED8">
        <w:rPr>
          <w:rFonts w:hint="eastAsia"/>
        </w:rPr>
        <w:t>需</w:t>
      </w:r>
      <w:r>
        <w:rPr>
          <w:rFonts w:hint="eastAsia"/>
        </w:rPr>
        <w:t>要对</w:t>
      </w:r>
      <w:r w:rsidR="003D27AB">
        <w:rPr>
          <w:rFonts w:hint="eastAsia"/>
        </w:rPr>
        <w:t>策略构架和用户管理</w:t>
      </w:r>
      <w:r w:rsidR="00823D12">
        <w:rPr>
          <w:rFonts w:hint="eastAsia"/>
        </w:rPr>
        <w:t>这两个功能模块</w:t>
      </w:r>
      <w:r>
        <w:rPr>
          <w:rFonts w:hint="eastAsia"/>
        </w:rPr>
        <w:t>进行</w:t>
      </w:r>
      <w:r w:rsidR="00823D12">
        <w:rPr>
          <w:rFonts w:hint="eastAsia"/>
        </w:rPr>
        <w:t>功能测试</w:t>
      </w:r>
      <w:r w:rsidR="004C606B">
        <w:rPr>
          <w:rFonts w:hint="eastAsia"/>
        </w:rPr>
        <w:t>，确保其能够</w:t>
      </w:r>
      <w:r w:rsidR="00AB052C">
        <w:rPr>
          <w:rFonts w:hint="eastAsia"/>
        </w:rPr>
        <w:t>准确无误地实现相应的功能</w:t>
      </w:r>
      <w:r w:rsidR="006B2C4B">
        <w:rPr>
          <w:rFonts w:hint="eastAsia"/>
        </w:rPr>
        <w:t>。</w:t>
      </w:r>
      <w:r w:rsidR="008D2FD7">
        <w:rPr>
          <w:rFonts w:hint="eastAsia"/>
        </w:rPr>
        <w:t>而对系统进行可用性测试的主要内容是：由于策略的回测过程和算法的执行过程都需要一定的时间，所以在这段时间内系统要对用户提供足够友好的提示，不能让用户对系统正在进行的动作一无所知</w:t>
      </w:r>
      <w:r w:rsidR="006B2C4B">
        <w:rPr>
          <w:rFonts w:hint="eastAsia"/>
        </w:rPr>
        <w:t>。</w:t>
      </w:r>
    </w:p>
    <w:p w14:paraId="7D75E2A2" w14:textId="77777777" w:rsidR="006B2C4B" w:rsidRPr="00CE5E01" w:rsidRDefault="006B2C4B" w:rsidP="00A60D95">
      <w:pPr>
        <w:ind w:firstLineChars="200" w:firstLine="400"/>
      </w:pPr>
      <w:r>
        <w:rPr>
          <w:rFonts w:hint="eastAsia"/>
        </w:rPr>
        <w:t>另外</w:t>
      </w:r>
      <w:r w:rsidR="005833F8">
        <w:rPr>
          <w:rFonts w:hint="eastAsia"/>
        </w:rPr>
        <w:t>一点</w:t>
      </w:r>
      <w:r w:rsidR="00081B2D">
        <w:rPr>
          <w:rFonts w:hint="eastAsia"/>
        </w:rPr>
        <w:t>是</w:t>
      </w:r>
      <w:r>
        <w:rPr>
          <w:rFonts w:hint="eastAsia"/>
        </w:rPr>
        <w:t>，因为系统还未完全开发完成，</w:t>
      </w:r>
      <w:r w:rsidR="007E2DCC">
        <w:rPr>
          <w:rFonts w:hint="eastAsia"/>
        </w:rPr>
        <w:t>而且不具备投入实际生产使用的条件，</w:t>
      </w:r>
      <w:r>
        <w:rPr>
          <w:rFonts w:hint="eastAsia"/>
        </w:rPr>
        <w:t>所以此次测试计划暂不包含对</w:t>
      </w:r>
      <w:r w:rsidR="005A400D">
        <w:rPr>
          <w:rFonts w:hint="eastAsia"/>
        </w:rPr>
        <w:t>系统</w:t>
      </w:r>
      <w:r w:rsidR="007E2DCC">
        <w:rPr>
          <w:rFonts w:hint="eastAsia"/>
        </w:rPr>
        <w:t>负载能力</w:t>
      </w:r>
      <w:r w:rsidR="005B51A8">
        <w:rPr>
          <w:rFonts w:hint="eastAsia"/>
        </w:rPr>
        <w:t>等</w:t>
      </w:r>
      <w:r w:rsidR="0058600E">
        <w:rPr>
          <w:rFonts w:hint="eastAsia"/>
        </w:rPr>
        <w:t>的测试</w:t>
      </w:r>
      <w:r w:rsidR="005A400D">
        <w:rPr>
          <w:rFonts w:hint="eastAsia"/>
        </w:rPr>
        <w:t>。</w:t>
      </w:r>
    </w:p>
    <w:p w14:paraId="2E846613" w14:textId="77777777" w:rsidR="00D90EB8" w:rsidRDefault="00D90EB8">
      <w:pPr>
        <w:pStyle w:val="Heading2"/>
        <w:numPr>
          <w:ilvl w:val="1"/>
          <w:numId w:val="1"/>
        </w:numPr>
        <w:ind w:left="720" w:hanging="720"/>
      </w:pPr>
      <w:r w:rsidRPr="00D63F69">
        <w:br w:type="page"/>
      </w:r>
      <w:bookmarkStart w:id="4" w:name="_Toc498923546"/>
      <w:r>
        <w:rPr>
          <w:rFonts w:hint="eastAsia"/>
        </w:rPr>
        <w:lastRenderedPageBreak/>
        <w:t>项目标识</w:t>
      </w:r>
      <w:bookmarkEnd w:id="4"/>
    </w:p>
    <w:p w14:paraId="284CBF3F" w14:textId="77777777"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14:paraId="650337B6" w14:textId="77777777" w:rsidTr="00691FF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23518D49" w14:textId="77777777" w:rsidR="00D90EB8" w:rsidRDefault="00D90EB8">
            <w:pPr>
              <w:pStyle w:val="10"/>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0AA5E23E" w14:textId="77777777" w:rsidR="00D90EB8" w:rsidRDefault="00D90EB8">
            <w:pPr>
              <w:pStyle w:val="10"/>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8E52B42" w14:textId="77777777" w:rsidR="00D90EB8" w:rsidRDefault="00D90EB8">
            <w:pPr>
              <w:pStyle w:val="10"/>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solid" w:color="FFFF00" w:fill="auto"/>
          </w:tcPr>
          <w:p w14:paraId="2AB94870" w14:textId="77777777" w:rsidR="00D90EB8" w:rsidRDefault="00D90EB8">
            <w:pPr>
              <w:pStyle w:val="10"/>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solid" w:color="FFFF00" w:fill="auto"/>
          </w:tcPr>
          <w:p w14:paraId="211CB2C7" w14:textId="77777777" w:rsidR="00D90EB8" w:rsidRDefault="00D90EB8">
            <w:pPr>
              <w:pStyle w:val="10"/>
              <w:jc w:val="center"/>
              <w:rPr>
                <w:lang w:val="en-US"/>
              </w:rPr>
            </w:pPr>
            <w:r>
              <w:rPr>
                <w:rFonts w:hint="eastAsia"/>
                <w:b/>
                <w:lang w:val="en-US"/>
              </w:rPr>
              <w:t>备注</w:t>
            </w:r>
          </w:p>
        </w:tc>
      </w:tr>
      <w:tr w:rsidR="00D90EB8" w14:paraId="63E352DB"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477D1C88" w14:textId="77777777" w:rsidR="00D90EB8" w:rsidRDefault="00D90EB8">
            <w:pPr>
              <w:pStyle w:val="10"/>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25BC57F6" w14:textId="77777777" w:rsidR="00D90EB8" w:rsidRDefault="00826BB7">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58747F1"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71DFBEA4" w14:textId="77777777" w:rsidR="00D90EB8" w:rsidRDefault="00691FF9">
            <w:pPr>
              <w:pStyle w:val="10"/>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14:paraId="2FA18E78" w14:textId="77777777" w:rsidR="00D90EB8" w:rsidRDefault="00D90EB8">
            <w:pPr>
              <w:pStyle w:val="10"/>
            </w:pPr>
          </w:p>
        </w:tc>
      </w:tr>
      <w:tr w:rsidR="00D90EB8" w14:paraId="466A634B"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22EE7D6B" w14:textId="77777777" w:rsidR="00D90EB8" w:rsidRDefault="00D90EB8">
            <w:pPr>
              <w:pStyle w:val="10"/>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324E2DE4"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C434A42"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3C84BC4A" w14:textId="77777777" w:rsidR="00D90EB8" w:rsidRDefault="00691FF9">
            <w:pPr>
              <w:pStyle w:val="10"/>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14:paraId="4B383587" w14:textId="77777777" w:rsidR="00D90EB8" w:rsidRDefault="00D90EB8">
            <w:pPr>
              <w:pStyle w:val="10"/>
            </w:pPr>
          </w:p>
        </w:tc>
      </w:tr>
      <w:tr w:rsidR="00D90EB8" w14:paraId="37EF26B5"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7A70199F" w14:textId="77777777" w:rsidR="00D90EB8" w:rsidRDefault="00D90EB8">
            <w:pPr>
              <w:pStyle w:val="10"/>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993DFC0"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8FB8D4E"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568F141" w14:textId="77777777" w:rsidR="00D90EB8" w:rsidRDefault="00DC1659">
            <w:pPr>
              <w:pStyle w:val="10"/>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14:paraId="05FC37A3" w14:textId="77777777" w:rsidR="00D90EB8" w:rsidRDefault="00941EEE">
            <w:pPr>
              <w:pStyle w:val="10"/>
            </w:pPr>
            <w:r>
              <w:rPr>
                <w:rFonts w:hint="eastAsia"/>
              </w:rPr>
              <w:t>没有</w:t>
            </w:r>
            <w:r w:rsidR="00477295">
              <w:rPr>
                <w:rFonts w:hint="eastAsia"/>
              </w:rPr>
              <w:t>集中</w:t>
            </w:r>
            <w:r>
              <w:rPr>
                <w:rFonts w:hint="eastAsia"/>
              </w:rPr>
              <w:t>编写成文</w:t>
            </w:r>
            <w:r w:rsidR="009E3182">
              <w:rPr>
                <w:rFonts w:hint="eastAsia"/>
              </w:rPr>
              <w:t>，主要体现在代码中</w:t>
            </w:r>
          </w:p>
        </w:tc>
      </w:tr>
      <w:tr w:rsidR="00D90EB8" w14:paraId="048BE33D"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6CACB3F6" w14:textId="77777777" w:rsidR="00D90EB8" w:rsidRDefault="00D90EB8">
            <w:pPr>
              <w:pStyle w:val="10"/>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880C5C6"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F301BDD"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33A9CC72" w14:textId="77777777" w:rsidR="00D90EB8" w:rsidRDefault="00DC1659">
            <w:pPr>
              <w:pStyle w:val="10"/>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14:paraId="1414FF1E" w14:textId="77777777" w:rsidR="00D90EB8" w:rsidRDefault="00D90EB8">
            <w:pPr>
              <w:pStyle w:val="10"/>
            </w:pPr>
          </w:p>
        </w:tc>
      </w:tr>
    </w:tbl>
    <w:p w14:paraId="05995DA0" w14:textId="77777777" w:rsidR="00D90EB8" w:rsidRDefault="00D90EB8">
      <w:pPr>
        <w:pStyle w:val="10"/>
      </w:pPr>
    </w:p>
    <w:p w14:paraId="67A97B05" w14:textId="77777777" w:rsidR="00D90EB8" w:rsidRDefault="00D90EB8">
      <w:pPr>
        <w:pStyle w:val="Heading1"/>
        <w:numPr>
          <w:ilvl w:val="0"/>
          <w:numId w:val="2"/>
        </w:numPr>
      </w:pPr>
      <w:r>
        <w:br w:type="page"/>
      </w:r>
      <w:bookmarkStart w:id="5" w:name="_Toc498923547"/>
      <w:r>
        <w:rPr>
          <w:rFonts w:hint="eastAsia"/>
        </w:rPr>
        <w:lastRenderedPageBreak/>
        <w:t>测试需求</w:t>
      </w:r>
      <w:bookmarkEnd w:id="5"/>
    </w:p>
    <w:p w14:paraId="6BE15BFC" w14:textId="77777777"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14:paraId="3F92C556" w14:textId="77777777" w:rsidR="002B3288" w:rsidRDefault="00B0065D" w:rsidP="002B3288">
      <w:pPr>
        <w:pStyle w:val="Heading2"/>
        <w:numPr>
          <w:ilvl w:val="1"/>
          <w:numId w:val="1"/>
        </w:numPr>
        <w:ind w:left="720" w:hanging="720"/>
      </w:pPr>
      <w:r>
        <w:rPr>
          <w:rFonts w:hint="eastAsia"/>
        </w:rPr>
        <w:t>功能测试</w:t>
      </w:r>
    </w:p>
    <w:p w14:paraId="7CA95891" w14:textId="77777777" w:rsidR="00B27905" w:rsidRDefault="00B27905" w:rsidP="00B27905">
      <w:pPr>
        <w:ind w:left="400"/>
      </w:pPr>
      <w:r>
        <w:rPr>
          <w:rFonts w:hint="eastAsia"/>
        </w:rPr>
        <w:t>验证用户管理功能的正确性</w:t>
      </w:r>
    </w:p>
    <w:p w14:paraId="07B7BB33" w14:textId="77777777" w:rsidR="00B27905" w:rsidRDefault="00334179" w:rsidP="00B27905">
      <w:pPr>
        <w:ind w:left="400"/>
      </w:pPr>
      <w:r>
        <w:rPr>
          <w:rFonts w:hint="eastAsia"/>
        </w:rPr>
        <w:t>验证系统</w:t>
      </w:r>
      <w:r w:rsidR="008C4945">
        <w:rPr>
          <w:rFonts w:hint="eastAsia"/>
        </w:rPr>
        <w:t>策略构建和回测</w:t>
      </w:r>
      <w:r>
        <w:rPr>
          <w:rFonts w:hint="eastAsia"/>
        </w:rPr>
        <w:t>功能的正确性</w:t>
      </w:r>
      <w:r w:rsidR="009C1537">
        <w:rPr>
          <w:rFonts w:hint="eastAsia"/>
        </w:rPr>
        <w:t>。</w:t>
      </w:r>
    </w:p>
    <w:p w14:paraId="2F8CC624" w14:textId="77777777" w:rsidR="008161E5" w:rsidRDefault="00B615C7" w:rsidP="008161E5">
      <w:pPr>
        <w:pStyle w:val="Heading2"/>
        <w:numPr>
          <w:ilvl w:val="1"/>
          <w:numId w:val="1"/>
        </w:numPr>
        <w:ind w:left="720" w:hanging="720"/>
      </w:pPr>
      <w:r>
        <w:rPr>
          <w:rFonts w:hint="eastAsia"/>
        </w:rPr>
        <w:t>用户界面</w:t>
      </w:r>
      <w:r w:rsidR="008161E5">
        <w:rPr>
          <w:rFonts w:hint="eastAsia"/>
        </w:rPr>
        <w:t>测试</w:t>
      </w:r>
    </w:p>
    <w:p w14:paraId="469A1C48" w14:textId="77777777"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14:paraId="213BE1C1" w14:textId="77777777" w:rsidR="00FB2645" w:rsidRDefault="00963089" w:rsidP="00FB2645">
      <w:pPr>
        <w:pStyle w:val="Heading2"/>
        <w:numPr>
          <w:ilvl w:val="1"/>
          <w:numId w:val="1"/>
        </w:numPr>
        <w:ind w:left="720" w:hanging="720"/>
      </w:pPr>
      <w:r>
        <w:rPr>
          <w:rFonts w:hint="eastAsia"/>
        </w:rPr>
        <w:t>可用性</w:t>
      </w:r>
      <w:r w:rsidR="00FB2645">
        <w:rPr>
          <w:rFonts w:hint="eastAsia"/>
        </w:rPr>
        <w:t>测试</w:t>
      </w:r>
    </w:p>
    <w:p w14:paraId="11507CA9" w14:textId="77777777" w:rsidR="00FB2645" w:rsidRDefault="002C7FD2" w:rsidP="00F56B70">
      <w:pPr>
        <w:spacing w:after="120"/>
        <w:ind w:firstLineChars="200" w:firstLine="400"/>
      </w:pPr>
      <w:r>
        <w:rPr>
          <w:rFonts w:hint="eastAsia"/>
        </w:rPr>
        <w:t>验证</w:t>
      </w:r>
      <w:r w:rsidR="00963089">
        <w:rPr>
          <w:rFonts w:hint="eastAsia"/>
        </w:rPr>
        <w:t>系统在用户等待时间内是否能给出友好的</w:t>
      </w:r>
      <w:bookmarkStart w:id="6" w:name="_GoBack"/>
      <w:bookmarkEnd w:id="6"/>
      <w:r w:rsidR="00963089">
        <w:rPr>
          <w:rFonts w:hint="eastAsia"/>
        </w:rPr>
        <w:t>提示</w:t>
      </w:r>
      <w:r>
        <w:rPr>
          <w:rFonts w:hint="eastAsia"/>
        </w:rPr>
        <w:t>。</w:t>
      </w:r>
    </w:p>
    <w:p w14:paraId="57CB272D" w14:textId="77777777" w:rsidR="00D90EB8" w:rsidRDefault="00D90EB8" w:rsidP="00037C33">
      <w:pPr>
        <w:pStyle w:val="Heading1"/>
        <w:numPr>
          <w:ilvl w:val="0"/>
          <w:numId w:val="3"/>
        </w:numPr>
        <w:ind w:hanging="360"/>
      </w:pPr>
      <w:r>
        <w:br w:type="page"/>
      </w:r>
      <w:bookmarkStart w:id="7" w:name="_Toc498923548"/>
      <w:r>
        <w:rPr>
          <w:rFonts w:hint="eastAsia"/>
        </w:rPr>
        <w:lastRenderedPageBreak/>
        <w:t>测试策略</w:t>
      </w:r>
      <w:bookmarkEnd w:id="7"/>
    </w:p>
    <w:p w14:paraId="27AAC3A3" w14:textId="77777777" w:rsidR="00165D71" w:rsidRPr="00165D71" w:rsidRDefault="00165D71" w:rsidP="00165D71">
      <w:pPr>
        <w:spacing w:after="120"/>
        <w:ind w:firstLineChars="200" w:firstLine="400"/>
      </w:pPr>
      <w:bookmarkStart w:id="8" w:name="_Toc498923549"/>
      <w:r w:rsidRPr="00165D71">
        <w:rPr>
          <w:rFonts w:hint="eastAsia"/>
        </w:rPr>
        <w:t>上一节“测试要求”描述了</w:t>
      </w:r>
      <w:r w:rsidR="007F3E0F">
        <w:rPr>
          <w:rFonts w:hint="eastAsia"/>
        </w:rPr>
        <w:t>系统</w:t>
      </w:r>
      <w:r w:rsidR="00AE46D0">
        <w:rPr>
          <w:rFonts w:hint="eastAsia"/>
        </w:rPr>
        <w:t>中需要被</w:t>
      </w:r>
      <w:r w:rsidR="007F3E0F">
        <w:rPr>
          <w:rFonts w:hint="eastAsia"/>
        </w:rPr>
        <w:t>测试的内容</w:t>
      </w:r>
      <w:r w:rsidR="00A0006D">
        <w:rPr>
          <w:rFonts w:hint="eastAsia"/>
        </w:rPr>
        <w:t>，这一节中将描述他们如何被测试</w:t>
      </w:r>
      <w:r w:rsidR="005E03D5">
        <w:rPr>
          <w:rFonts w:hint="eastAsia"/>
        </w:rPr>
        <w:t>，使用的测试</w:t>
      </w:r>
      <w:r w:rsidR="009E5726">
        <w:rPr>
          <w:rFonts w:hint="eastAsia"/>
        </w:rPr>
        <w:t>策略</w:t>
      </w:r>
      <w:r w:rsidR="005E03D5">
        <w:rPr>
          <w:rFonts w:hint="eastAsia"/>
        </w:rPr>
        <w:t>在一定程度上</w:t>
      </w:r>
      <w:r w:rsidR="00A1175E">
        <w:rPr>
          <w:rFonts w:hint="eastAsia"/>
        </w:rPr>
        <w:t>是</w:t>
      </w:r>
      <w:r w:rsidR="005E03D5">
        <w:rPr>
          <w:rFonts w:hint="eastAsia"/>
        </w:rPr>
        <w:t>通用的。</w:t>
      </w:r>
    </w:p>
    <w:p w14:paraId="5D201955" w14:textId="77777777" w:rsidR="000F2CA2" w:rsidRPr="002F1593" w:rsidRDefault="00D90EB8" w:rsidP="00663F3C">
      <w:pPr>
        <w:pStyle w:val="Heading2"/>
        <w:numPr>
          <w:ilvl w:val="1"/>
          <w:numId w:val="1"/>
        </w:numPr>
        <w:ind w:left="720" w:hanging="720"/>
      </w:pPr>
      <w:r>
        <w:rPr>
          <w:rFonts w:hint="eastAsia"/>
        </w:rPr>
        <w:t>测试类型</w:t>
      </w:r>
      <w:bookmarkEnd w:id="8"/>
    </w:p>
    <w:p w14:paraId="3378B8E8" w14:textId="77777777" w:rsidR="00D90EB8" w:rsidRDefault="00D90EB8">
      <w:pPr>
        <w:pStyle w:val="Heading3"/>
        <w:numPr>
          <w:ilvl w:val="2"/>
          <w:numId w:val="1"/>
        </w:numPr>
      </w:pPr>
      <w:bookmarkStart w:id="9" w:name="_Toc498923551"/>
      <w:r>
        <w:rPr>
          <w:rFonts w:hint="eastAsia"/>
        </w:rPr>
        <w:t>功能测试</w:t>
      </w:r>
      <w:bookmarkEnd w:id="9"/>
    </w:p>
    <w:p w14:paraId="395A6CC1" w14:textId="77777777" w:rsidR="007E4FB7" w:rsidRPr="007E4FB7" w:rsidRDefault="004D0F3C" w:rsidP="00E64BA5">
      <w:pPr>
        <w:spacing w:after="120"/>
        <w:ind w:firstLineChars="200" w:firstLine="400"/>
      </w:pPr>
      <w:r>
        <w:rPr>
          <w:rFonts w:hint="eastAsia"/>
        </w:rPr>
        <w:t>功能测试需要验证本次迭代实现的两个主要模块在功能上的正确性，我们需要</w:t>
      </w:r>
      <w:r w:rsidR="002F2CB8">
        <w:rPr>
          <w:rFonts w:hint="eastAsia"/>
        </w:rPr>
        <w:t>通过执行设计完善的测试用例来保证它们的执行流程和结果的正确性</w:t>
      </w:r>
      <w:r w:rsidR="007E4FB7" w:rsidRPr="00847954">
        <w:rPr>
          <w:rFonts w:hint="eastAsia"/>
        </w:rPr>
        <w:t>：</w:t>
      </w:r>
    </w:p>
    <w:p w14:paraId="5D0B0519" w14:textId="77777777" w:rsidR="00D90EB8" w:rsidRDefault="00D90EB8" w:rsidP="00EE70D4">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78C0DE1" w14:textId="77777777">
        <w:trPr>
          <w:cantSplit/>
        </w:trPr>
        <w:tc>
          <w:tcPr>
            <w:tcW w:w="2211" w:type="dxa"/>
          </w:tcPr>
          <w:p w14:paraId="0ACF79E2" w14:textId="77777777" w:rsidR="00D90EB8" w:rsidRDefault="00D90EB8">
            <w:pPr>
              <w:pStyle w:val="10"/>
            </w:pPr>
            <w:r>
              <w:rPr>
                <w:rFonts w:hint="eastAsia"/>
                <w:lang w:val="en-US"/>
              </w:rPr>
              <w:t>测试目标：</w:t>
            </w:r>
          </w:p>
        </w:tc>
        <w:tc>
          <w:tcPr>
            <w:tcW w:w="6627" w:type="dxa"/>
          </w:tcPr>
          <w:p w14:paraId="548398DC" w14:textId="54E9B9CC" w:rsidR="00D90EB8" w:rsidRDefault="00170557" w:rsidP="00ED7BE3">
            <w:pPr>
              <w:spacing w:after="120"/>
              <w:ind w:firstLineChars="200" w:firstLine="400"/>
            </w:pPr>
            <w:r>
              <w:rPr>
                <w:rFonts w:hint="eastAsia"/>
              </w:rPr>
              <w:t>确保</w:t>
            </w:r>
            <w:r w:rsidR="00F93950">
              <w:rPr>
                <w:rFonts w:hint="eastAsia"/>
              </w:rPr>
              <w:t>策略构</w:t>
            </w:r>
            <w:r w:rsidR="00A73427">
              <w:rPr>
                <w:rFonts w:hint="eastAsia"/>
              </w:rPr>
              <w:t>建</w:t>
            </w:r>
            <w:r w:rsidR="0078577F">
              <w:rPr>
                <w:rFonts w:hint="eastAsia"/>
              </w:rPr>
              <w:t>和用户管理</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14:paraId="6832B4C8" w14:textId="77777777">
        <w:trPr>
          <w:cantSplit/>
        </w:trPr>
        <w:tc>
          <w:tcPr>
            <w:tcW w:w="2211" w:type="dxa"/>
          </w:tcPr>
          <w:p w14:paraId="32FD6866" w14:textId="77777777" w:rsidR="00D90EB8" w:rsidRDefault="00D90EB8">
            <w:pPr>
              <w:pStyle w:val="10"/>
            </w:pPr>
            <w:r>
              <w:rPr>
                <w:rFonts w:hint="eastAsia"/>
                <w:lang w:val="en-US"/>
              </w:rPr>
              <w:t>方法：</w:t>
            </w:r>
          </w:p>
        </w:tc>
        <w:tc>
          <w:tcPr>
            <w:tcW w:w="6627" w:type="dxa"/>
          </w:tcPr>
          <w:p w14:paraId="3E9AEDF7" w14:textId="77777777"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14:paraId="58A7FF8F" w14:textId="77777777" w:rsidR="008E1291" w:rsidRPr="008E1291" w:rsidRDefault="008E1291" w:rsidP="00860D79">
            <w:pPr>
              <w:pStyle w:val="ListParagraph"/>
              <w:numPr>
                <w:ilvl w:val="0"/>
                <w:numId w:val="19"/>
              </w:numPr>
              <w:spacing w:after="120"/>
              <w:ind w:firstLineChars="0"/>
            </w:pPr>
            <w:r w:rsidRPr="008E1291">
              <w:rPr>
                <w:rFonts w:hint="eastAsia"/>
              </w:rPr>
              <w:t>使用有效数据时会出现预期结果。</w:t>
            </w:r>
          </w:p>
          <w:p w14:paraId="40040131" w14:textId="77777777" w:rsidR="008E1291" w:rsidRPr="008E1291" w:rsidRDefault="008E1291" w:rsidP="00860D79">
            <w:pPr>
              <w:pStyle w:val="ListParagraph"/>
              <w:numPr>
                <w:ilvl w:val="0"/>
                <w:numId w:val="19"/>
              </w:numPr>
              <w:spacing w:after="120"/>
              <w:ind w:firstLineChars="0"/>
            </w:pPr>
            <w:r w:rsidRPr="008E1291">
              <w:rPr>
                <w:rFonts w:hint="eastAsia"/>
              </w:rPr>
              <w:t>使用无效数据时会显示相应的错误/警告消息。</w:t>
            </w:r>
          </w:p>
          <w:p w14:paraId="74AE9262" w14:textId="77777777" w:rsidR="00D90EB8" w:rsidRPr="00860D79" w:rsidRDefault="008E1291" w:rsidP="00860D79">
            <w:pPr>
              <w:pStyle w:val="ListParagraph"/>
              <w:numPr>
                <w:ilvl w:val="0"/>
                <w:numId w:val="19"/>
              </w:numPr>
              <w:spacing w:after="120"/>
              <w:ind w:firstLineChars="0"/>
              <w:rPr>
                <w:rFonts w:hAnsi="Symbol" w:hint="eastAsia"/>
              </w:rPr>
            </w:pPr>
            <w:r w:rsidRPr="008E1291">
              <w:rPr>
                <w:rFonts w:hint="eastAsia"/>
              </w:rPr>
              <w:t>每个业务规则都已正确应用。</w:t>
            </w:r>
          </w:p>
        </w:tc>
      </w:tr>
      <w:tr w:rsidR="00D90EB8" w14:paraId="4F2D43E5" w14:textId="77777777">
        <w:trPr>
          <w:cantSplit/>
        </w:trPr>
        <w:tc>
          <w:tcPr>
            <w:tcW w:w="2211" w:type="dxa"/>
          </w:tcPr>
          <w:p w14:paraId="7C4E4E2B" w14:textId="77777777" w:rsidR="00D90EB8" w:rsidRDefault="00D90EB8">
            <w:pPr>
              <w:pStyle w:val="10"/>
            </w:pPr>
            <w:r>
              <w:rPr>
                <w:rFonts w:hint="eastAsia"/>
                <w:lang w:val="en-US"/>
              </w:rPr>
              <w:t>完成标准：</w:t>
            </w:r>
          </w:p>
        </w:tc>
        <w:tc>
          <w:tcPr>
            <w:tcW w:w="6627" w:type="dxa"/>
          </w:tcPr>
          <w:p w14:paraId="6319CEF1" w14:textId="77777777" w:rsidR="00D90EB8" w:rsidRDefault="00036F03" w:rsidP="009A0C37">
            <w:pPr>
              <w:pStyle w:val="ListParagraph"/>
              <w:numPr>
                <w:ilvl w:val="0"/>
                <w:numId w:val="19"/>
              </w:numPr>
              <w:spacing w:after="120"/>
              <w:ind w:firstLineChars="0"/>
            </w:pPr>
            <w:r>
              <w:rPr>
                <w:rFonts w:hint="eastAsia"/>
              </w:rPr>
              <w:t>所有测试已经执行</w:t>
            </w:r>
          </w:p>
          <w:p w14:paraId="7024CF2F" w14:textId="77777777" w:rsidR="00036F03" w:rsidRDefault="00036F03" w:rsidP="009A0C37">
            <w:pPr>
              <w:pStyle w:val="ListParagraph"/>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14:paraId="37243DFA" w14:textId="77777777">
        <w:trPr>
          <w:cantSplit/>
        </w:trPr>
        <w:tc>
          <w:tcPr>
            <w:tcW w:w="2211" w:type="dxa"/>
          </w:tcPr>
          <w:p w14:paraId="169291EB" w14:textId="77777777" w:rsidR="00D90EB8" w:rsidRDefault="00D90EB8">
            <w:pPr>
              <w:pStyle w:val="10"/>
            </w:pPr>
            <w:r>
              <w:rPr>
                <w:rFonts w:hint="eastAsia"/>
                <w:lang w:val="en-US"/>
              </w:rPr>
              <w:t>需考虑的特殊事项：</w:t>
            </w:r>
          </w:p>
        </w:tc>
        <w:tc>
          <w:tcPr>
            <w:tcW w:w="6627" w:type="dxa"/>
          </w:tcPr>
          <w:p w14:paraId="0FF4A32A" w14:textId="77777777" w:rsidR="00D90EB8" w:rsidRDefault="00A91715" w:rsidP="00A91715">
            <w:pPr>
              <w:spacing w:after="120"/>
              <w:ind w:firstLineChars="200" w:firstLine="400"/>
            </w:pPr>
            <w:r>
              <w:rPr>
                <w:rFonts w:hint="eastAsia"/>
              </w:rPr>
              <w:t>无</w:t>
            </w:r>
            <w:r w:rsidRPr="00A91715">
              <w:rPr>
                <w:rFonts w:hint="eastAsia"/>
              </w:rPr>
              <w:t>。</w:t>
            </w:r>
          </w:p>
        </w:tc>
      </w:tr>
    </w:tbl>
    <w:p w14:paraId="046A70BF" w14:textId="77777777" w:rsidR="00C52ED6" w:rsidRPr="00C52ED6" w:rsidRDefault="00C52ED6" w:rsidP="00C52ED6">
      <w:pPr>
        <w:keepLines/>
        <w:widowControl/>
      </w:pPr>
      <w:bookmarkStart w:id="10" w:name="_Toc498923553"/>
    </w:p>
    <w:p w14:paraId="02740976" w14:textId="77777777" w:rsidR="00D90EB8" w:rsidRDefault="00D90EB8">
      <w:pPr>
        <w:pStyle w:val="Heading3"/>
        <w:tabs>
          <w:tab w:val="num" w:pos="360"/>
        </w:tabs>
      </w:pPr>
      <w:r>
        <w:rPr>
          <w:rFonts w:hint="eastAsia"/>
        </w:rPr>
        <w:t>用户界面测试</w:t>
      </w:r>
      <w:bookmarkEnd w:id="10"/>
    </w:p>
    <w:p w14:paraId="389B9E94" w14:textId="77777777"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14:paraId="451F5BC6" w14:textId="77777777" w:rsidR="00D90EB8" w:rsidRDefault="00D90EB8" w:rsidP="00622AFD">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E1C540C" w14:textId="77777777">
        <w:trPr>
          <w:cantSplit/>
        </w:trPr>
        <w:tc>
          <w:tcPr>
            <w:tcW w:w="2211" w:type="dxa"/>
          </w:tcPr>
          <w:p w14:paraId="5F109AC3" w14:textId="77777777" w:rsidR="00D90EB8" w:rsidRDefault="00D90EB8">
            <w:pPr>
              <w:pStyle w:val="10"/>
            </w:pPr>
            <w:r>
              <w:rPr>
                <w:rFonts w:hint="eastAsia"/>
                <w:lang w:val="en-US"/>
              </w:rPr>
              <w:t>测试目标：</w:t>
            </w:r>
          </w:p>
        </w:tc>
        <w:tc>
          <w:tcPr>
            <w:tcW w:w="6627" w:type="dxa"/>
          </w:tcPr>
          <w:p w14:paraId="1B0E10E5" w14:textId="77777777" w:rsidR="00D90EB8" w:rsidRDefault="00D90EB8" w:rsidP="00F4784E">
            <w:pPr>
              <w:spacing w:after="120"/>
              <w:ind w:firstLineChars="200" w:firstLine="400"/>
            </w:pPr>
            <w:r>
              <w:rPr>
                <w:rFonts w:hint="eastAsia"/>
              </w:rPr>
              <w:t>核实以下内容：</w:t>
            </w:r>
          </w:p>
          <w:p w14:paraId="05AAE3CE" w14:textId="77777777"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r w:rsidR="00A73427">
              <w:rPr>
                <w:rFonts w:hint="eastAsia"/>
              </w:rPr>
              <w:t>，同时用户能够在页面上得到友好的</w:t>
            </w:r>
            <w:r w:rsidR="00D10F8B">
              <w:rPr>
                <w:rFonts w:hint="eastAsia"/>
              </w:rPr>
              <w:t>提示</w:t>
            </w:r>
            <w:r w:rsidR="008C2689">
              <w:rPr>
                <w:rFonts w:hint="eastAsia"/>
              </w:rPr>
              <w:t>。</w:t>
            </w:r>
          </w:p>
          <w:p w14:paraId="07F21BAC" w14:textId="77777777"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14:paraId="28A0F628" w14:textId="77777777">
        <w:trPr>
          <w:cantSplit/>
        </w:trPr>
        <w:tc>
          <w:tcPr>
            <w:tcW w:w="2211" w:type="dxa"/>
          </w:tcPr>
          <w:p w14:paraId="4FD143E6" w14:textId="77777777" w:rsidR="00D90EB8" w:rsidRDefault="00D90EB8">
            <w:pPr>
              <w:pStyle w:val="10"/>
            </w:pPr>
            <w:r>
              <w:rPr>
                <w:rFonts w:hint="eastAsia"/>
                <w:lang w:val="en-US"/>
              </w:rPr>
              <w:t>方法：</w:t>
            </w:r>
          </w:p>
        </w:tc>
        <w:tc>
          <w:tcPr>
            <w:tcW w:w="6627" w:type="dxa"/>
          </w:tcPr>
          <w:p w14:paraId="2A26ABFE" w14:textId="77777777" w:rsidR="00D90EB8" w:rsidRPr="00854ABC" w:rsidRDefault="00854ABC" w:rsidP="00854ABC">
            <w:pPr>
              <w:pStyle w:val="ListParagraph"/>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14:paraId="0CECCDDF" w14:textId="77777777">
        <w:trPr>
          <w:cantSplit/>
        </w:trPr>
        <w:tc>
          <w:tcPr>
            <w:tcW w:w="2211" w:type="dxa"/>
          </w:tcPr>
          <w:p w14:paraId="42102FED" w14:textId="77777777" w:rsidR="00D90EB8" w:rsidRDefault="00D90EB8">
            <w:pPr>
              <w:pStyle w:val="10"/>
            </w:pPr>
            <w:r>
              <w:rPr>
                <w:rFonts w:hint="eastAsia"/>
                <w:lang w:val="en-US"/>
              </w:rPr>
              <w:t>完成标准：</w:t>
            </w:r>
          </w:p>
        </w:tc>
        <w:tc>
          <w:tcPr>
            <w:tcW w:w="6627" w:type="dxa"/>
          </w:tcPr>
          <w:p w14:paraId="020B774F" w14:textId="77777777"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14:paraId="32F5B170" w14:textId="77777777">
        <w:trPr>
          <w:cantSplit/>
        </w:trPr>
        <w:tc>
          <w:tcPr>
            <w:tcW w:w="2211" w:type="dxa"/>
          </w:tcPr>
          <w:p w14:paraId="73A29204" w14:textId="77777777" w:rsidR="00D90EB8" w:rsidRDefault="00D90EB8">
            <w:pPr>
              <w:pStyle w:val="10"/>
            </w:pPr>
            <w:r>
              <w:rPr>
                <w:rFonts w:hint="eastAsia"/>
                <w:lang w:val="en-US"/>
              </w:rPr>
              <w:t>需考虑的特殊事项：</w:t>
            </w:r>
          </w:p>
        </w:tc>
        <w:tc>
          <w:tcPr>
            <w:tcW w:w="6627" w:type="dxa"/>
          </w:tcPr>
          <w:p w14:paraId="3EC8A884" w14:textId="77777777" w:rsidR="00D90EB8" w:rsidRDefault="008445C8" w:rsidP="00FE14CD">
            <w:pPr>
              <w:spacing w:after="120"/>
              <w:ind w:firstLineChars="200" w:firstLine="400"/>
            </w:pPr>
            <w:r>
              <w:rPr>
                <w:rFonts w:hint="eastAsia"/>
              </w:rPr>
              <w:t>无。</w:t>
            </w:r>
          </w:p>
        </w:tc>
      </w:tr>
    </w:tbl>
    <w:p w14:paraId="16A4D53B" w14:textId="77777777" w:rsidR="00D10F97" w:rsidRPr="00D10F97" w:rsidRDefault="00D10F97" w:rsidP="00D10F97">
      <w:pPr>
        <w:keepLines/>
        <w:widowControl/>
      </w:pPr>
      <w:bookmarkStart w:id="11" w:name="_Toc498923554"/>
    </w:p>
    <w:p w14:paraId="4C94ED1C" w14:textId="77777777" w:rsidR="00D90EB8" w:rsidRDefault="006850DC">
      <w:pPr>
        <w:pStyle w:val="Heading3"/>
        <w:tabs>
          <w:tab w:val="num" w:pos="360"/>
        </w:tabs>
      </w:pPr>
      <w:r>
        <w:rPr>
          <w:rFonts w:hint="eastAsia"/>
        </w:rPr>
        <w:t>可用性</w:t>
      </w:r>
      <w:r w:rsidR="00D90EB8">
        <w:rPr>
          <w:rFonts w:hint="eastAsia"/>
        </w:rPr>
        <w:t>评价</w:t>
      </w:r>
      <w:bookmarkEnd w:id="11"/>
    </w:p>
    <w:p w14:paraId="08591940" w14:textId="77777777" w:rsidR="00A02395" w:rsidRPr="00A02395" w:rsidRDefault="00A02395" w:rsidP="00CF3ECC">
      <w:pPr>
        <w:spacing w:after="120"/>
        <w:ind w:firstLineChars="200" w:firstLine="400"/>
      </w:pPr>
      <w:r>
        <w:rPr>
          <w:rFonts w:hint="eastAsia"/>
        </w:rPr>
        <w:t>由于</w:t>
      </w:r>
      <w:r w:rsidR="008D2205">
        <w:rPr>
          <w:rFonts w:hint="eastAsia"/>
        </w:rPr>
        <w:t>策略回测过程和下单算法的执行过程都需要一定的时间，这个时间当然远远超过了用户可以忍受的等待时间范围，</w:t>
      </w:r>
      <w:r w:rsidR="005247A6">
        <w:rPr>
          <w:rFonts w:hint="eastAsia"/>
        </w:rPr>
        <w:t>所以需要测试系统在这段时间内能否给予用户友好的提示是十分关键的</w:t>
      </w:r>
      <w:r w:rsidR="003E0E41">
        <w:rPr>
          <w:rFonts w:hint="eastAsia"/>
        </w:rPr>
        <w:t>。</w:t>
      </w:r>
    </w:p>
    <w:p w14:paraId="5D2A6A10" w14:textId="77777777" w:rsidR="00D90EB8" w:rsidRDefault="00D90EB8">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83BA637" w14:textId="77777777">
        <w:trPr>
          <w:cantSplit/>
        </w:trPr>
        <w:tc>
          <w:tcPr>
            <w:tcW w:w="2211" w:type="dxa"/>
          </w:tcPr>
          <w:p w14:paraId="3F33E265" w14:textId="77777777" w:rsidR="00D90EB8" w:rsidRDefault="00D90EB8">
            <w:pPr>
              <w:pStyle w:val="10"/>
            </w:pPr>
            <w:r>
              <w:rPr>
                <w:rFonts w:hint="eastAsia"/>
                <w:lang w:val="en-US"/>
              </w:rPr>
              <w:lastRenderedPageBreak/>
              <w:t>测试目标：</w:t>
            </w:r>
          </w:p>
        </w:tc>
        <w:tc>
          <w:tcPr>
            <w:tcW w:w="6627" w:type="dxa"/>
          </w:tcPr>
          <w:p w14:paraId="44811CD3" w14:textId="77777777" w:rsidR="00D90EB8" w:rsidRDefault="00E25A3E" w:rsidP="00FE4F8D">
            <w:pPr>
              <w:spacing w:after="120"/>
              <w:ind w:firstLineChars="200" w:firstLine="400"/>
            </w:pPr>
            <w:r>
              <w:rPr>
                <w:rFonts w:hint="eastAsia"/>
              </w:rPr>
              <w:t>系统在用户等待时间内给出友好提示</w:t>
            </w:r>
            <w:r w:rsidR="000548AE">
              <w:rPr>
                <w:rFonts w:hint="eastAsia"/>
              </w:rPr>
              <w:t>。</w:t>
            </w:r>
          </w:p>
        </w:tc>
      </w:tr>
      <w:tr w:rsidR="00D90EB8" w14:paraId="7F8F16B9" w14:textId="77777777">
        <w:trPr>
          <w:cantSplit/>
        </w:trPr>
        <w:tc>
          <w:tcPr>
            <w:tcW w:w="2211" w:type="dxa"/>
          </w:tcPr>
          <w:p w14:paraId="13646479" w14:textId="77777777" w:rsidR="00D90EB8" w:rsidRDefault="00D90EB8">
            <w:pPr>
              <w:pStyle w:val="10"/>
            </w:pPr>
            <w:r>
              <w:rPr>
                <w:rFonts w:hint="eastAsia"/>
                <w:lang w:val="en-US"/>
              </w:rPr>
              <w:t>方法：</w:t>
            </w:r>
          </w:p>
        </w:tc>
        <w:tc>
          <w:tcPr>
            <w:tcW w:w="6627" w:type="dxa"/>
          </w:tcPr>
          <w:p w14:paraId="0D6F3D4B" w14:textId="77777777" w:rsidR="00D90EB8" w:rsidRPr="00E25A3E" w:rsidRDefault="00186E78" w:rsidP="00186E78">
            <w:pPr>
              <w:pStyle w:val="ListParagraph"/>
              <w:numPr>
                <w:ilvl w:val="0"/>
                <w:numId w:val="19"/>
              </w:numPr>
              <w:spacing w:after="120"/>
              <w:ind w:firstLineChars="0"/>
            </w:pPr>
            <w:r>
              <w:rPr>
                <w:rFonts w:hint="eastAsia"/>
              </w:rPr>
              <w:t>使用人工进行验证</w:t>
            </w:r>
            <w:r w:rsidR="009243C6">
              <w:rPr>
                <w:rFonts w:hint="eastAsia"/>
              </w:rPr>
              <w:t>，每次验证过程重复三遍即可</w:t>
            </w:r>
            <w:r w:rsidR="0005738B" w:rsidRPr="0005738B">
              <w:rPr>
                <w:rFonts w:hint="eastAsia"/>
              </w:rPr>
              <w:t>。</w:t>
            </w:r>
          </w:p>
        </w:tc>
      </w:tr>
      <w:tr w:rsidR="00D90EB8" w14:paraId="7BA57BD7" w14:textId="77777777">
        <w:trPr>
          <w:cantSplit/>
        </w:trPr>
        <w:tc>
          <w:tcPr>
            <w:tcW w:w="2211" w:type="dxa"/>
          </w:tcPr>
          <w:p w14:paraId="2F67A50E" w14:textId="77777777" w:rsidR="00D90EB8" w:rsidRDefault="00D90EB8">
            <w:pPr>
              <w:pStyle w:val="10"/>
            </w:pPr>
            <w:r>
              <w:rPr>
                <w:rFonts w:hint="eastAsia"/>
                <w:lang w:val="en-US"/>
              </w:rPr>
              <w:t>完成标准：</w:t>
            </w:r>
          </w:p>
        </w:tc>
        <w:tc>
          <w:tcPr>
            <w:tcW w:w="6627" w:type="dxa"/>
          </w:tcPr>
          <w:p w14:paraId="3633C8A7" w14:textId="77777777" w:rsidR="00D90EB8" w:rsidRPr="009C464F" w:rsidRDefault="004F3D61" w:rsidP="00BA3B19">
            <w:pPr>
              <w:spacing w:after="120"/>
              <w:ind w:firstLineChars="200" w:firstLine="400"/>
            </w:pPr>
            <w:r>
              <w:rPr>
                <w:rFonts w:hint="eastAsia"/>
              </w:rPr>
              <w:t>系统能在每一次执行过程中给出响应的提示</w:t>
            </w:r>
            <w:r w:rsidR="00CD438E">
              <w:rPr>
                <w:rFonts w:hint="eastAsia"/>
              </w:rPr>
              <w:t>。</w:t>
            </w:r>
          </w:p>
        </w:tc>
      </w:tr>
      <w:tr w:rsidR="00D90EB8" w14:paraId="00D663BF" w14:textId="77777777">
        <w:trPr>
          <w:cantSplit/>
        </w:trPr>
        <w:tc>
          <w:tcPr>
            <w:tcW w:w="2211" w:type="dxa"/>
          </w:tcPr>
          <w:p w14:paraId="168CEAC2" w14:textId="77777777" w:rsidR="00D90EB8" w:rsidRDefault="00D90EB8">
            <w:pPr>
              <w:pStyle w:val="10"/>
            </w:pPr>
            <w:r>
              <w:rPr>
                <w:rFonts w:hint="eastAsia"/>
                <w:lang w:val="en-US"/>
              </w:rPr>
              <w:t>需考虑的特殊事项：</w:t>
            </w:r>
          </w:p>
        </w:tc>
        <w:tc>
          <w:tcPr>
            <w:tcW w:w="6627" w:type="dxa"/>
          </w:tcPr>
          <w:p w14:paraId="3716CD7F" w14:textId="77777777" w:rsidR="00D90EB8" w:rsidRDefault="00640459" w:rsidP="005235B9">
            <w:pPr>
              <w:spacing w:after="120"/>
              <w:ind w:firstLineChars="200" w:firstLine="400"/>
            </w:pPr>
            <w:r>
              <w:rPr>
                <w:rFonts w:hint="eastAsia"/>
              </w:rPr>
              <w:t>无</w:t>
            </w:r>
            <w:r w:rsidR="00897EAD">
              <w:rPr>
                <w:rFonts w:hint="eastAsia"/>
              </w:rPr>
              <w:t>。</w:t>
            </w:r>
          </w:p>
        </w:tc>
      </w:tr>
    </w:tbl>
    <w:p w14:paraId="3BBD4B5D" w14:textId="77777777" w:rsidR="00640459" w:rsidRPr="00640459" w:rsidRDefault="00640459" w:rsidP="00640459">
      <w:pPr>
        <w:keepLines/>
        <w:widowControl/>
      </w:pPr>
      <w:bookmarkStart w:id="12" w:name="_Toc498923562"/>
    </w:p>
    <w:p w14:paraId="6800F25F" w14:textId="77777777" w:rsidR="00D90EB8" w:rsidRDefault="00D90EB8">
      <w:pPr>
        <w:pStyle w:val="Heading2"/>
        <w:tabs>
          <w:tab w:val="num" w:pos="360"/>
        </w:tabs>
      </w:pPr>
      <w:r>
        <w:rPr>
          <w:rFonts w:hint="eastAsia"/>
        </w:rPr>
        <w:t>工具</w:t>
      </w:r>
      <w:bookmarkEnd w:id="12"/>
    </w:p>
    <w:p w14:paraId="075F05AD" w14:textId="77777777" w:rsidR="00D90EB8" w:rsidRDefault="00D90EB8" w:rsidP="00053E43">
      <w:pPr>
        <w:pStyle w:val="BodyText"/>
        <w:ind w:left="0" w:firstLineChars="200" w:firstLine="400"/>
      </w:pPr>
      <w:r>
        <w:rPr>
          <w:rFonts w:hint="eastAsia"/>
        </w:rPr>
        <w:t>此</w:t>
      </w:r>
      <w:r w:rsidR="00053E43">
        <w:rPr>
          <w:rFonts w:hint="eastAsia"/>
        </w:rPr>
        <w:t>次测试</w:t>
      </w:r>
      <w:r>
        <w:rPr>
          <w:rFonts w:hint="eastAsia"/>
        </w:rPr>
        <w:t>将使用以下工具：</w:t>
      </w:r>
    </w:p>
    <w:p w14:paraId="6369652F" w14:textId="77777777" w:rsidR="00D90EB8" w:rsidRDefault="00D90EB8">
      <w:pPr>
        <w:pStyle w:val="BodyText"/>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1DE67C01" w14:textId="77777777" w:rsidTr="006B61BB">
        <w:tc>
          <w:tcPr>
            <w:tcW w:w="3060" w:type="dxa"/>
          </w:tcPr>
          <w:p w14:paraId="5D5BA3C6" w14:textId="77777777" w:rsidR="00D90EB8" w:rsidRDefault="00D90EB8">
            <w:pPr>
              <w:pStyle w:val="10"/>
            </w:pPr>
          </w:p>
        </w:tc>
        <w:tc>
          <w:tcPr>
            <w:tcW w:w="2358" w:type="dxa"/>
          </w:tcPr>
          <w:p w14:paraId="1FA6CBC2" w14:textId="77777777" w:rsidR="00D90EB8" w:rsidRDefault="00D90EB8">
            <w:pPr>
              <w:pStyle w:val="10"/>
              <w:jc w:val="center"/>
            </w:pPr>
            <w:r>
              <w:rPr>
                <w:rFonts w:hint="eastAsia"/>
                <w:lang w:val="en-US"/>
              </w:rPr>
              <w:t>工具</w:t>
            </w:r>
          </w:p>
        </w:tc>
        <w:tc>
          <w:tcPr>
            <w:tcW w:w="3150" w:type="dxa"/>
          </w:tcPr>
          <w:p w14:paraId="5CE3895F" w14:textId="77777777" w:rsidR="00D90EB8" w:rsidRDefault="00D90EB8">
            <w:pPr>
              <w:pStyle w:val="10"/>
              <w:jc w:val="center"/>
            </w:pPr>
            <w:r>
              <w:rPr>
                <w:rFonts w:hint="eastAsia"/>
                <w:lang w:val="en-US"/>
              </w:rPr>
              <w:t>厂商</w:t>
            </w:r>
            <w:r>
              <w:rPr>
                <w:lang w:val="en-US"/>
              </w:rPr>
              <w:t>/</w:t>
            </w:r>
            <w:r>
              <w:rPr>
                <w:rFonts w:hint="eastAsia"/>
                <w:lang w:val="en-US"/>
              </w:rPr>
              <w:t>自行研制</w:t>
            </w:r>
          </w:p>
        </w:tc>
        <w:tc>
          <w:tcPr>
            <w:tcW w:w="900" w:type="dxa"/>
          </w:tcPr>
          <w:p w14:paraId="2019EEAF" w14:textId="77777777" w:rsidR="00D90EB8" w:rsidRDefault="00D90EB8">
            <w:pPr>
              <w:pStyle w:val="10"/>
              <w:jc w:val="center"/>
            </w:pPr>
            <w:r>
              <w:rPr>
                <w:rFonts w:hint="eastAsia"/>
                <w:lang w:val="en-US"/>
              </w:rPr>
              <w:t>版本</w:t>
            </w:r>
          </w:p>
        </w:tc>
      </w:tr>
      <w:tr w:rsidR="00D90EB8" w14:paraId="093E4A46" w14:textId="77777777" w:rsidTr="006B61BB">
        <w:tc>
          <w:tcPr>
            <w:tcW w:w="3060" w:type="dxa"/>
            <w:tcBorders>
              <w:top w:val="nil"/>
            </w:tcBorders>
          </w:tcPr>
          <w:p w14:paraId="2E2FF055" w14:textId="77777777" w:rsidR="00D90EB8" w:rsidRDefault="001F2BD3">
            <w:pPr>
              <w:pStyle w:val="10"/>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14:paraId="0023A8AD" w14:textId="77777777" w:rsidR="00D90EB8" w:rsidRPr="009E3DED" w:rsidRDefault="009E3DED">
            <w:pPr>
              <w:pStyle w:val="10"/>
              <w:jc w:val="center"/>
            </w:pPr>
            <w:r>
              <w:rPr>
                <w:rFonts w:hint="eastAsia"/>
              </w:rPr>
              <w:t>Ju</w:t>
            </w:r>
            <w:r>
              <w:t>nit</w:t>
            </w:r>
            <w:r w:rsidR="00F25A1D">
              <w:t>4</w:t>
            </w:r>
          </w:p>
        </w:tc>
        <w:tc>
          <w:tcPr>
            <w:tcW w:w="3150" w:type="dxa"/>
            <w:tcBorders>
              <w:top w:val="nil"/>
            </w:tcBorders>
          </w:tcPr>
          <w:p w14:paraId="730AA65F" w14:textId="77777777" w:rsidR="00D90EB8" w:rsidRDefault="001D306F">
            <w:pPr>
              <w:pStyle w:val="10"/>
              <w:jc w:val="center"/>
            </w:pPr>
            <w:r>
              <w:rPr>
                <w:rFonts w:hint="eastAsia"/>
              </w:rPr>
              <w:t>u</w:t>
            </w:r>
            <w:r>
              <w:t>nk</w:t>
            </w:r>
            <w:r w:rsidR="005E3A7B">
              <w:t>nown</w:t>
            </w:r>
          </w:p>
        </w:tc>
        <w:tc>
          <w:tcPr>
            <w:tcW w:w="900" w:type="dxa"/>
            <w:tcBorders>
              <w:top w:val="nil"/>
            </w:tcBorders>
          </w:tcPr>
          <w:p w14:paraId="7A9D8D2F" w14:textId="77777777" w:rsidR="00D90EB8" w:rsidRDefault="00F25A1D">
            <w:pPr>
              <w:pStyle w:val="10"/>
              <w:jc w:val="center"/>
            </w:pPr>
            <w:r w:rsidRPr="00F25A1D">
              <w:t>4.8.2</w:t>
            </w:r>
          </w:p>
        </w:tc>
      </w:tr>
      <w:tr w:rsidR="00D90EB8" w14:paraId="3BFD0E9F" w14:textId="77777777" w:rsidTr="006B61BB">
        <w:tc>
          <w:tcPr>
            <w:tcW w:w="3060" w:type="dxa"/>
          </w:tcPr>
          <w:p w14:paraId="35B41F32" w14:textId="77777777" w:rsidR="00D90EB8" w:rsidRDefault="00D90EB8">
            <w:pPr>
              <w:pStyle w:val="10"/>
            </w:pPr>
            <w:r>
              <w:rPr>
                <w:rFonts w:hint="eastAsia"/>
                <w:lang w:val="en-US"/>
              </w:rPr>
              <w:t>用于功能性测试的</w:t>
            </w:r>
            <w:r>
              <w:rPr>
                <w:lang w:val="en-US"/>
              </w:rPr>
              <w:t xml:space="preserve"> ASQ </w:t>
            </w:r>
            <w:r>
              <w:rPr>
                <w:rFonts w:hint="eastAsia"/>
                <w:lang w:val="en-US"/>
              </w:rPr>
              <w:t>工具</w:t>
            </w:r>
          </w:p>
        </w:tc>
        <w:tc>
          <w:tcPr>
            <w:tcW w:w="2358" w:type="dxa"/>
          </w:tcPr>
          <w:p w14:paraId="5A1D8ABE" w14:textId="77777777" w:rsidR="00D90EB8" w:rsidRDefault="006E0BB1">
            <w:pPr>
              <w:pStyle w:val="10"/>
              <w:jc w:val="center"/>
            </w:pPr>
            <w:r>
              <w:rPr>
                <w:rFonts w:hint="eastAsia"/>
              </w:rPr>
              <w:t>\</w:t>
            </w:r>
          </w:p>
        </w:tc>
        <w:tc>
          <w:tcPr>
            <w:tcW w:w="3150" w:type="dxa"/>
          </w:tcPr>
          <w:p w14:paraId="3A608319" w14:textId="77777777" w:rsidR="00D90EB8" w:rsidRDefault="006E0BB1">
            <w:pPr>
              <w:pStyle w:val="10"/>
              <w:jc w:val="center"/>
            </w:pPr>
            <w:r>
              <w:rPr>
                <w:rFonts w:hint="eastAsia"/>
              </w:rPr>
              <w:t>\</w:t>
            </w:r>
          </w:p>
        </w:tc>
        <w:tc>
          <w:tcPr>
            <w:tcW w:w="900" w:type="dxa"/>
          </w:tcPr>
          <w:p w14:paraId="23923B63" w14:textId="77777777" w:rsidR="00D90EB8" w:rsidRDefault="006E0BB1">
            <w:pPr>
              <w:pStyle w:val="10"/>
              <w:jc w:val="center"/>
            </w:pPr>
            <w:r>
              <w:rPr>
                <w:rFonts w:hint="eastAsia"/>
              </w:rPr>
              <w:t>\</w:t>
            </w:r>
          </w:p>
        </w:tc>
      </w:tr>
      <w:tr w:rsidR="00D90EB8" w14:paraId="5F52B7D0" w14:textId="77777777" w:rsidTr="006B61BB">
        <w:tc>
          <w:tcPr>
            <w:tcW w:w="3060" w:type="dxa"/>
          </w:tcPr>
          <w:p w14:paraId="7626B270" w14:textId="77777777" w:rsidR="00D90EB8" w:rsidRDefault="00D90EB8">
            <w:pPr>
              <w:pStyle w:val="10"/>
            </w:pPr>
            <w:r>
              <w:rPr>
                <w:rFonts w:hint="eastAsia"/>
                <w:lang w:val="en-US"/>
              </w:rPr>
              <w:t>测试覆盖监测器或评价器</w:t>
            </w:r>
          </w:p>
        </w:tc>
        <w:tc>
          <w:tcPr>
            <w:tcW w:w="2358" w:type="dxa"/>
          </w:tcPr>
          <w:p w14:paraId="45987A3C" w14:textId="77777777" w:rsidR="00D90EB8" w:rsidRDefault="00F25A1D">
            <w:pPr>
              <w:pStyle w:val="10"/>
              <w:jc w:val="center"/>
            </w:pPr>
            <w:r>
              <w:rPr>
                <w:rFonts w:hint="eastAsia"/>
              </w:rPr>
              <w:t>E</w:t>
            </w:r>
            <w:r>
              <w:t>MMA</w:t>
            </w:r>
          </w:p>
        </w:tc>
        <w:tc>
          <w:tcPr>
            <w:tcW w:w="3150" w:type="dxa"/>
          </w:tcPr>
          <w:p w14:paraId="059619E8" w14:textId="77777777" w:rsidR="00D90EB8" w:rsidRDefault="00E05C62">
            <w:pPr>
              <w:pStyle w:val="10"/>
              <w:jc w:val="center"/>
            </w:pPr>
            <w:r>
              <w:rPr>
                <w:rFonts w:hint="eastAsia"/>
              </w:rPr>
              <w:t>u</w:t>
            </w:r>
            <w:r>
              <w:t>nknown</w:t>
            </w:r>
          </w:p>
        </w:tc>
        <w:tc>
          <w:tcPr>
            <w:tcW w:w="900" w:type="dxa"/>
          </w:tcPr>
          <w:p w14:paraId="6A6C7F0B" w14:textId="77777777" w:rsidR="00D90EB8" w:rsidRDefault="00E748BC">
            <w:pPr>
              <w:pStyle w:val="10"/>
              <w:jc w:val="center"/>
            </w:pPr>
            <w:r>
              <w:rPr>
                <w:rFonts w:hint="eastAsia"/>
              </w:rPr>
              <w:t>1</w:t>
            </w:r>
            <w:r>
              <w:t>.4.3</w:t>
            </w:r>
          </w:p>
        </w:tc>
      </w:tr>
    </w:tbl>
    <w:p w14:paraId="03629935" w14:textId="77777777" w:rsidR="001A58A1" w:rsidRDefault="00D90EB8" w:rsidP="001A58A1">
      <w:pPr>
        <w:pStyle w:val="Heading1"/>
        <w:numPr>
          <w:ilvl w:val="0"/>
          <w:numId w:val="1"/>
        </w:numPr>
        <w:tabs>
          <w:tab w:val="num" w:pos="360"/>
        </w:tabs>
      </w:pPr>
      <w:r>
        <w:br w:type="page"/>
      </w:r>
      <w:bookmarkStart w:id="13" w:name="_Toc530337918"/>
      <w:r w:rsidR="001A58A1">
        <w:rPr>
          <w:rFonts w:hint="eastAsia"/>
        </w:rPr>
        <w:lastRenderedPageBreak/>
        <w:t>资源</w:t>
      </w:r>
      <w:bookmarkEnd w:id="13"/>
    </w:p>
    <w:p w14:paraId="789C3648" w14:textId="77777777" w:rsidR="001A58A1" w:rsidRDefault="001A58A1" w:rsidP="001A58A1">
      <w:pPr>
        <w:pStyle w:val="Heading2"/>
        <w:numPr>
          <w:ilvl w:val="1"/>
          <w:numId w:val="1"/>
        </w:numPr>
        <w:tabs>
          <w:tab w:val="num" w:pos="360"/>
        </w:tabs>
      </w:pPr>
      <w:bookmarkStart w:id="14" w:name="_Toc530337919"/>
      <w:r>
        <w:rPr>
          <w:rFonts w:hint="eastAsia"/>
        </w:rPr>
        <w:t>角色</w:t>
      </w:r>
      <w:bookmarkEnd w:id="14"/>
    </w:p>
    <w:p w14:paraId="1BDB528F" w14:textId="77777777" w:rsidR="001A58A1" w:rsidRDefault="001A58A1" w:rsidP="001A58A1">
      <w:pPr>
        <w:pStyle w:val="BodyText"/>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A58A1" w14:paraId="7FBF0AEC" w14:textId="77777777" w:rsidTr="008D4F8C">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47FAE8BA" w14:textId="77777777" w:rsidR="001A58A1" w:rsidRDefault="001A58A1" w:rsidP="008D4F8C">
            <w:pPr>
              <w:pStyle w:val="10"/>
              <w:jc w:val="center"/>
            </w:pPr>
            <w:r>
              <w:rPr>
                <w:rFonts w:hint="eastAsia"/>
                <w:lang w:val="en-US"/>
              </w:rPr>
              <w:t>人力资源</w:t>
            </w:r>
          </w:p>
        </w:tc>
      </w:tr>
      <w:tr w:rsidR="001A58A1" w14:paraId="729EE088" w14:textId="77777777" w:rsidTr="008D4F8C">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5F12FA64" w14:textId="77777777" w:rsidR="001A58A1" w:rsidRDefault="001A58A1" w:rsidP="008D4F8C">
            <w:pPr>
              <w:pStyle w:val="10"/>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761CB580" w14:textId="77777777" w:rsidR="001A58A1" w:rsidRDefault="001A58A1" w:rsidP="008D4F8C">
            <w:pPr>
              <w:pStyle w:val="10"/>
              <w:jc w:val="center"/>
            </w:pPr>
            <w:r>
              <w:rPr>
                <w:rFonts w:hint="eastAsia"/>
                <w:lang w:val="en-US"/>
              </w:rPr>
              <w:t>推荐的最少资源</w:t>
            </w:r>
          </w:p>
          <w:p w14:paraId="466BF446" w14:textId="77777777" w:rsidR="001A58A1" w:rsidRDefault="001A58A1" w:rsidP="008D4F8C">
            <w:pPr>
              <w:pStyle w:val="10"/>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86F62D" w14:textId="77777777" w:rsidR="001A58A1" w:rsidRDefault="001A58A1" w:rsidP="008D4F8C">
            <w:pPr>
              <w:pStyle w:val="10"/>
              <w:jc w:val="center"/>
            </w:pPr>
            <w:r>
              <w:rPr>
                <w:rFonts w:hint="eastAsia"/>
                <w:lang w:val="en-US"/>
              </w:rPr>
              <w:t>具体职责或注释</w:t>
            </w:r>
          </w:p>
        </w:tc>
      </w:tr>
      <w:tr w:rsidR="001A58A1" w14:paraId="193E3DE3" w14:textId="77777777" w:rsidTr="008D4F8C">
        <w:trPr>
          <w:cantSplit/>
        </w:trPr>
        <w:tc>
          <w:tcPr>
            <w:tcW w:w="2448" w:type="dxa"/>
            <w:tcBorders>
              <w:top w:val="single" w:sz="6" w:space="0" w:color="auto"/>
              <w:left w:val="single" w:sz="6" w:space="0" w:color="auto"/>
              <w:right w:val="single" w:sz="6" w:space="0" w:color="auto"/>
            </w:tcBorders>
          </w:tcPr>
          <w:p w14:paraId="5418A67C" w14:textId="77777777" w:rsidR="001A58A1" w:rsidRDefault="001A58A1" w:rsidP="008D4F8C">
            <w:pPr>
              <w:pStyle w:val="10"/>
            </w:pPr>
            <w:r>
              <w:rPr>
                <w:rFonts w:hint="eastAsia"/>
                <w:lang w:val="en-US"/>
              </w:rPr>
              <w:t>测试设计员</w:t>
            </w:r>
          </w:p>
          <w:p w14:paraId="50B7BE3C" w14:textId="77777777" w:rsidR="001A58A1" w:rsidRDefault="001A58A1" w:rsidP="008D4F8C">
            <w:pPr>
              <w:pStyle w:val="10"/>
            </w:pPr>
          </w:p>
        </w:tc>
        <w:tc>
          <w:tcPr>
            <w:tcW w:w="2700" w:type="dxa"/>
            <w:tcBorders>
              <w:top w:val="single" w:sz="6" w:space="0" w:color="auto"/>
              <w:left w:val="single" w:sz="6" w:space="0" w:color="auto"/>
              <w:bottom w:val="single" w:sz="6" w:space="0" w:color="auto"/>
              <w:right w:val="single" w:sz="6" w:space="0" w:color="auto"/>
            </w:tcBorders>
          </w:tcPr>
          <w:p w14:paraId="3409DFCF" w14:textId="77777777" w:rsidR="001A58A1" w:rsidRDefault="001A58A1" w:rsidP="008D4F8C">
            <w:pPr>
              <w:pStyle w:val="10"/>
            </w:pPr>
            <w:r>
              <w:rPr>
                <w:rFonts w:hint="eastAsia"/>
              </w:rPr>
              <w:t>罗金宏</w:t>
            </w:r>
          </w:p>
          <w:p w14:paraId="79DBE422" w14:textId="77777777" w:rsidR="001A58A1" w:rsidRDefault="001A58A1" w:rsidP="008D4F8C">
            <w:pPr>
              <w:pStyle w:val="10"/>
            </w:pPr>
            <w:r>
              <w:rPr>
                <w:rFonts w:hint="eastAsia"/>
              </w:rPr>
              <w:t>郭成</w:t>
            </w:r>
          </w:p>
          <w:p w14:paraId="03CBE7B0" w14:textId="77777777" w:rsidR="001A58A1" w:rsidRDefault="001A58A1" w:rsidP="008D4F8C">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4083FDD0" w14:textId="77777777" w:rsidR="001A58A1" w:rsidRDefault="001A58A1" w:rsidP="008D4F8C">
            <w:pPr>
              <w:pStyle w:val="10"/>
            </w:pPr>
            <w:r>
              <w:rPr>
                <w:rFonts w:hint="eastAsia"/>
                <w:lang w:val="en-US"/>
              </w:rPr>
              <w:t>确定测试用例、确定测试用例的优先级并实施测试用例。</w:t>
            </w:r>
          </w:p>
          <w:p w14:paraId="22ACFB37" w14:textId="77777777" w:rsidR="001A58A1" w:rsidRDefault="001A58A1" w:rsidP="008D4F8C">
            <w:pPr>
              <w:pStyle w:val="10"/>
            </w:pPr>
            <w:r>
              <w:rPr>
                <w:rFonts w:hint="eastAsia"/>
                <w:lang w:val="en-US"/>
              </w:rPr>
              <w:t>职责：</w:t>
            </w:r>
          </w:p>
          <w:p w14:paraId="612E40F9" w14:textId="77777777" w:rsidR="001A58A1" w:rsidRDefault="001A58A1" w:rsidP="001A58A1">
            <w:pPr>
              <w:pStyle w:val="10"/>
              <w:numPr>
                <w:ilvl w:val="0"/>
                <w:numId w:val="5"/>
              </w:numPr>
            </w:pPr>
            <w:r>
              <w:rPr>
                <w:rFonts w:hint="eastAsia"/>
                <w:lang w:val="en-US"/>
              </w:rPr>
              <w:t>生成测试计划</w:t>
            </w:r>
          </w:p>
          <w:p w14:paraId="467F820C" w14:textId="77777777" w:rsidR="001A58A1" w:rsidRDefault="001A58A1" w:rsidP="001A58A1">
            <w:pPr>
              <w:pStyle w:val="10"/>
              <w:numPr>
                <w:ilvl w:val="0"/>
                <w:numId w:val="5"/>
              </w:numPr>
            </w:pPr>
            <w:r>
              <w:rPr>
                <w:rFonts w:hint="eastAsia"/>
                <w:lang w:val="en-US"/>
              </w:rPr>
              <w:t>生成测试模型</w:t>
            </w:r>
          </w:p>
          <w:p w14:paraId="24ACEE49" w14:textId="77777777" w:rsidR="001A58A1" w:rsidRDefault="001A58A1" w:rsidP="001A58A1">
            <w:pPr>
              <w:pStyle w:val="10"/>
              <w:numPr>
                <w:ilvl w:val="0"/>
                <w:numId w:val="5"/>
              </w:numPr>
            </w:pPr>
            <w:r>
              <w:rPr>
                <w:rFonts w:hint="eastAsia"/>
                <w:lang w:val="en-US"/>
              </w:rPr>
              <w:t>评估测试工作的有效性</w:t>
            </w:r>
          </w:p>
        </w:tc>
      </w:tr>
      <w:tr w:rsidR="001A58A1" w14:paraId="4FA3792D" w14:textId="77777777" w:rsidTr="008D4F8C">
        <w:trPr>
          <w:cantSplit/>
          <w:trHeight w:val="40"/>
        </w:trPr>
        <w:tc>
          <w:tcPr>
            <w:tcW w:w="2448" w:type="dxa"/>
            <w:tcBorders>
              <w:top w:val="single" w:sz="6" w:space="0" w:color="auto"/>
              <w:left w:val="single" w:sz="6" w:space="0" w:color="auto"/>
              <w:bottom w:val="single" w:sz="6" w:space="0" w:color="auto"/>
              <w:right w:val="single" w:sz="6" w:space="0" w:color="auto"/>
            </w:tcBorders>
          </w:tcPr>
          <w:p w14:paraId="03D8FF5E" w14:textId="77777777" w:rsidR="001A58A1" w:rsidRDefault="001A58A1" w:rsidP="008D4F8C">
            <w:pPr>
              <w:pStyle w:val="10"/>
            </w:pPr>
            <w:r>
              <w:rPr>
                <w:rFonts w:hint="eastAsia"/>
                <w:lang w:val="en-US"/>
              </w:rPr>
              <w:t>测试员</w:t>
            </w:r>
          </w:p>
        </w:tc>
        <w:tc>
          <w:tcPr>
            <w:tcW w:w="2700" w:type="dxa"/>
            <w:tcBorders>
              <w:top w:val="single" w:sz="6" w:space="0" w:color="auto"/>
              <w:bottom w:val="single" w:sz="6" w:space="0" w:color="auto"/>
              <w:right w:val="single" w:sz="6" w:space="0" w:color="auto"/>
            </w:tcBorders>
          </w:tcPr>
          <w:p w14:paraId="36C95AB8" w14:textId="77777777" w:rsidR="001A58A1" w:rsidRDefault="001A58A1" w:rsidP="008D4F8C">
            <w:pPr>
              <w:pStyle w:val="10"/>
            </w:pPr>
            <w:r>
              <w:rPr>
                <w:rFonts w:hint="eastAsia"/>
              </w:rPr>
              <w:t>罗金宏</w:t>
            </w:r>
          </w:p>
          <w:p w14:paraId="65AA06B4" w14:textId="77777777" w:rsidR="001A58A1" w:rsidRDefault="001A58A1" w:rsidP="008D4F8C">
            <w:pPr>
              <w:pStyle w:val="10"/>
            </w:pPr>
            <w:r>
              <w:rPr>
                <w:rFonts w:hint="eastAsia"/>
              </w:rPr>
              <w:t>郭成</w:t>
            </w:r>
          </w:p>
          <w:p w14:paraId="46D01AA1" w14:textId="77777777" w:rsidR="001A58A1" w:rsidRDefault="001A58A1" w:rsidP="008D4F8C">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389A7A44" w14:textId="77777777" w:rsidR="001A58A1" w:rsidRDefault="001A58A1" w:rsidP="008D4F8C">
            <w:pPr>
              <w:pStyle w:val="10"/>
            </w:pPr>
            <w:r>
              <w:rPr>
                <w:rFonts w:hint="eastAsia"/>
                <w:lang w:val="en-US"/>
              </w:rPr>
              <w:t>执行测试。</w:t>
            </w:r>
          </w:p>
          <w:p w14:paraId="19514C23" w14:textId="77777777" w:rsidR="001A58A1" w:rsidRDefault="001A58A1" w:rsidP="008D4F8C">
            <w:pPr>
              <w:pStyle w:val="10"/>
            </w:pPr>
            <w:r>
              <w:rPr>
                <w:rFonts w:hint="eastAsia"/>
                <w:lang w:val="en-US"/>
              </w:rPr>
              <w:t>职责：</w:t>
            </w:r>
          </w:p>
          <w:p w14:paraId="5EE28E7D" w14:textId="77777777" w:rsidR="001A58A1" w:rsidRDefault="001A58A1" w:rsidP="001A58A1">
            <w:pPr>
              <w:pStyle w:val="10"/>
              <w:numPr>
                <w:ilvl w:val="0"/>
                <w:numId w:val="6"/>
              </w:numPr>
            </w:pPr>
            <w:r>
              <w:rPr>
                <w:rFonts w:hint="eastAsia"/>
                <w:lang w:val="en-US"/>
              </w:rPr>
              <w:t>执行测试</w:t>
            </w:r>
          </w:p>
          <w:p w14:paraId="34813EF5" w14:textId="77777777" w:rsidR="001A58A1" w:rsidRDefault="001A58A1" w:rsidP="001A58A1">
            <w:pPr>
              <w:pStyle w:val="10"/>
              <w:numPr>
                <w:ilvl w:val="0"/>
                <w:numId w:val="6"/>
              </w:numPr>
            </w:pPr>
            <w:r>
              <w:rPr>
                <w:rFonts w:hint="eastAsia"/>
                <w:lang w:val="en-US"/>
              </w:rPr>
              <w:t>记录结果</w:t>
            </w:r>
          </w:p>
          <w:p w14:paraId="5D5905E8" w14:textId="77777777" w:rsidR="001A58A1" w:rsidRDefault="001A58A1" w:rsidP="001A58A1">
            <w:pPr>
              <w:pStyle w:val="10"/>
              <w:numPr>
                <w:ilvl w:val="0"/>
                <w:numId w:val="6"/>
              </w:numPr>
            </w:pPr>
            <w:r>
              <w:rPr>
                <w:rFonts w:hint="eastAsia"/>
                <w:lang w:val="en-US"/>
              </w:rPr>
              <w:t>从错误中恢复</w:t>
            </w:r>
          </w:p>
          <w:p w14:paraId="3B448B5E" w14:textId="77777777" w:rsidR="001A58A1" w:rsidRDefault="001A58A1" w:rsidP="001A58A1">
            <w:pPr>
              <w:pStyle w:val="10"/>
              <w:numPr>
                <w:ilvl w:val="0"/>
                <w:numId w:val="6"/>
              </w:numPr>
            </w:pPr>
            <w:r>
              <w:rPr>
                <w:rFonts w:hint="eastAsia"/>
                <w:lang w:val="en-US"/>
              </w:rPr>
              <w:t>记录变更请求</w:t>
            </w:r>
          </w:p>
        </w:tc>
      </w:tr>
      <w:tr w:rsidR="001A58A1" w14:paraId="656D83F6" w14:textId="77777777" w:rsidTr="008D4F8C">
        <w:trPr>
          <w:cantSplit/>
        </w:trPr>
        <w:tc>
          <w:tcPr>
            <w:tcW w:w="2448" w:type="dxa"/>
            <w:tcBorders>
              <w:top w:val="single" w:sz="6" w:space="0" w:color="auto"/>
              <w:left w:val="single" w:sz="6" w:space="0" w:color="auto"/>
              <w:bottom w:val="single" w:sz="6" w:space="0" w:color="auto"/>
              <w:right w:val="single" w:sz="6" w:space="0" w:color="auto"/>
            </w:tcBorders>
          </w:tcPr>
          <w:p w14:paraId="4D6C9FFE" w14:textId="77777777" w:rsidR="001A58A1" w:rsidRDefault="001A58A1" w:rsidP="008D4F8C">
            <w:pPr>
              <w:pStyle w:val="10"/>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5B42BBA6" w14:textId="77777777" w:rsidR="001A58A1" w:rsidRDefault="001A58A1" w:rsidP="008D4F8C">
            <w:pPr>
              <w:pStyle w:val="10"/>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14:paraId="2A25AA1F" w14:textId="77777777" w:rsidR="001A58A1" w:rsidRDefault="001A58A1" w:rsidP="008D4F8C">
            <w:pPr>
              <w:pStyle w:val="10"/>
            </w:pPr>
            <w:r>
              <w:rPr>
                <w:rFonts w:hint="eastAsia"/>
                <w:lang w:val="en-US"/>
              </w:rPr>
              <w:t>确保测试数据（数据库）环境和资产得到管理和维护。</w:t>
            </w:r>
          </w:p>
          <w:p w14:paraId="01FC2070" w14:textId="77777777" w:rsidR="001A58A1" w:rsidRDefault="001A58A1" w:rsidP="008D4F8C">
            <w:pPr>
              <w:pStyle w:val="10"/>
            </w:pPr>
            <w:r>
              <w:rPr>
                <w:rFonts w:hint="eastAsia"/>
                <w:lang w:val="en-US"/>
              </w:rPr>
              <w:t>职责：</w:t>
            </w:r>
          </w:p>
          <w:p w14:paraId="40750C81" w14:textId="77777777" w:rsidR="001A58A1" w:rsidRDefault="001A58A1" w:rsidP="001A58A1">
            <w:pPr>
              <w:pStyle w:val="10"/>
              <w:numPr>
                <w:ilvl w:val="0"/>
                <w:numId w:val="12"/>
              </w:numPr>
            </w:pPr>
            <w:r>
              <w:rPr>
                <w:rFonts w:hint="eastAsia"/>
                <w:lang w:val="en-US"/>
              </w:rPr>
              <w:t>管理测试数据（数据库）</w:t>
            </w:r>
          </w:p>
        </w:tc>
      </w:tr>
      <w:tr w:rsidR="001A58A1" w14:paraId="6BD39FB6" w14:textId="77777777" w:rsidTr="008D4F8C">
        <w:trPr>
          <w:cantSplit/>
        </w:trPr>
        <w:tc>
          <w:tcPr>
            <w:tcW w:w="2448" w:type="dxa"/>
            <w:tcBorders>
              <w:top w:val="single" w:sz="6" w:space="0" w:color="auto"/>
              <w:left w:val="single" w:sz="6" w:space="0" w:color="auto"/>
              <w:bottom w:val="single" w:sz="6" w:space="0" w:color="auto"/>
              <w:right w:val="single" w:sz="6" w:space="0" w:color="auto"/>
            </w:tcBorders>
          </w:tcPr>
          <w:p w14:paraId="356C4FB5" w14:textId="77777777" w:rsidR="001A58A1" w:rsidRDefault="001A58A1" w:rsidP="008D4F8C">
            <w:pPr>
              <w:pStyle w:val="10"/>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173A9658" w14:textId="77777777" w:rsidR="001A58A1" w:rsidRDefault="001A58A1" w:rsidP="008D4F8C">
            <w:pPr>
              <w:pStyle w:val="10"/>
            </w:pPr>
            <w:r>
              <w:rPr>
                <w:rFonts w:hint="eastAsia"/>
              </w:rPr>
              <w:t>罗金宏</w:t>
            </w:r>
          </w:p>
          <w:p w14:paraId="3DA65B4D" w14:textId="77777777" w:rsidR="001A58A1" w:rsidRDefault="001A58A1" w:rsidP="008D4F8C">
            <w:pPr>
              <w:pStyle w:val="10"/>
            </w:pPr>
            <w:r>
              <w:rPr>
                <w:rFonts w:hint="eastAsia"/>
              </w:rPr>
              <w:t>郭成</w:t>
            </w:r>
          </w:p>
          <w:p w14:paraId="32096EB1" w14:textId="77777777" w:rsidR="001A58A1" w:rsidRDefault="001A58A1" w:rsidP="008D4F8C">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2EE84E59" w14:textId="77777777" w:rsidR="001A58A1" w:rsidRDefault="001A58A1" w:rsidP="008D4F8C">
            <w:pPr>
              <w:pStyle w:val="10"/>
            </w:pPr>
            <w:r>
              <w:rPr>
                <w:rFonts w:hint="eastAsia"/>
                <w:lang w:val="en-US"/>
              </w:rPr>
              <w:t>确定并定义测试类的操作、属性和关联。</w:t>
            </w:r>
          </w:p>
          <w:p w14:paraId="21128234" w14:textId="77777777" w:rsidR="001A58A1" w:rsidRDefault="001A58A1" w:rsidP="008D4F8C">
            <w:pPr>
              <w:pStyle w:val="10"/>
            </w:pPr>
            <w:r>
              <w:rPr>
                <w:rFonts w:hint="eastAsia"/>
                <w:lang w:val="en-US"/>
              </w:rPr>
              <w:t>职责：</w:t>
            </w:r>
          </w:p>
          <w:p w14:paraId="5E19BE82" w14:textId="77777777" w:rsidR="001A58A1" w:rsidRDefault="001A58A1" w:rsidP="001A58A1">
            <w:pPr>
              <w:pStyle w:val="10"/>
              <w:numPr>
                <w:ilvl w:val="0"/>
                <w:numId w:val="13"/>
              </w:numPr>
            </w:pPr>
            <w:r>
              <w:rPr>
                <w:rFonts w:hint="eastAsia"/>
                <w:lang w:val="en-US"/>
              </w:rPr>
              <w:t>确定并定义测试类</w:t>
            </w:r>
          </w:p>
          <w:p w14:paraId="1CAE7538" w14:textId="77777777" w:rsidR="001A58A1" w:rsidRDefault="001A58A1" w:rsidP="001A58A1">
            <w:pPr>
              <w:pStyle w:val="10"/>
              <w:numPr>
                <w:ilvl w:val="0"/>
                <w:numId w:val="13"/>
              </w:numPr>
            </w:pPr>
            <w:r>
              <w:rPr>
                <w:rFonts w:hint="eastAsia"/>
                <w:lang w:val="en-US"/>
              </w:rPr>
              <w:t>确定并定义测试包</w:t>
            </w:r>
          </w:p>
        </w:tc>
      </w:tr>
      <w:tr w:rsidR="001A58A1" w14:paraId="1ADED4F2" w14:textId="77777777" w:rsidTr="008D4F8C">
        <w:trPr>
          <w:cantSplit/>
        </w:trPr>
        <w:tc>
          <w:tcPr>
            <w:tcW w:w="2448" w:type="dxa"/>
            <w:tcBorders>
              <w:top w:val="single" w:sz="6" w:space="0" w:color="auto"/>
              <w:left w:val="single" w:sz="6" w:space="0" w:color="auto"/>
              <w:bottom w:val="single" w:sz="6" w:space="0" w:color="auto"/>
              <w:right w:val="single" w:sz="6" w:space="0" w:color="auto"/>
            </w:tcBorders>
          </w:tcPr>
          <w:p w14:paraId="30A2F610" w14:textId="77777777" w:rsidR="001A58A1" w:rsidRDefault="001A58A1" w:rsidP="008D4F8C">
            <w:pPr>
              <w:pStyle w:val="10"/>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76C6A1D8" w14:textId="77777777" w:rsidR="001A58A1" w:rsidRDefault="001A58A1" w:rsidP="008D4F8C">
            <w:pPr>
              <w:pStyle w:val="10"/>
            </w:pPr>
            <w:r>
              <w:rPr>
                <w:rFonts w:hint="eastAsia"/>
              </w:rPr>
              <w:t>罗金宏</w:t>
            </w:r>
          </w:p>
          <w:p w14:paraId="3D3BDA19" w14:textId="77777777" w:rsidR="001A58A1" w:rsidRDefault="001A58A1" w:rsidP="008D4F8C">
            <w:pPr>
              <w:pStyle w:val="10"/>
            </w:pPr>
            <w:r>
              <w:rPr>
                <w:rFonts w:hint="eastAsia"/>
              </w:rPr>
              <w:t>郭成</w:t>
            </w:r>
          </w:p>
          <w:p w14:paraId="3C2ACA06" w14:textId="77777777" w:rsidR="001A58A1" w:rsidRDefault="001A58A1" w:rsidP="008D4F8C">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509512F5" w14:textId="77777777" w:rsidR="001A58A1" w:rsidRDefault="001A58A1" w:rsidP="008D4F8C">
            <w:pPr>
              <w:pStyle w:val="10"/>
            </w:pPr>
            <w:r>
              <w:rPr>
                <w:rFonts w:hint="eastAsia"/>
                <w:lang w:val="en-US"/>
              </w:rPr>
              <w:t>实施测试类和测试包，并对它们进行单元测试。</w:t>
            </w:r>
          </w:p>
          <w:p w14:paraId="0205257D" w14:textId="77777777" w:rsidR="001A58A1" w:rsidRDefault="001A58A1" w:rsidP="008D4F8C">
            <w:pPr>
              <w:pStyle w:val="10"/>
            </w:pPr>
            <w:r>
              <w:rPr>
                <w:rFonts w:hint="eastAsia"/>
                <w:lang w:val="en-US"/>
              </w:rPr>
              <w:t>职责：</w:t>
            </w:r>
          </w:p>
          <w:p w14:paraId="1A7BCFC7" w14:textId="77777777" w:rsidR="001A58A1" w:rsidRDefault="001A58A1" w:rsidP="001A58A1">
            <w:pPr>
              <w:pStyle w:val="10"/>
              <w:numPr>
                <w:ilvl w:val="0"/>
                <w:numId w:val="14"/>
              </w:numPr>
            </w:pPr>
            <w:r>
              <w:rPr>
                <w:rFonts w:hint="eastAsia"/>
                <w:lang w:val="en-US"/>
              </w:rPr>
              <w:t>创建在测试模型中实施的测试类和测试包</w:t>
            </w:r>
          </w:p>
        </w:tc>
      </w:tr>
    </w:tbl>
    <w:p w14:paraId="719C159D" w14:textId="77777777" w:rsidR="001A58A1" w:rsidRDefault="001A58A1" w:rsidP="001A58A1">
      <w:pPr>
        <w:pStyle w:val="Heading2"/>
        <w:numPr>
          <w:ilvl w:val="0"/>
          <w:numId w:val="0"/>
        </w:numPr>
      </w:pPr>
    </w:p>
    <w:p w14:paraId="0BF60FBD" w14:textId="77777777" w:rsidR="001A58A1" w:rsidRDefault="001A58A1" w:rsidP="001A58A1">
      <w:pPr>
        <w:pStyle w:val="Heading2"/>
        <w:numPr>
          <w:ilvl w:val="1"/>
          <w:numId w:val="1"/>
        </w:numPr>
        <w:tabs>
          <w:tab w:val="num" w:pos="360"/>
        </w:tabs>
      </w:pPr>
      <w:r w:rsidRPr="00CE1C33">
        <w:br w:type="page"/>
      </w:r>
      <w:bookmarkStart w:id="15" w:name="_Toc530337920"/>
      <w:r>
        <w:rPr>
          <w:rFonts w:hint="eastAsia"/>
        </w:rPr>
        <w:lastRenderedPageBreak/>
        <w:t>系统</w:t>
      </w:r>
      <w:bookmarkEnd w:id="15"/>
    </w:p>
    <w:p w14:paraId="79C6881E" w14:textId="77777777" w:rsidR="001A58A1" w:rsidRDefault="001A58A1" w:rsidP="001A58A1">
      <w:pPr>
        <w:pStyle w:val="BodyText"/>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1A58A1" w14:paraId="31383AA3" w14:textId="77777777" w:rsidTr="008D4F8C">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5060EB85" w14:textId="77777777" w:rsidR="001A58A1" w:rsidRDefault="001A58A1" w:rsidP="008D4F8C">
            <w:pPr>
              <w:pStyle w:val="10"/>
              <w:jc w:val="center"/>
            </w:pPr>
            <w:r>
              <w:rPr>
                <w:rFonts w:hint="eastAsia"/>
                <w:lang w:val="en-US"/>
              </w:rPr>
              <w:t>系统资源</w:t>
            </w:r>
          </w:p>
        </w:tc>
      </w:tr>
      <w:tr w:rsidR="001A58A1" w14:paraId="2A56B41A" w14:textId="77777777" w:rsidTr="008D4F8C">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552E5994" w14:textId="77777777" w:rsidR="001A58A1" w:rsidRDefault="001A58A1" w:rsidP="008D4F8C">
            <w:pPr>
              <w:pStyle w:val="10"/>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6E2F5EDA" w14:textId="77777777" w:rsidR="001A58A1" w:rsidRDefault="001A58A1" w:rsidP="008D4F8C">
            <w:pPr>
              <w:pStyle w:val="10"/>
              <w:jc w:val="center"/>
            </w:pPr>
            <w:r>
              <w:rPr>
                <w:rFonts w:hint="eastAsia"/>
                <w:lang w:val="en-US"/>
              </w:rPr>
              <w:t>名称</w:t>
            </w:r>
            <w:r>
              <w:rPr>
                <w:lang w:val="en-US"/>
              </w:rPr>
              <w:t>/</w:t>
            </w:r>
            <w:r>
              <w:rPr>
                <w:rFonts w:hint="eastAsia"/>
                <w:lang w:val="en-US"/>
              </w:rPr>
              <w:t>类型</w:t>
            </w:r>
          </w:p>
        </w:tc>
      </w:tr>
      <w:tr w:rsidR="001A58A1" w14:paraId="52FA834F" w14:textId="77777777" w:rsidTr="008D4F8C">
        <w:trPr>
          <w:cantSplit/>
        </w:trPr>
        <w:tc>
          <w:tcPr>
            <w:tcW w:w="3870" w:type="dxa"/>
            <w:tcBorders>
              <w:top w:val="single" w:sz="6" w:space="0" w:color="auto"/>
              <w:left w:val="single" w:sz="6" w:space="0" w:color="auto"/>
              <w:right w:val="single" w:sz="6" w:space="0" w:color="auto"/>
            </w:tcBorders>
          </w:tcPr>
          <w:p w14:paraId="5B481A4B" w14:textId="77777777" w:rsidR="001A58A1" w:rsidRDefault="001A58A1" w:rsidP="008D4F8C">
            <w:pPr>
              <w:pStyle w:val="1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2588B5" w14:textId="77777777" w:rsidR="001A58A1" w:rsidRDefault="001A58A1" w:rsidP="008D4F8C">
            <w:pPr>
              <w:pStyle w:val="10"/>
            </w:pPr>
          </w:p>
        </w:tc>
      </w:tr>
      <w:tr w:rsidR="001A58A1" w14:paraId="5C0348B4" w14:textId="77777777" w:rsidTr="008D4F8C">
        <w:trPr>
          <w:cantSplit/>
        </w:trPr>
        <w:tc>
          <w:tcPr>
            <w:tcW w:w="3870" w:type="dxa"/>
            <w:tcBorders>
              <w:left w:val="single" w:sz="6" w:space="0" w:color="auto"/>
              <w:right w:val="single" w:sz="6" w:space="0" w:color="auto"/>
            </w:tcBorders>
          </w:tcPr>
          <w:p w14:paraId="6F8C5BC4" w14:textId="77777777" w:rsidR="001A58A1" w:rsidRDefault="001A58A1" w:rsidP="008D4F8C">
            <w:pPr>
              <w:pStyle w:val="10"/>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6A967E2" w14:textId="77777777" w:rsidR="001A58A1" w:rsidRDefault="001A58A1" w:rsidP="008D4F8C">
            <w:pPr>
              <w:pStyle w:val="10"/>
            </w:pPr>
            <w:r w:rsidRPr="004E3A87">
              <w:t>114.115.137.173</w:t>
            </w:r>
            <w:r>
              <w:rPr>
                <w:rFonts w:hint="eastAsia"/>
              </w:rPr>
              <w:t>:3306</w:t>
            </w:r>
          </w:p>
        </w:tc>
      </w:tr>
      <w:tr w:rsidR="001A58A1" w14:paraId="1AB08265" w14:textId="77777777" w:rsidTr="008D4F8C">
        <w:trPr>
          <w:cantSplit/>
        </w:trPr>
        <w:tc>
          <w:tcPr>
            <w:tcW w:w="3870" w:type="dxa"/>
            <w:tcBorders>
              <w:left w:val="single" w:sz="6" w:space="0" w:color="auto"/>
              <w:bottom w:val="single" w:sz="6" w:space="0" w:color="auto"/>
              <w:right w:val="single" w:sz="6" w:space="0" w:color="auto"/>
            </w:tcBorders>
          </w:tcPr>
          <w:p w14:paraId="0509081F" w14:textId="77777777" w:rsidR="001A58A1" w:rsidRDefault="001A58A1" w:rsidP="008D4F8C">
            <w:pPr>
              <w:pStyle w:val="10"/>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68941DC" w14:textId="77777777" w:rsidR="001A58A1" w:rsidRDefault="001A58A1" w:rsidP="008D4F8C">
            <w:pPr>
              <w:pStyle w:val="10"/>
            </w:pPr>
            <w:proofErr w:type="spellStart"/>
            <w:r>
              <w:rPr>
                <w:rFonts w:hint="eastAsia"/>
              </w:rPr>
              <w:t>squant</w:t>
            </w:r>
            <w:proofErr w:type="spellEnd"/>
          </w:p>
        </w:tc>
      </w:tr>
      <w:tr w:rsidR="001A58A1" w14:paraId="00FAD28A" w14:textId="77777777" w:rsidTr="008D4F8C">
        <w:trPr>
          <w:cantSplit/>
        </w:trPr>
        <w:tc>
          <w:tcPr>
            <w:tcW w:w="3870" w:type="dxa"/>
            <w:tcBorders>
              <w:top w:val="single" w:sz="6" w:space="0" w:color="auto"/>
              <w:left w:val="single" w:sz="6" w:space="0" w:color="auto"/>
              <w:right w:val="single" w:sz="6" w:space="0" w:color="auto"/>
            </w:tcBorders>
          </w:tcPr>
          <w:p w14:paraId="00871EA2" w14:textId="77777777" w:rsidR="001A58A1" w:rsidRDefault="001A58A1" w:rsidP="008D4F8C">
            <w:pPr>
              <w:pStyle w:val="10"/>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14:paraId="5AAEDA55" w14:textId="77777777" w:rsidR="001A58A1" w:rsidRDefault="001A58A1" w:rsidP="008D4F8C">
            <w:pPr>
              <w:pStyle w:val="10"/>
            </w:pPr>
            <w:r>
              <w:rPr>
                <w:rFonts w:hint="eastAsia"/>
              </w:rPr>
              <w:t>个人电脑</w:t>
            </w:r>
          </w:p>
        </w:tc>
      </w:tr>
      <w:tr w:rsidR="001A58A1" w14:paraId="6FAD4687" w14:textId="77777777" w:rsidTr="008D4F8C">
        <w:trPr>
          <w:cantSplit/>
        </w:trPr>
        <w:tc>
          <w:tcPr>
            <w:tcW w:w="3870" w:type="dxa"/>
            <w:tcBorders>
              <w:left w:val="single" w:sz="6" w:space="0" w:color="auto"/>
              <w:bottom w:val="single" w:sz="6" w:space="0" w:color="auto"/>
              <w:right w:val="single" w:sz="6" w:space="0" w:color="auto"/>
            </w:tcBorders>
          </w:tcPr>
          <w:p w14:paraId="316BA70A" w14:textId="77777777" w:rsidR="001A58A1" w:rsidRDefault="001A58A1" w:rsidP="008D4F8C">
            <w:pPr>
              <w:pStyle w:val="10"/>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14:paraId="09F3F93D" w14:textId="77777777" w:rsidR="001A58A1" w:rsidRDefault="001A58A1" w:rsidP="008D4F8C">
            <w:pPr>
              <w:pStyle w:val="10"/>
            </w:pPr>
          </w:p>
        </w:tc>
      </w:tr>
      <w:tr w:rsidR="001A58A1" w14:paraId="6A00DA10" w14:textId="77777777" w:rsidTr="008D4F8C">
        <w:trPr>
          <w:cantSplit/>
        </w:trPr>
        <w:tc>
          <w:tcPr>
            <w:tcW w:w="3870" w:type="dxa"/>
            <w:tcBorders>
              <w:top w:val="single" w:sz="6" w:space="0" w:color="auto"/>
              <w:left w:val="single" w:sz="6" w:space="0" w:color="auto"/>
              <w:bottom w:val="single" w:sz="6" w:space="0" w:color="auto"/>
              <w:right w:val="single" w:sz="6" w:space="0" w:color="auto"/>
            </w:tcBorders>
          </w:tcPr>
          <w:p w14:paraId="6577956D" w14:textId="77777777" w:rsidR="001A58A1" w:rsidRDefault="001A58A1" w:rsidP="008D4F8C">
            <w:pPr>
              <w:pStyle w:val="10"/>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37AC59E1" w14:textId="77777777" w:rsidR="001A58A1" w:rsidRDefault="001A58A1" w:rsidP="008D4F8C">
            <w:pPr>
              <w:pStyle w:val="10"/>
            </w:pPr>
            <w:r>
              <w:rPr>
                <w:rFonts w:hint="eastAsia"/>
                <w:lang w:val="en-US"/>
              </w:rPr>
              <w:t>个人电脑</w:t>
            </w:r>
          </w:p>
        </w:tc>
      </w:tr>
    </w:tbl>
    <w:p w14:paraId="3DBA8309" w14:textId="77777777" w:rsidR="001A58A1" w:rsidRDefault="001A58A1" w:rsidP="001A58A1">
      <w:pPr>
        <w:pStyle w:val="Heading1"/>
        <w:numPr>
          <w:ilvl w:val="0"/>
          <w:numId w:val="0"/>
        </w:numPr>
      </w:pPr>
    </w:p>
    <w:p w14:paraId="3741C756" w14:textId="77777777" w:rsidR="001A58A1" w:rsidRDefault="001A58A1" w:rsidP="001A58A1">
      <w:pPr>
        <w:widowControl/>
        <w:spacing w:line="240" w:lineRule="auto"/>
        <w:rPr>
          <w:b/>
          <w:sz w:val="24"/>
        </w:rPr>
      </w:pPr>
      <w:r>
        <w:br w:type="page"/>
      </w:r>
    </w:p>
    <w:p w14:paraId="71890AA0" w14:textId="77777777" w:rsidR="001A58A1" w:rsidRDefault="001A58A1" w:rsidP="001A58A1">
      <w:pPr>
        <w:pStyle w:val="Heading1"/>
        <w:numPr>
          <w:ilvl w:val="0"/>
          <w:numId w:val="1"/>
        </w:numPr>
        <w:tabs>
          <w:tab w:val="num" w:pos="360"/>
        </w:tabs>
      </w:pPr>
      <w:bookmarkStart w:id="16" w:name="_Toc530337921"/>
      <w:r>
        <w:rPr>
          <w:rFonts w:hint="eastAsia"/>
        </w:rPr>
        <w:lastRenderedPageBreak/>
        <w:t>项目里程碑</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A58A1" w14:paraId="0C02BF45" w14:textId="77777777" w:rsidTr="008D4F8C">
        <w:tc>
          <w:tcPr>
            <w:tcW w:w="3078" w:type="dxa"/>
          </w:tcPr>
          <w:p w14:paraId="31699AE8" w14:textId="77777777" w:rsidR="001A58A1" w:rsidRDefault="001A58A1" w:rsidP="008D4F8C">
            <w:pPr>
              <w:pStyle w:val="10"/>
              <w:jc w:val="center"/>
              <w:rPr>
                <w:b/>
              </w:rPr>
            </w:pPr>
            <w:r>
              <w:rPr>
                <w:rFonts w:hint="eastAsia"/>
                <w:b/>
                <w:lang w:val="en-US"/>
              </w:rPr>
              <w:t>里程碑任务</w:t>
            </w:r>
          </w:p>
        </w:tc>
        <w:tc>
          <w:tcPr>
            <w:tcW w:w="2250" w:type="dxa"/>
          </w:tcPr>
          <w:p w14:paraId="3B6876A5" w14:textId="77777777" w:rsidR="001A58A1" w:rsidRDefault="001A58A1" w:rsidP="008D4F8C">
            <w:pPr>
              <w:pStyle w:val="10"/>
              <w:jc w:val="center"/>
              <w:rPr>
                <w:b/>
              </w:rPr>
            </w:pPr>
            <w:r>
              <w:rPr>
                <w:rFonts w:hint="eastAsia"/>
                <w:b/>
                <w:lang w:val="en-US"/>
              </w:rPr>
              <w:t>工作量</w:t>
            </w:r>
          </w:p>
        </w:tc>
        <w:tc>
          <w:tcPr>
            <w:tcW w:w="1980" w:type="dxa"/>
          </w:tcPr>
          <w:p w14:paraId="319C72E8" w14:textId="77777777" w:rsidR="001A58A1" w:rsidRDefault="001A58A1" w:rsidP="008D4F8C">
            <w:pPr>
              <w:pStyle w:val="10"/>
              <w:jc w:val="center"/>
              <w:rPr>
                <w:b/>
              </w:rPr>
            </w:pPr>
            <w:r>
              <w:rPr>
                <w:rFonts w:hint="eastAsia"/>
                <w:b/>
                <w:lang w:val="en-US"/>
              </w:rPr>
              <w:t>开始日期</w:t>
            </w:r>
          </w:p>
        </w:tc>
        <w:tc>
          <w:tcPr>
            <w:tcW w:w="1890" w:type="dxa"/>
          </w:tcPr>
          <w:p w14:paraId="59F0F563" w14:textId="77777777" w:rsidR="001A58A1" w:rsidRDefault="001A58A1" w:rsidP="008D4F8C">
            <w:pPr>
              <w:pStyle w:val="10"/>
              <w:jc w:val="center"/>
              <w:rPr>
                <w:b/>
              </w:rPr>
            </w:pPr>
            <w:r>
              <w:rPr>
                <w:rFonts w:hint="eastAsia"/>
                <w:b/>
                <w:lang w:val="en-US"/>
              </w:rPr>
              <w:t>结束日期</w:t>
            </w:r>
          </w:p>
        </w:tc>
      </w:tr>
      <w:tr w:rsidR="001A58A1" w14:paraId="04CD5CAA" w14:textId="77777777" w:rsidTr="008D4F8C">
        <w:tc>
          <w:tcPr>
            <w:tcW w:w="3078" w:type="dxa"/>
          </w:tcPr>
          <w:p w14:paraId="6070678C" w14:textId="77777777" w:rsidR="001A58A1" w:rsidRDefault="001A58A1" w:rsidP="008D4F8C">
            <w:pPr>
              <w:pStyle w:val="10"/>
            </w:pPr>
            <w:r>
              <w:rPr>
                <w:rFonts w:hint="eastAsia"/>
                <w:lang w:val="en-US"/>
              </w:rPr>
              <w:t>制定测试计划</w:t>
            </w:r>
          </w:p>
        </w:tc>
        <w:tc>
          <w:tcPr>
            <w:tcW w:w="2250" w:type="dxa"/>
          </w:tcPr>
          <w:p w14:paraId="53414983" w14:textId="77777777" w:rsidR="001A58A1" w:rsidRDefault="001A58A1" w:rsidP="008D4F8C">
            <w:pPr>
              <w:pStyle w:val="10"/>
            </w:pPr>
            <w:r>
              <w:rPr>
                <w:rFonts w:hint="eastAsia"/>
              </w:rPr>
              <w:t>1</w:t>
            </w:r>
          </w:p>
        </w:tc>
        <w:tc>
          <w:tcPr>
            <w:tcW w:w="1980" w:type="dxa"/>
          </w:tcPr>
          <w:p w14:paraId="0AAE16C3" w14:textId="77777777" w:rsidR="001A58A1" w:rsidRDefault="001A58A1" w:rsidP="008D4F8C">
            <w:pPr>
              <w:pStyle w:val="10"/>
            </w:pPr>
            <w:r>
              <w:rPr>
                <w:rFonts w:hint="eastAsia"/>
              </w:rPr>
              <w:t>2018.11.11</w:t>
            </w:r>
          </w:p>
        </w:tc>
        <w:tc>
          <w:tcPr>
            <w:tcW w:w="1890" w:type="dxa"/>
          </w:tcPr>
          <w:p w14:paraId="53ABE718" w14:textId="77777777" w:rsidR="001A58A1" w:rsidRDefault="001A58A1" w:rsidP="008D4F8C">
            <w:pPr>
              <w:pStyle w:val="10"/>
            </w:pPr>
            <w:r>
              <w:rPr>
                <w:rFonts w:hint="eastAsia"/>
              </w:rPr>
              <w:t>2018.11.12</w:t>
            </w:r>
          </w:p>
        </w:tc>
      </w:tr>
      <w:tr w:rsidR="001A58A1" w14:paraId="21977384" w14:textId="77777777" w:rsidTr="008D4F8C">
        <w:tc>
          <w:tcPr>
            <w:tcW w:w="3078" w:type="dxa"/>
          </w:tcPr>
          <w:p w14:paraId="55688A2C" w14:textId="77777777" w:rsidR="001A58A1" w:rsidRDefault="001A58A1" w:rsidP="008D4F8C">
            <w:pPr>
              <w:pStyle w:val="10"/>
            </w:pPr>
            <w:r>
              <w:rPr>
                <w:rFonts w:hint="eastAsia"/>
                <w:lang w:val="en-US"/>
              </w:rPr>
              <w:t>设计测试</w:t>
            </w:r>
          </w:p>
        </w:tc>
        <w:tc>
          <w:tcPr>
            <w:tcW w:w="2250" w:type="dxa"/>
          </w:tcPr>
          <w:p w14:paraId="26899E77" w14:textId="77777777" w:rsidR="001A58A1" w:rsidRDefault="001A58A1" w:rsidP="008D4F8C">
            <w:pPr>
              <w:pStyle w:val="10"/>
            </w:pPr>
            <w:r>
              <w:rPr>
                <w:rFonts w:hint="eastAsia"/>
              </w:rPr>
              <w:t>1</w:t>
            </w:r>
          </w:p>
        </w:tc>
        <w:tc>
          <w:tcPr>
            <w:tcW w:w="1980" w:type="dxa"/>
          </w:tcPr>
          <w:p w14:paraId="089104F7" w14:textId="77777777" w:rsidR="001A58A1" w:rsidRDefault="001A58A1" w:rsidP="008D4F8C">
            <w:pPr>
              <w:pStyle w:val="10"/>
            </w:pPr>
            <w:r>
              <w:rPr>
                <w:rFonts w:hint="eastAsia"/>
              </w:rPr>
              <w:t>2018.11.12</w:t>
            </w:r>
          </w:p>
        </w:tc>
        <w:tc>
          <w:tcPr>
            <w:tcW w:w="1890" w:type="dxa"/>
          </w:tcPr>
          <w:p w14:paraId="3E782104" w14:textId="77777777" w:rsidR="001A58A1" w:rsidRDefault="001A58A1" w:rsidP="008D4F8C">
            <w:pPr>
              <w:pStyle w:val="10"/>
            </w:pPr>
            <w:r>
              <w:rPr>
                <w:rFonts w:hint="eastAsia"/>
              </w:rPr>
              <w:t>2018.11.13</w:t>
            </w:r>
          </w:p>
        </w:tc>
      </w:tr>
      <w:tr w:rsidR="001A58A1" w14:paraId="342D3B91" w14:textId="77777777" w:rsidTr="008D4F8C">
        <w:tc>
          <w:tcPr>
            <w:tcW w:w="3078" w:type="dxa"/>
          </w:tcPr>
          <w:p w14:paraId="4A37595B" w14:textId="77777777" w:rsidR="001A58A1" w:rsidRDefault="001A58A1" w:rsidP="008D4F8C">
            <w:pPr>
              <w:pStyle w:val="10"/>
            </w:pPr>
            <w:r>
              <w:rPr>
                <w:rFonts w:hint="eastAsia"/>
                <w:lang w:val="en-US"/>
              </w:rPr>
              <w:t>实施测试</w:t>
            </w:r>
          </w:p>
        </w:tc>
        <w:tc>
          <w:tcPr>
            <w:tcW w:w="2250" w:type="dxa"/>
          </w:tcPr>
          <w:p w14:paraId="486BE00F" w14:textId="77777777" w:rsidR="001A58A1" w:rsidRDefault="001A58A1" w:rsidP="008D4F8C">
            <w:pPr>
              <w:pStyle w:val="10"/>
            </w:pPr>
            <w:r>
              <w:rPr>
                <w:rFonts w:hint="eastAsia"/>
              </w:rPr>
              <w:t>2</w:t>
            </w:r>
          </w:p>
        </w:tc>
        <w:tc>
          <w:tcPr>
            <w:tcW w:w="1980" w:type="dxa"/>
          </w:tcPr>
          <w:p w14:paraId="6D7F7DC8" w14:textId="77777777" w:rsidR="001A58A1" w:rsidRPr="00DB7CF5" w:rsidRDefault="001A58A1" w:rsidP="008D4F8C">
            <w:pPr>
              <w:pStyle w:val="10"/>
              <w:rPr>
                <w:lang w:val="en-US"/>
              </w:rPr>
            </w:pPr>
            <w:r>
              <w:rPr>
                <w:rFonts w:hint="eastAsia"/>
              </w:rPr>
              <w:t>2018.11</w:t>
            </w:r>
            <w:r>
              <w:rPr>
                <w:lang w:val="en-US"/>
              </w:rPr>
              <w:t>.14</w:t>
            </w:r>
          </w:p>
        </w:tc>
        <w:tc>
          <w:tcPr>
            <w:tcW w:w="1890" w:type="dxa"/>
          </w:tcPr>
          <w:p w14:paraId="4F0955CB" w14:textId="77777777" w:rsidR="001A58A1" w:rsidRDefault="001A58A1" w:rsidP="008D4F8C">
            <w:pPr>
              <w:pStyle w:val="10"/>
            </w:pPr>
            <w:r>
              <w:t>2018.11.15</w:t>
            </w:r>
          </w:p>
        </w:tc>
      </w:tr>
      <w:tr w:rsidR="001A58A1" w14:paraId="534C03AD" w14:textId="77777777" w:rsidTr="008D4F8C">
        <w:tc>
          <w:tcPr>
            <w:tcW w:w="3078" w:type="dxa"/>
          </w:tcPr>
          <w:p w14:paraId="4652F5F4" w14:textId="77777777" w:rsidR="001A58A1" w:rsidRDefault="001A58A1" w:rsidP="008D4F8C">
            <w:pPr>
              <w:pStyle w:val="10"/>
            </w:pPr>
            <w:r>
              <w:rPr>
                <w:rFonts w:hint="eastAsia"/>
                <w:lang w:val="en-US"/>
              </w:rPr>
              <w:t>执行测试</w:t>
            </w:r>
          </w:p>
        </w:tc>
        <w:tc>
          <w:tcPr>
            <w:tcW w:w="2250" w:type="dxa"/>
          </w:tcPr>
          <w:p w14:paraId="77B26808" w14:textId="77777777" w:rsidR="001A58A1" w:rsidRDefault="001A58A1" w:rsidP="008D4F8C">
            <w:pPr>
              <w:pStyle w:val="10"/>
            </w:pPr>
            <w:r>
              <w:rPr>
                <w:rFonts w:hint="eastAsia"/>
              </w:rPr>
              <w:t>2</w:t>
            </w:r>
          </w:p>
        </w:tc>
        <w:tc>
          <w:tcPr>
            <w:tcW w:w="1980" w:type="dxa"/>
          </w:tcPr>
          <w:p w14:paraId="124DE54F" w14:textId="77777777" w:rsidR="001A58A1" w:rsidRDefault="001A58A1" w:rsidP="008D4F8C">
            <w:pPr>
              <w:pStyle w:val="10"/>
            </w:pPr>
            <w:r>
              <w:t>2018.11.15</w:t>
            </w:r>
          </w:p>
        </w:tc>
        <w:tc>
          <w:tcPr>
            <w:tcW w:w="1890" w:type="dxa"/>
          </w:tcPr>
          <w:p w14:paraId="5162B87A" w14:textId="77777777" w:rsidR="001A58A1" w:rsidRDefault="001A58A1" w:rsidP="008D4F8C">
            <w:pPr>
              <w:pStyle w:val="10"/>
            </w:pPr>
            <w:r>
              <w:t>2018.11.17</w:t>
            </w:r>
          </w:p>
        </w:tc>
      </w:tr>
      <w:tr w:rsidR="001A58A1" w14:paraId="2204B9F4" w14:textId="77777777" w:rsidTr="008D4F8C">
        <w:tc>
          <w:tcPr>
            <w:tcW w:w="3078" w:type="dxa"/>
          </w:tcPr>
          <w:p w14:paraId="2635D825" w14:textId="77777777" w:rsidR="001A58A1" w:rsidRDefault="001A58A1" w:rsidP="008D4F8C">
            <w:pPr>
              <w:pStyle w:val="10"/>
            </w:pPr>
            <w:r>
              <w:rPr>
                <w:rFonts w:hint="eastAsia"/>
                <w:lang w:val="en-US"/>
              </w:rPr>
              <w:t>评估测试</w:t>
            </w:r>
          </w:p>
        </w:tc>
        <w:tc>
          <w:tcPr>
            <w:tcW w:w="2250" w:type="dxa"/>
          </w:tcPr>
          <w:p w14:paraId="7AB1C42D" w14:textId="77777777" w:rsidR="001A58A1" w:rsidRDefault="001A58A1" w:rsidP="008D4F8C">
            <w:pPr>
              <w:pStyle w:val="10"/>
            </w:pPr>
            <w:r>
              <w:rPr>
                <w:rFonts w:hint="eastAsia"/>
              </w:rPr>
              <w:t>1</w:t>
            </w:r>
          </w:p>
        </w:tc>
        <w:tc>
          <w:tcPr>
            <w:tcW w:w="1980" w:type="dxa"/>
          </w:tcPr>
          <w:p w14:paraId="10BFF028" w14:textId="77777777" w:rsidR="001A58A1" w:rsidRDefault="001A58A1" w:rsidP="008D4F8C">
            <w:pPr>
              <w:pStyle w:val="10"/>
            </w:pPr>
            <w:r>
              <w:rPr>
                <w:rFonts w:hint="eastAsia"/>
              </w:rPr>
              <w:t>2018.11.17</w:t>
            </w:r>
          </w:p>
        </w:tc>
        <w:tc>
          <w:tcPr>
            <w:tcW w:w="1890" w:type="dxa"/>
          </w:tcPr>
          <w:p w14:paraId="2E6CE11C" w14:textId="77777777" w:rsidR="001A58A1" w:rsidRDefault="001A58A1" w:rsidP="008D4F8C">
            <w:pPr>
              <w:pStyle w:val="10"/>
            </w:pPr>
            <w:r>
              <w:rPr>
                <w:rFonts w:hint="eastAsia"/>
              </w:rPr>
              <w:t>2018.11.18</w:t>
            </w:r>
          </w:p>
        </w:tc>
      </w:tr>
    </w:tbl>
    <w:p w14:paraId="2A5E83C2" w14:textId="77777777" w:rsidR="001A58A1" w:rsidRDefault="001A58A1" w:rsidP="001A58A1">
      <w:pPr>
        <w:pStyle w:val="BodyText"/>
      </w:pPr>
    </w:p>
    <w:p w14:paraId="06F17336" w14:textId="77777777" w:rsidR="001A58A1" w:rsidRDefault="001A58A1" w:rsidP="00372145">
      <w:pPr>
        <w:pStyle w:val="BodyText"/>
        <w:ind w:left="0"/>
      </w:pPr>
    </w:p>
    <w:p w14:paraId="77DD87E6" w14:textId="77777777" w:rsidR="001A58A1" w:rsidRPr="007E5B68" w:rsidRDefault="001A58A1" w:rsidP="001A58A1">
      <w:pPr>
        <w:pStyle w:val="Heading1"/>
        <w:numPr>
          <w:ilvl w:val="0"/>
          <w:numId w:val="1"/>
        </w:numPr>
        <w:tabs>
          <w:tab w:val="num" w:pos="360"/>
        </w:tabs>
      </w:pPr>
      <w:bookmarkStart w:id="17" w:name="_Toc530337922"/>
      <w:r>
        <w:rPr>
          <w:rFonts w:hint="eastAsia"/>
        </w:rPr>
        <w:t>可交付工件</w:t>
      </w:r>
      <w:bookmarkEnd w:id="17"/>
    </w:p>
    <w:p w14:paraId="08B385FC" w14:textId="77777777" w:rsidR="001A58A1" w:rsidRDefault="001A58A1" w:rsidP="001A58A1">
      <w:pPr>
        <w:pStyle w:val="BodyText"/>
        <w:ind w:left="0" w:firstLine="720"/>
      </w:pPr>
      <w:r>
        <w:rPr>
          <w:rFonts w:hint="eastAsia"/>
        </w:rPr>
        <w:t>本次测试可交付的成果为：测试计划、测试环境、测试脚本、测试数据集、测试结果。</w:t>
      </w:r>
    </w:p>
    <w:p w14:paraId="6A27B8BC" w14:textId="77777777" w:rsidR="001A58A1" w:rsidRDefault="001A58A1" w:rsidP="001A58A1">
      <w:pPr>
        <w:pStyle w:val="BodyText"/>
        <w:ind w:left="0"/>
        <w:rPr>
          <w:rFonts w:ascii="Times New Roman"/>
        </w:rPr>
      </w:pPr>
    </w:p>
    <w:p w14:paraId="10E6FA3D" w14:textId="77777777" w:rsidR="001A58A1" w:rsidRDefault="001A58A1" w:rsidP="001A58A1">
      <w:pPr>
        <w:pStyle w:val="BodyText"/>
        <w:ind w:left="0"/>
        <w:rPr>
          <w:rFonts w:ascii="Times New Roman"/>
        </w:rPr>
      </w:pPr>
    </w:p>
    <w:p w14:paraId="081AA5E5" w14:textId="77777777" w:rsidR="001A58A1" w:rsidRDefault="001A58A1" w:rsidP="001A58A1">
      <w:pPr>
        <w:pStyle w:val="Heading1"/>
        <w:numPr>
          <w:ilvl w:val="0"/>
          <w:numId w:val="1"/>
        </w:numPr>
        <w:tabs>
          <w:tab w:val="num" w:pos="360"/>
        </w:tabs>
      </w:pPr>
      <w:bookmarkStart w:id="18" w:name="_Toc530337923"/>
      <w:r>
        <w:rPr>
          <w:rFonts w:hint="eastAsia"/>
        </w:rPr>
        <w:t>附录</w:t>
      </w:r>
      <w:r>
        <w:t xml:space="preserve"> A</w:t>
      </w:r>
      <w:r>
        <w:rPr>
          <w:rFonts w:hint="eastAsia"/>
        </w:rPr>
        <w:t>：项目任务</w:t>
      </w:r>
      <w:bookmarkEnd w:id="18"/>
    </w:p>
    <w:p w14:paraId="015AEA5B" w14:textId="77777777" w:rsidR="001A58A1" w:rsidRDefault="001A58A1" w:rsidP="001A58A1">
      <w:pPr>
        <w:pStyle w:val="BodyText"/>
        <w:ind w:left="0"/>
      </w:pPr>
      <w:r>
        <w:rPr>
          <w:rFonts w:hint="eastAsia"/>
        </w:rPr>
        <w:t>以下是一些与测试有关的任务：</w:t>
      </w:r>
    </w:p>
    <w:p w14:paraId="17DD6653" w14:textId="77777777" w:rsidR="001A58A1" w:rsidRDefault="001A58A1" w:rsidP="001A58A1">
      <w:pPr>
        <w:pStyle w:val="BodyText"/>
        <w:tabs>
          <w:tab w:val="left" w:pos="450"/>
        </w:tabs>
        <w:ind w:left="0"/>
      </w:pPr>
      <w:r>
        <w:rPr>
          <w:rFonts w:hAnsi="Symbol"/>
        </w:rPr>
        <w:sym w:font="Symbol" w:char="F0B7"/>
      </w:r>
      <w:r>
        <w:tab/>
      </w:r>
      <w:r>
        <w:rPr>
          <w:rFonts w:hint="eastAsia"/>
        </w:rPr>
        <w:t>制定测试计划</w:t>
      </w:r>
    </w:p>
    <w:p w14:paraId="23AB39A6" w14:textId="77777777" w:rsidR="001A58A1" w:rsidRDefault="001A58A1" w:rsidP="001A58A1">
      <w:pPr>
        <w:pStyle w:val="BodyText"/>
        <w:numPr>
          <w:ilvl w:val="1"/>
          <w:numId w:val="8"/>
        </w:numPr>
        <w:tabs>
          <w:tab w:val="left" w:pos="450"/>
        </w:tabs>
      </w:pPr>
      <w:r>
        <w:rPr>
          <w:rFonts w:hint="eastAsia"/>
        </w:rPr>
        <w:t>确定测试需求</w:t>
      </w:r>
    </w:p>
    <w:p w14:paraId="7ACF5CD2" w14:textId="77777777" w:rsidR="001A58A1" w:rsidRDefault="001A58A1" w:rsidP="001A58A1">
      <w:pPr>
        <w:pStyle w:val="BodyText"/>
        <w:numPr>
          <w:ilvl w:val="1"/>
          <w:numId w:val="8"/>
        </w:numPr>
        <w:tabs>
          <w:tab w:val="left" w:pos="450"/>
        </w:tabs>
      </w:pPr>
      <w:r>
        <w:rPr>
          <w:rFonts w:hint="eastAsia"/>
        </w:rPr>
        <w:t>评估风险</w:t>
      </w:r>
    </w:p>
    <w:p w14:paraId="0028DFBD" w14:textId="77777777" w:rsidR="001A58A1" w:rsidRDefault="001A58A1" w:rsidP="001A58A1">
      <w:pPr>
        <w:pStyle w:val="BodyText"/>
        <w:numPr>
          <w:ilvl w:val="1"/>
          <w:numId w:val="8"/>
        </w:numPr>
        <w:tabs>
          <w:tab w:val="left" w:pos="450"/>
        </w:tabs>
      </w:pPr>
      <w:r>
        <w:rPr>
          <w:rFonts w:hint="eastAsia"/>
        </w:rPr>
        <w:t>制定测试策略</w:t>
      </w:r>
    </w:p>
    <w:p w14:paraId="3B1BFFB2" w14:textId="77777777" w:rsidR="001A58A1" w:rsidRDefault="001A58A1" w:rsidP="001A58A1">
      <w:pPr>
        <w:pStyle w:val="BodyText"/>
        <w:numPr>
          <w:ilvl w:val="1"/>
          <w:numId w:val="8"/>
        </w:numPr>
        <w:tabs>
          <w:tab w:val="left" w:pos="450"/>
        </w:tabs>
      </w:pPr>
      <w:r>
        <w:rPr>
          <w:rFonts w:hint="eastAsia"/>
        </w:rPr>
        <w:t>确定测试资源</w:t>
      </w:r>
    </w:p>
    <w:p w14:paraId="3C2D25AF" w14:textId="77777777" w:rsidR="001A58A1" w:rsidRDefault="001A58A1" w:rsidP="001A58A1">
      <w:pPr>
        <w:pStyle w:val="BodyText"/>
        <w:numPr>
          <w:ilvl w:val="1"/>
          <w:numId w:val="8"/>
        </w:numPr>
        <w:tabs>
          <w:tab w:val="left" w:pos="450"/>
        </w:tabs>
      </w:pPr>
      <w:r>
        <w:rPr>
          <w:rFonts w:hint="eastAsia"/>
        </w:rPr>
        <w:t>创建时间表</w:t>
      </w:r>
    </w:p>
    <w:p w14:paraId="2B0B8085" w14:textId="77777777" w:rsidR="001A58A1" w:rsidRDefault="001A58A1" w:rsidP="001A58A1">
      <w:pPr>
        <w:pStyle w:val="BodyText"/>
        <w:numPr>
          <w:ilvl w:val="1"/>
          <w:numId w:val="8"/>
        </w:numPr>
        <w:tabs>
          <w:tab w:val="left" w:pos="450"/>
        </w:tabs>
      </w:pPr>
      <w:r>
        <w:rPr>
          <w:rFonts w:hint="eastAsia"/>
        </w:rPr>
        <w:t>生成测试计划</w:t>
      </w:r>
    </w:p>
    <w:p w14:paraId="734E2EE7" w14:textId="77777777" w:rsidR="001A58A1" w:rsidRDefault="001A58A1" w:rsidP="001A58A1">
      <w:pPr>
        <w:pStyle w:val="BodyText"/>
        <w:tabs>
          <w:tab w:val="left" w:pos="450"/>
        </w:tabs>
        <w:ind w:left="0"/>
      </w:pPr>
      <w:r>
        <w:rPr>
          <w:rFonts w:hAnsi="Symbol"/>
        </w:rPr>
        <w:sym w:font="Symbol" w:char="F0B7"/>
      </w:r>
      <w:r>
        <w:tab/>
      </w:r>
      <w:r>
        <w:rPr>
          <w:rFonts w:hint="eastAsia"/>
        </w:rPr>
        <w:t>设计测试</w:t>
      </w:r>
    </w:p>
    <w:p w14:paraId="196A43CA"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准备工作量分析文档</w:t>
      </w:r>
    </w:p>
    <w:p w14:paraId="1CB75734"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确定并说明测试用例</w:t>
      </w:r>
    </w:p>
    <w:p w14:paraId="40992FEC"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确定并结构化测试过程</w:t>
      </w:r>
    </w:p>
    <w:p w14:paraId="4FD035E4"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1B05EC6"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实施测试</w:t>
      </w:r>
    </w:p>
    <w:p w14:paraId="66307777" w14:textId="77777777" w:rsidR="001A58A1" w:rsidRDefault="001A58A1" w:rsidP="001A58A1">
      <w:pPr>
        <w:pStyle w:val="BodyText"/>
        <w:numPr>
          <w:ilvl w:val="1"/>
          <w:numId w:val="8"/>
        </w:numPr>
        <w:tabs>
          <w:tab w:val="left" w:pos="450"/>
          <w:tab w:val="left" w:pos="810"/>
        </w:tabs>
      </w:pPr>
      <w:r>
        <w:rPr>
          <w:rFonts w:hint="eastAsia"/>
        </w:rPr>
        <w:t>记录或通过编程创建测试脚本</w:t>
      </w:r>
    </w:p>
    <w:p w14:paraId="6C641082" w14:textId="77777777" w:rsidR="001A58A1" w:rsidRDefault="001A58A1" w:rsidP="001A58A1">
      <w:pPr>
        <w:pStyle w:val="BodyText"/>
        <w:numPr>
          <w:ilvl w:val="1"/>
          <w:numId w:val="8"/>
        </w:numPr>
        <w:tabs>
          <w:tab w:val="left" w:pos="450"/>
          <w:tab w:val="left" w:pos="810"/>
        </w:tabs>
      </w:pPr>
      <w:r>
        <w:rPr>
          <w:rFonts w:hint="eastAsia"/>
        </w:rPr>
        <w:t>确定设计与实施模型中的测试专用功能</w:t>
      </w:r>
    </w:p>
    <w:p w14:paraId="55DA3ADE" w14:textId="77777777" w:rsidR="001A58A1" w:rsidRDefault="001A58A1" w:rsidP="001A58A1">
      <w:pPr>
        <w:pStyle w:val="BodyText"/>
        <w:numPr>
          <w:ilvl w:val="1"/>
          <w:numId w:val="8"/>
        </w:numPr>
        <w:tabs>
          <w:tab w:val="left" w:pos="450"/>
          <w:tab w:val="left" w:pos="810"/>
        </w:tabs>
      </w:pPr>
      <w:r>
        <w:rPr>
          <w:rFonts w:hint="eastAsia"/>
        </w:rPr>
        <w:t>建立外部数据集</w:t>
      </w:r>
    </w:p>
    <w:p w14:paraId="3011495D"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执行测试</w:t>
      </w:r>
    </w:p>
    <w:p w14:paraId="22385226" w14:textId="77777777" w:rsidR="001A58A1" w:rsidRDefault="001A58A1" w:rsidP="001A58A1">
      <w:pPr>
        <w:pStyle w:val="BodyText"/>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5B43BB7" w14:textId="77777777" w:rsidR="001A58A1" w:rsidRDefault="001A58A1" w:rsidP="001A58A1">
      <w:pPr>
        <w:pStyle w:val="BodyText"/>
        <w:tabs>
          <w:tab w:val="left" w:pos="450"/>
          <w:tab w:val="left" w:pos="810"/>
        </w:tabs>
        <w:ind w:left="0"/>
      </w:pPr>
      <w:r>
        <w:lastRenderedPageBreak/>
        <w:tab/>
      </w:r>
      <w:r>
        <w:rPr>
          <w:rFonts w:ascii="Times New Roman"/>
        </w:rPr>
        <w:t>-</w:t>
      </w:r>
      <w:r>
        <w:rPr>
          <w:rFonts w:ascii="Times New Roman"/>
        </w:rPr>
        <w:tab/>
      </w:r>
      <w:r>
        <w:rPr>
          <w:rFonts w:hint="eastAsia"/>
        </w:rPr>
        <w:t>评估测试的执行情况</w:t>
      </w:r>
    </w:p>
    <w:p w14:paraId="4E63D95C"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恢复暂停的测试</w:t>
      </w:r>
    </w:p>
    <w:p w14:paraId="67967E41"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核实结果</w:t>
      </w:r>
    </w:p>
    <w:p w14:paraId="137669AB"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调查意外结果</w:t>
      </w:r>
    </w:p>
    <w:p w14:paraId="40C087BC"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记录缺陷</w:t>
      </w:r>
    </w:p>
    <w:p w14:paraId="3523FD22"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评估测试</w:t>
      </w:r>
    </w:p>
    <w:p w14:paraId="40B2BFEB"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评估测试用例覆盖</w:t>
      </w:r>
    </w:p>
    <w:p w14:paraId="2479678D"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评估代码覆盖</w:t>
      </w:r>
    </w:p>
    <w:p w14:paraId="60864325"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分析缺陷</w:t>
      </w:r>
    </w:p>
    <w:p w14:paraId="19CAC1C1" w14:textId="77777777" w:rsidR="00D90EB8" w:rsidRDefault="001A58A1" w:rsidP="00B35AE3">
      <w:pPr>
        <w:pStyle w:val="BodyText"/>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4475C" w14:textId="77777777" w:rsidR="002934F5" w:rsidRDefault="002934F5">
      <w:r>
        <w:separator/>
      </w:r>
    </w:p>
  </w:endnote>
  <w:endnote w:type="continuationSeparator" w:id="0">
    <w:p w14:paraId="0A7EEF0A" w14:textId="77777777" w:rsidR="002934F5" w:rsidRDefault="0029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47A3C" w14:textId="77777777" w:rsidR="00A211B9" w:rsidRDefault="00A211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BD0E5" w14:textId="77777777" w:rsidR="00A211B9" w:rsidRDefault="00A211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74176" w14:textId="77777777" w:rsidR="00A211B9" w:rsidRDefault="00A211B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11B9" w14:paraId="428A3F28" w14:textId="77777777">
      <w:tc>
        <w:tcPr>
          <w:tcW w:w="3162" w:type="dxa"/>
          <w:tcBorders>
            <w:top w:val="nil"/>
            <w:left w:val="nil"/>
            <w:bottom w:val="nil"/>
            <w:right w:val="nil"/>
          </w:tcBorders>
        </w:tcPr>
        <w:p w14:paraId="4DF8386B" w14:textId="77777777" w:rsidR="00A211B9" w:rsidRDefault="00A211B9">
          <w:pPr>
            <w:ind w:right="360"/>
          </w:pPr>
          <w:r>
            <w:rPr>
              <w:rFonts w:ascii="Times New Roman"/>
              <w:i/>
              <w:noProof/>
            </w:rPr>
            <w:t>Confidential</w:t>
          </w:r>
        </w:p>
      </w:tc>
      <w:tc>
        <w:tcPr>
          <w:tcW w:w="3162" w:type="dxa"/>
          <w:tcBorders>
            <w:top w:val="nil"/>
            <w:left w:val="nil"/>
            <w:bottom w:val="nil"/>
            <w:right w:val="nil"/>
          </w:tcBorders>
        </w:tcPr>
        <w:p w14:paraId="46992ECC" w14:textId="77777777" w:rsidR="00A211B9" w:rsidRDefault="00A211B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SJTU</w:t>
          </w:r>
          <w:r>
            <w:rPr>
              <w:rFonts w:ascii="Times New Roman" w:hint="eastAsia"/>
            </w:rPr>
            <w:t>公司</w:t>
          </w:r>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14:paraId="7DA51E59" w14:textId="77777777" w:rsidR="00A211B9" w:rsidRDefault="00A211B9">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78577F">
            <w:rPr>
              <w:rStyle w:val="PageNumber"/>
              <w:rFonts w:ascii="Times New Roman"/>
              <w:noProof/>
            </w:rPr>
            <w:t>6</w:t>
          </w:r>
          <w:r>
            <w:rPr>
              <w:rStyle w:val="PageNumber"/>
              <w:rFonts w:ascii="Times New Roman"/>
              <w:noProof/>
            </w:rPr>
            <w:fldChar w:fldCharType="end"/>
          </w:r>
        </w:p>
      </w:tc>
    </w:tr>
  </w:tbl>
  <w:p w14:paraId="4CA5C110" w14:textId="77777777" w:rsidR="00A211B9" w:rsidRDefault="00A211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42890" w14:textId="77777777" w:rsidR="002934F5" w:rsidRDefault="002934F5">
      <w:r>
        <w:separator/>
      </w:r>
    </w:p>
  </w:footnote>
  <w:footnote w:type="continuationSeparator" w:id="0">
    <w:p w14:paraId="7975EEF3" w14:textId="77777777" w:rsidR="002934F5" w:rsidRDefault="002934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1528E" w14:textId="77777777" w:rsidR="00A211B9" w:rsidRDefault="00A211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E489" w14:textId="77777777" w:rsidR="00A211B9" w:rsidRDefault="00A211B9">
    <w:pPr>
      <w:rPr>
        <w:sz w:val="24"/>
      </w:rPr>
    </w:pPr>
  </w:p>
  <w:p w14:paraId="2F9B140B" w14:textId="77777777" w:rsidR="00A211B9" w:rsidRDefault="00A211B9">
    <w:pPr>
      <w:pBdr>
        <w:top w:val="single" w:sz="6" w:space="1" w:color="auto"/>
      </w:pBdr>
      <w:rPr>
        <w:sz w:val="24"/>
      </w:rPr>
    </w:pPr>
  </w:p>
  <w:p w14:paraId="6B5CAD48" w14:textId="77777777" w:rsidR="00A211B9" w:rsidRDefault="00A211B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14:paraId="5D708157" w14:textId="77777777" w:rsidR="00A211B9" w:rsidRDefault="00A211B9">
    <w:pPr>
      <w:pBdr>
        <w:bottom w:val="single" w:sz="6" w:space="1" w:color="auto"/>
      </w:pBdr>
      <w:jc w:val="right"/>
      <w:rPr>
        <w:sz w:val="24"/>
      </w:rPr>
    </w:pPr>
  </w:p>
  <w:p w14:paraId="401ECCE2" w14:textId="77777777" w:rsidR="00A211B9" w:rsidRDefault="00A211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B5D39" w14:textId="77777777" w:rsidR="00A211B9" w:rsidRDefault="00A211B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11B9" w14:paraId="1AF5C596" w14:textId="77777777">
      <w:tc>
        <w:tcPr>
          <w:tcW w:w="6379" w:type="dxa"/>
        </w:tcPr>
        <w:p w14:paraId="51F7D39C" w14:textId="77777777" w:rsidR="00A211B9" w:rsidRDefault="00A211B9">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proofErr w:type="spellStart"/>
          <w:r>
            <w:rPr>
              <w:rFonts w:ascii="Times New Roman" w:hint="eastAsia"/>
            </w:rPr>
            <w:t>SQuant</w:t>
          </w:r>
          <w:proofErr w:type="spellEnd"/>
          <w:r>
            <w:rPr>
              <w:rFonts w:ascii="Times New Roman" w:hint="eastAsia"/>
            </w:rPr>
            <w:t>量化交易</w:t>
          </w:r>
          <w:r w:rsidR="00370D3B">
            <w:rPr>
              <w:rFonts w:ascii="Times New Roman" w:hint="eastAsia"/>
            </w:rPr>
            <w:t>策略</w:t>
          </w:r>
          <w:r>
            <w:rPr>
              <w:rFonts w:ascii="Times New Roman" w:hint="eastAsia"/>
            </w:rPr>
            <w:t>平台</w:t>
          </w:r>
          <w:r w:rsidRPr="00A877B0">
            <w:rPr>
              <w:rFonts w:ascii="Times New Roman" w:hint="eastAsia"/>
            </w:rPr>
            <w:t>&gt;</w:t>
          </w:r>
          <w:r>
            <w:rPr>
              <w:rFonts w:ascii="Times New Roman"/>
              <w:i/>
            </w:rPr>
            <w:fldChar w:fldCharType="end"/>
          </w:r>
        </w:p>
      </w:tc>
      <w:tc>
        <w:tcPr>
          <w:tcW w:w="3179" w:type="dxa"/>
        </w:tcPr>
        <w:p w14:paraId="2B7DFA3D" w14:textId="77777777" w:rsidR="00A211B9" w:rsidRDefault="00A211B9">
          <w:pPr>
            <w:tabs>
              <w:tab w:val="left" w:pos="1135"/>
            </w:tabs>
            <w:spacing w:before="40"/>
            <w:ind w:right="68"/>
          </w:pPr>
          <w:r>
            <w:rPr>
              <w:rFonts w:ascii="Times New Roman"/>
            </w:rPr>
            <w:t xml:space="preserve">  </w:t>
          </w:r>
          <w:r>
            <w:rPr>
              <w:rFonts w:ascii="Times New Roman"/>
              <w:noProof/>
            </w:rPr>
            <w:t>Version:           &lt;1.0&gt;</w:t>
          </w:r>
        </w:p>
      </w:tc>
    </w:tr>
    <w:tr w:rsidR="00A211B9" w14:paraId="0D0ABF6B" w14:textId="77777777">
      <w:tc>
        <w:tcPr>
          <w:tcW w:w="6379" w:type="dxa"/>
        </w:tcPr>
        <w:p w14:paraId="61A9D3A5" w14:textId="77777777" w:rsidR="00A211B9" w:rsidRDefault="00A211B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4B295E12" w14:textId="77777777" w:rsidR="00A211B9" w:rsidRDefault="00A211B9">
          <w:r>
            <w:rPr>
              <w:rFonts w:ascii="Times New Roman"/>
            </w:rPr>
            <w:t xml:space="preserve">  </w:t>
          </w:r>
          <w:r>
            <w:rPr>
              <w:rFonts w:ascii="Times New Roman"/>
              <w:noProof/>
            </w:rPr>
            <w:t>Date:  &lt;</w:t>
          </w:r>
          <w:r w:rsidR="00E94754">
            <w:rPr>
              <w:rFonts w:ascii="Times New Roman" w:hint="eastAsia"/>
              <w:noProof/>
            </w:rPr>
            <w:t>9</w:t>
          </w:r>
          <w:r>
            <w:rPr>
              <w:rFonts w:ascii="Times New Roman"/>
              <w:noProof/>
            </w:rPr>
            <w:t>/1</w:t>
          </w:r>
          <w:r w:rsidR="00E94754">
            <w:rPr>
              <w:rFonts w:ascii="Times New Roman" w:hint="eastAsia"/>
              <w:noProof/>
            </w:rPr>
            <w:t>2</w:t>
          </w:r>
          <w:r>
            <w:rPr>
              <w:rFonts w:ascii="Times New Roman"/>
              <w:noProof/>
            </w:rPr>
            <w:t>/2018&gt;</w:t>
          </w:r>
        </w:p>
      </w:tc>
    </w:tr>
    <w:tr w:rsidR="00A211B9" w14:paraId="68273102" w14:textId="77777777">
      <w:tc>
        <w:tcPr>
          <w:tcW w:w="9558" w:type="dxa"/>
          <w:gridSpan w:val="2"/>
        </w:tcPr>
        <w:p w14:paraId="705E2E68" w14:textId="77777777" w:rsidR="00A211B9" w:rsidRDefault="00A211B9">
          <w:r>
            <w:rPr>
              <w:rFonts w:ascii="Times New Roman"/>
              <w:noProof/>
            </w:rPr>
            <w:t>&lt;document identifier&gt;</w:t>
          </w:r>
        </w:p>
      </w:tc>
    </w:tr>
  </w:tbl>
  <w:p w14:paraId="429002DA" w14:textId="77777777" w:rsidR="00A211B9" w:rsidRDefault="00A211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B0"/>
    <w:rsid w:val="00005449"/>
    <w:rsid w:val="000159B7"/>
    <w:rsid w:val="00017086"/>
    <w:rsid w:val="00022984"/>
    <w:rsid w:val="000333B1"/>
    <w:rsid w:val="00034156"/>
    <w:rsid w:val="00036B96"/>
    <w:rsid w:val="00036F03"/>
    <w:rsid w:val="00037C33"/>
    <w:rsid w:val="000403A0"/>
    <w:rsid w:val="000442E1"/>
    <w:rsid w:val="00045523"/>
    <w:rsid w:val="00047662"/>
    <w:rsid w:val="00053E43"/>
    <w:rsid w:val="000548AE"/>
    <w:rsid w:val="0005738B"/>
    <w:rsid w:val="00063785"/>
    <w:rsid w:val="000640A2"/>
    <w:rsid w:val="000674D5"/>
    <w:rsid w:val="00072A09"/>
    <w:rsid w:val="00076E72"/>
    <w:rsid w:val="00081B2D"/>
    <w:rsid w:val="00091EA7"/>
    <w:rsid w:val="000B21EC"/>
    <w:rsid w:val="000B2EDB"/>
    <w:rsid w:val="000B4C78"/>
    <w:rsid w:val="000B5A03"/>
    <w:rsid w:val="000B6B53"/>
    <w:rsid w:val="000C0661"/>
    <w:rsid w:val="000D5E68"/>
    <w:rsid w:val="000E740B"/>
    <w:rsid w:val="000F2CA2"/>
    <w:rsid w:val="000F4A3A"/>
    <w:rsid w:val="000F7C14"/>
    <w:rsid w:val="001044C6"/>
    <w:rsid w:val="00121A9D"/>
    <w:rsid w:val="00125C16"/>
    <w:rsid w:val="00126C7A"/>
    <w:rsid w:val="001305E9"/>
    <w:rsid w:val="00133087"/>
    <w:rsid w:val="00133282"/>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86E78"/>
    <w:rsid w:val="001A3FE3"/>
    <w:rsid w:val="001A58A1"/>
    <w:rsid w:val="001B3F20"/>
    <w:rsid w:val="001D20E4"/>
    <w:rsid w:val="001D306F"/>
    <w:rsid w:val="001E2EC4"/>
    <w:rsid w:val="001E357C"/>
    <w:rsid w:val="001E3BD1"/>
    <w:rsid w:val="001F2BD3"/>
    <w:rsid w:val="00207DE1"/>
    <w:rsid w:val="002116A8"/>
    <w:rsid w:val="002163D5"/>
    <w:rsid w:val="002205B7"/>
    <w:rsid w:val="00225DBF"/>
    <w:rsid w:val="002352F6"/>
    <w:rsid w:val="00264A15"/>
    <w:rsid w:val="00267397"/>
    <w:rsid w:val="00267C3F"/>
    <w:rsid w:val="00272094"/>
    <w:rsid w:val="00283CDD"/>
    <w:rsid w:val="002934F5"/>
    <w:rsid w:val="002B3288"/>
    <w:rsid w:val="002C7FD2"/>
    <w:rsid w:val="002D201F"/>
    <w:rsid w:val="002E5691"/>
    <w:rsid w:val="002F1593"/>
    <w:rsid w:val="002F2CB8"/>
    <w:rsid w:val="00305FB8"/>
    <w:rsid w:val="003126E4"/>
    <w:rsid w:val="00321AE0"/>
    <w:rsid w:val="00323113"/>
    <w:rsid w:val="00334179"/>
    <w:rsid w:val="0034062C"/>
    <w:rsid w:val="0036114D"/>
    <w:rsid w:val="00362C98"/>
    <w:rsid w:val="0036698A"/>
    <w:rsid w:val="00370D3B"/>
    <w:rsid w:val="00372145"/>
    <w:rsid w:val="00380C67"/>
    <w:rsid w:val="003A0FA8"/>
    <w:rsid w:val="003A117D"/>
    <w:rsid w:val="003A7860"/>
    <w:rsid w:val="003B0896"/>
    <w:rsid w:val="003B70EE"/>
    <w:rsid w:val="003C585F"/>
    <w:rsid w:val="003C732E"/>
    <w:rsid w:val="003D27AB"/>
    <w:rsid w:val="003E0E41"/>
    <w:rsid w:val="003E5F4C"/>
    <w:rsid w:val="003E731C"/>
    <w:rsid w:val="003F574C"/>
    <w:rsid w:val="003F6339"/>
    <w:rsid w:val="003F7032"/>
    <w:rsid w:val="00401907"/>
    <w:rsid w:val="0040404D"/>
    <w:rsid w:val="0041698F"/>
    <w:rsid w:val="00430BF2"/>
    <w:rsid w:val="0044767F"/>
    <w:rsid w:val="004507DC"/>
    <w:rsid w:val="004577C3"/>
    <w:rsid w:val="00457A96"/>
    <w:rsid w:val="004609F4"/>
    <w:rsid w:val="00465F2C"/>
    <w:rsid w:val="00476B06"/>
    <w:rsid w:val="00477295"/>
    <w:rsid w:val="00480238"/>
    <w:rsid w:val="0048102A"/>
    <w:rsid w:val="0048213A"/>
    <w:rsid w:val="00483D9F"/>
    <w:rsid w:val="004879C2"/>
    <w:rsid w:val="0049768F"/>
    <w:rsid w:val="004B0BE2"/>
    <w:rsid w:val="004B2994"/>
    <w:rsid w:val="004B69C1"/>
    <w:rsid w:val="004B7508"/>
    <w:rsid w:val="004C606B"/>
    <w:rsid w:val="004D0F3C"/>
    <w:rsid w:val="004D2036"/>
    <w:rsid w:val="004E4D14"/>
    <w:rsid w:val="004F3D61"/>
    <w:rsid w:val="005055A9"/>
    <w:rsid w:val="00515F99"/>
    <w:rsid w:val="005235B9"/>
    <w:rsid w:val="005247A6"/>
    <w:rsid w:val="00525B4E"/>
    <w:rsid w:val="00526E84"/>
    <w:rsid w:val="0053030D"/>
    <w:rsid w:val="005315FC"/>
    <w:rsid w:val="00536225"/>
    <w:rsid w:val="0054521E"/>
    <w:rsid w:val="00545C2F"/>
    <w:rsid w:val="00550441"/>
    <w:rsid w:val="00554D9B"/>
    <w:rsid w:val="00566C76"/>
    <w:rsid w:val="00567E44"/>
    <w:rsid w:val="00567F83"/>
    <w:rsid w:val="00570FCC"/>
    <w:rsid w:val="005820B3"/>
    <w:rsid w:val="005833F8"/>
    <w:rsid w:val="0058600E"/>
    <w:rsid w:val="005A400D"/>
    <w:rsid w:val="005B51A8"/>
    <w:rsid w:val="005C3321"/>
    <w:rsid w:val="005C37EF"/>
    <w:rsid w:val="005C58E4"/>
    <w:rsid w:val="005C6B0D"/>
    <w:rsid w:val="005E03D5"/>
    <w:rsid w:val="005E3A7B"/>
    <w:rsid w:val="00601E14"/>
    <w:rsid w:val="00605BAD"/>
    <w:rsid w:val="00611127"/>
    <w:rsid w:val="00614659"/>
    <w:rsid w:val="00622AFD"/>
    <w:rsid w:val="00630F48"/>
    <w:rsid w:val="00640459"/>
    <w:rsid w:val="0064756D"/>
    <w:rsid w:val="00653B25"/>
    <w:rsid w:val="00663F3C"/>
    <w:rsid w:val="00664A3A"/>
    <w:rsid w:val="0067238E"/>
    <w:rsid w:val="00673A31"/>
    <w:rsid w:val="006850DC"/>
    <w:rsid w:val="00686747"/>
    <w:rsid w:val="00691FF9"/>
    <w:rsid w:val="006A2431"/>
    <w:rsid w:val="006A3BCD"/>
    <w:rsid w:val="006A5BDD"/>
    <w:rsid w:val="006B263A"/>
    <w:rsid w:val="006B2C4B"/>
    <w:rsid w:val="006B61BB"/>
    <w:rsid w:val="006C6A5E"/>
    <w:rsid w:val="006D4518"/>
    <w:rsid w:val="006E0BB1"/>
    <w:rsid w:val="0071083A"/>
    <w:rsid w:val="00717ACA"/>
    <w:rsid w:val="00721F82"/>
    <w:rsid w:val="00724880"/>
    <w:rsid w:val="00732D5F"/>
    <w:rsid w:val="00740B2A"/>
    <w:rsid w:val="007450B5"/>
    <w:rsid w:val="00765597"/>
    <w:rsid w:val="00776B25"/>
    <w:rsid w:val="007819AE"/>
    <w:rsid w:val="0078361B"/>
    <w:rsid w:val="0078577F"/>
    <w:rsid w:val="00795330"/>
    <w:rsid w:val="007A556D"/>
    <w:rsid w:val="007A57A5"/>
    <w:rsid w:val="007B6AC0"/>
    <w:rsid w:val="007C7B83"/>
    <w:rsid w:val="007D5706"/>
    <w:rsid w:val="007E21CA"/>
    <w:rsid w:val="007E26EE"/>
    <w:rsid w:val="007E2DCC"/>
    <w:rsid w:val="007E4FB7"/>
    <w:rsid w:val="007F3E0F"/>
    <w:rsid w:val="007F46D4"/>
    <w:rsid w:val="00803124"/>
    <w:rsid w:val="00810539"/>
    <w:rsid w:val="008161E5"/>
    <w:rsid w:val="00823D12"/>
    <w:rsid w:val="00826BB7"/>
    <w:rsid w:val="00835ECA"/>
    <w:rsid w:val="00843211"/>
    <w:rsid w:val="008445C8"/>
    <w:rsid w:val="00847954"/>
    <w:rsid w:val="00850C07"/>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C2689"/>
    <w:rsid w:val="008C4945"/>
    <w:rsid w:val="008D1A10"/>
    <w:rsid w:val="008D2205"/>
    <w:rsid w:val="008D2FD7"/>
    <w:rsid w:val="008E1291"/>
    <w:rsid w:val="008E6D9B"/>
    <w:rsid w:val="00903BA4"/>
    <w:rsid w:val="00920489"/>
    <w:rsid w:val="00922F86"/>
    <w:rsid w:val="009243C6"/>
    <w:rsid w:val="00934884"/>
    <w:rsid w:val="0094160C"/>
    <w:rsid w:val="00941EEE"/>
    <w:rsid w:val="00944D17"/>
    <w:rsid w:val="00946241"/>
    <w:rsid w:val="00946987"/>
    <w:rsid w:val="00952AD4"/>
    <w:rsid w:val="00963089"/>
    <w:rsid w:val="00967EB3"/>
    <w:rsid w:val="00971870"/>
    <w:rsid w:val="009816DA"/>
    <w:rsid w:val="009851C8"/>
    <w:rsid w:val="009912B2"/>
    <w:rsid w:val="009A0117"/>
    <w:rsid w:val="009A0C37"/>
    <w:rsid w:val="009C1537"/>
    <w:rsid w:val="009C464F"/>
    <w:rsid w:val="009C57B7"/>
    <w:rsid w:val="009E3182"/>
    <w:rsid w:val="009E3DED"/>
    <w:rsid w:val="009E5726"/>
    <w:rsid w:val="009F0A36"/>
    <w:rsid w:val="009F0B90"/>
    <w:rsid w:val="009F323A"/>
    <w:rsid w:val="00A0006D"/>
    <w:rsid w:val="00A02395"/>
    <w:rsid w:val="00A04B3A"/>
    <w:rsid w:val="00A1175E"/>
    <w:rsid w:val="00A11E4A"/>
    <w:rsid w:val="00A20E97"/>
    <w:rsid w:val="00A211B9"/>
    <w:rsid w:val="00A27A41"/>
    <w:rsid w:val="00A30A74"/>
    <w:rsid w:val="00A33A00"/>
    <w:rsid w:val="00A36C24"/>
    <w:rsid w:val="00A556D6"/>
    <w:rsid w:val="00A60D95"/>
    <w:rsid w:val="00A66563"/>
    <w:rsid w:val="00A7133F"/>
    <w:rsid w:val="00A73427"/>
    <w:rsid w:val="00A73D6E"/>
    <w:rsid w:val="00A7651B"/>
    <w:rsid w:val="00A839CD"/>
    <w:rsid w:val="00A877B0"/>
    <w:rsid w:val="00A91715"/>
    <w:rsid w:val="00AB052C"/>
    <w:rsid w:val="00AB5DFE"/>
    <w:rsid w:val="00AC54F4"/>
    <w:rsid w:val="00AC63ED"/>
    <w:rsid w:val="00AE46D0"/>
    <w:rsid w:val="00AE471D"/>
    <w:rsid w:val="00B0065D"/>
    <w:rsid w:val="00B02A31"/>
    <w:rsid w:val="00B27905"/>
    <w:rsid w:val="00B30924"/>
    <w:rsid w:val="00B321B4"/>
    <w:rsid w:val="00B338F2"/>
    <w:rsid w:val="00B35AE3"/>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6DC6"/>
    <w:rsid w:val="00C5741F"/>
    <w:rsid w:val="00C67963"/>
    <w:rsid w:val="00C71284"/>
    <w:rsid w:val="00C72903"/>
    <w:rsid w:val="00C77163"/>
    <w:rsid w:val="00C778A3"/>
    <w:rsid w:val="00CA061D"/>
    <w:rsid w:val="00CA79EA"/>
    <w:rsid w:val="00CB7316"/>
    <w:rsid w:val="00CD438E"/>
    <w:rsid w:val="00CE1D45"/>
    <w:rsid w:val="00CE504E"/>
    <w:rsid w:val="00CE5E01"/>
    <w:rsid w:val="00CF3ECC"/>
    <w:rsid w:val="00CF7291"/>
    <w:rsid w:val="00D00531"/>
    <w:rsid w:val="00D10F8B"/>
    <w:rsid w:val="00D10F97"/>
    <w:rsid w:val="00D304B8"/>
    <w:rsid w:val="00D3082F"/>
    <w:rsid w:val="00D63F69"/>
    <w:rsid w:val="00D764B6"/>
    <w:rsid w:val="00D76AE6"/>
    <w:rsid w:val="00D90EB8"/>
    <w:rsid w:val="00D96ACA"/>
    <w:rsid w:val="00DA4754"/>
    <w:rsid w:val="00DA4A6A"/>
    <w:rsid w:val="00DB6778"/>
    <w:rsid w:val="00DC1659"/>
    <w:rsid w:val="00DE7ED8"/>
    <w:rsid w:val="00E05C62"/>
    <w:rsid w:val="00E1375B"/>
    <w:rsid w:val="00E15F29"/>
    <w:rsid w:val="00E25A3E"/>
    <w:rsid w:val="00E27BB2"/>
    <w:rsid w:val="00E323C1"/>
    <w:rsid w:val="00E33FB8"/>
    <w:rsid w:val="00E3760C"/>
    <w:rsid w:val="00E37AD3"/>
    <w:rsid w:val="00E43041"/>
    <w:rsid w:val="00E5606B"/>
    <w:rsid w:val="00E64BA5"/>
    <w:rsid w:val="00E66D15"/>
    <w:rsid w:val="00E70FAE"/>
    <w:rsid w:val="00E748BC"/>
    <w:rsid w:val="00E82B39"/>
    <w:rsid w:val="00E82B96"/>
    <w:rsid w:val="00E8478B"/>
    <w:rsid w:val="00E86CB7"/>
    <w:rsid w:val="00E87E60"/>
    <w:rsid w:val="00E9185D"/>
    <w:rsid w:val="00E91882"/>
    <w:rsid w:val="00E94754"/>
    <w:rsid w:val="00E96D33"/>
    <w:rsid w:val="00EA09D9"/>
    <w:rsid w:val="00EA12AB"/>
    <w:rsid w:val="00EA6177"/>
    <w:rsid w:val="00EA6AB5"/>
    <w:rsid w:val="00EC2F46"/>
    <w:rsid w:val="00EC7982"/>
    <w:rsid w:val="00ED167A"/>
    <w:rsid w:val="00ED7BE3"/>
    <w:rsid w:val="00EE70D4"/>
    <w:rsid w:val="00EF5A75"/>
    <w:rsid w:val="00F02AD9"/>
    <w:rsid w:val="00F03468"/>
    <w:rsid w:val="00F048E5"/>
    <w:rsid w:val="00F21DDF"/>
    <w:rsid w:val="00F232C6"/>
    <w:rsid w:val="00F25A1D"/>
    <w:rsid w:val="00F260B8"/>
    <w:rsid w:val="00F33EB9"/>
    <w:rsid w:val="00F412DF"/>
    <w:rsid w:val="00F4394C"/>
    <w:rsid w:val="00F4784E"/>
    <w:rsid w:val="00F56B70"/>
    <w:rsid w:val="00F61441"/>
    <w:rsid w:val="00F621F6"/>
    <w:rsid w:val="00F62651"/>
    <w:rsid w:val="00F63FCC"/>
    <w:rsid w:val="00F93772"/>
    <w:rsid w:val="00F93950"/>
    <w:rsid w:val="00FA12E3"/>
    <w:rsid w:val="00FA6309"/>
    <w:rsid w:val="00FB03D4"/>
    <w:rsid w:val="00FB112B"/>
    <w:rsid w:val="00FB2645"/>
    <w:rsid w:val="00FB4F1B"/>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5704C"/>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rFonts w:ascii="宋体"/>
    </w:rPr>
  </w:style>
  <w:style w:type="paragraph" w:styleId="Heading1">
    <w:name w:val="heading 1"/>
    <w:basedOn w:val="Normal"/>
    <w:next w:val="Normal"/>
    <w:link w:val="Heading1Char"/>
    <w:qFormat/>
    <w:pPr>
      <w:keepNext/>
      <w:numPr>
        <w:numId w:val="11"/>
      </w:numPr>
      <w:spacing w:before="120" w:after="60"/>
      <w:outlineLvl w:val="0"/>
    </w:pPr>
    <w:rPr>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pPr>
      <w:tabs>
        <w:tab w:val="left" w:pos="381"/>
      </w:tabs>
      <w:spacing w:after="120"/>
      <w:ind w:left="450"/>
    </w:pPr>
    <w:rPr>
      <w:i/>
      <w:color w:val="0000FF"/>
    </w:rPr>
  </w:style>
  <w:style w:type="character" w:styleId="Hyperlink">
    <w:name w:val="Hyperlink"/>
    <w:basedOn w:val="DefaultParagraphFont"/>
    <w:rPr>
      <w:color w:val="0000FF"/>
      <w:u w:val="single"/>
    </w:rPr>
  </w:style>
  <w:style w:type="paragraph" w:customStyle="1" w:styleId="1">
    <w:name w:val="副标题1"/>
    <w:basedOn w:val="Title"/>
    <w:pPr>
      <w:widowControl/>
    </w:pPr>
    <w:rPr>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pPr>
      <w:keepLines/>
      <w:spacing w:after="120" w:line="220" w:lineRule="atLeast"/>
    </w:pPr>
    <w:rPr>
      <w:rFonts w:ascii="宋体"/>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TableGrid">
    <w:name w:val="Table Grid"/>
    <w:basedOn w:val="TableNormal"/>
    <w:rsid w:val="00D7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D71"/>
    <w:pPr>
      <w:widowControl/>
      <w:spacing w:before="100" w:beforeAutospacing="1" w:after="100" w:afterAutospacing="1" w:line="240" w:lineRule="auto"/>
    </w:pPr>
    <w:rPr>
      <w:rFonts w:hAnsi="宋体" w:cs="宋体"/>
      <w:sz w:val="24"/>
      <w:szCs w:val="24"/>
    </w:rPr>
  </w:style>
  <w:style w:type="paragraph" w:styleId="ListParagraph">
    <w:name w:val="List Paragraph"/>
    <w:basedOn w:val="Normal"/>
    <w:uiPriority w:val="34"/>
    <w:qFormat/>
    <w:rsid w:val="00C778A3"/>
    <w:pPr>
      <w:ind w:firstLineChars="200" w:firstLine="420"/>
    </w:pPr>
  </w:style>
  <w:style w:type="character" w:customStyle="1" w:styleId="Heading1Char">
    <w:name w:val="Heading 1 Char"/>
    <w:basedOn w:val="DefaultParagraphFont"/>
    <w:link w:val="Heading1"/>
    <w:rsid w:val="001A58A1"/>
    <w:rPr>
      <w:rFonts w:ascii="宋体"/>
      <w:b/>
      <w:sz w:val="24"/>
    </w:rPr>
  </w:style>
  <w:style w:type="character" w:customStyle="1" w:styleId="Heading2Char">
    <w:name w:val="Heading 2 Char"/>
    <w:basedOn w:val="DefaultParagraphFont"/>
    <w:link w:val="Heading2"/>
    <w:rsid w:val="001A58A1"/>
    <w:rPr>
      <w:rFonts w:ascii="宋体"/>
      <w:b/>
    </w:rPr>
  </w:style>
  <w:style w:type="character" w:customStyle="1" w:styleId="BodyTextChar">
    <w:name w:val="Body Text Char"/>
    <w:basedOn w:val="DefaultParagraphFont"/>
    <w:link w:val="BodyText"/>
    <w:rsid w:val="001A58A1"/>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C:\Users\ThinkPad\Downloads\ftp\RUP中文文档模板\中文规范\测试计划.dot</Template>
  <TotalTime>359</TotalTime>
  <Pages>12</Pages>
  <Words>671</Words>
  <Characters>3828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heychantungyee@163.com</cp:lastModifiedBy>
  <cp:revision>65</cp:revision>
  <cp:lastPrinted>1999-10-18T09:22:00Z</cp:lastPrinted>
  <dcterms:created xsi:type="dcterms:W3CDTF">2018-12-15T05:42:00Z</dcterms:created>
  <dcterms:modified xsi:type="dcterms:W3CDTF">2019-01-10T04:28:00Z</dcterms:modified>
</cp:coreProperties>
</file>